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9B2" w:rsidRDefault="00E41BDF" w:rsidP="00C54D04">
      <w:pPr>
        <w:pStyle w:val="ChapterNumberPACKT"/>
      </w:pPr>
      <w:r>
        <w:t>1</w:t>
      </w:r>
      <w:r w:rsidR="00016185">
        <w:t>4</w:t>
      </w:r>
    </w:p>
    <w:p w:rsidR="0082696F" w:rsidRDefault="0082696F" w:rsidP="0082696F">
      <w:pPr>
        <w:pStyle w:val="ChapterTitlePACKT"/>
      </w:pPr>
      <w:r>
        <w:t>Scripting with the Exchange Web Services Managed API</w:t>
      </w:r>
    </w:p>
    <w:p w:rsidR="0082696F" w:rsidRDefault="0082696F" w:rsidP="0082696F">
      <w:pPr>
        <w:pStyle w:val="NormalPACKT"/>
      </w:pPr>
      <w:r>
        <w:t>In this chapter, we will cover the following:</w:t>
      </w:r>
    </w:p>
    <w:p w:rsidR="0082696F" w:rsidRDefault="0082696F" w:rsidP="0082696F">
      <w:pPr>
        <w:pStyle w:val="BulletPACKT"/>
      </w:pPr>
      <w:r>
        <w:t>Getting connected to EWS</w:t>
      </w:r>
    </w:p>
    <w:p w:rsidR="0082696F" w:rsidRDefault="0082696F" w:rsidP="0082696F">
      <w:pPr>
        <w:pStyle w:val="BulletPACKT"/>
      </w:pPr>
      <w:r>
        <w:t>Sending e-mail messages with EWS</w:t>
      </w:r>
    </w:p>
    <w:p w:rsidR="0082696F" w:rsidRDefault="0082696F" w:rsidP="0082696F">
      <w:pPr>
        <w:pStyle w:val="BulletPACKT"/>
      </w:pPr>
      <w:r>
        <w:t>Working with impersonation</w:t>
      </w:r>
    </w:p>
    <w:p w:rsidR="0082696F" w:rsidRDefault="0082696F" w:rsidP="0082696F">
      <w:pPr>
        <w:pStyle w:val="BulletPACKT"/>
      </w:pPr>
      <w:r>
        <w:t>Searching mailboxes</w:t>
      </w:r>
    </w:p>
    <w:p w:rsidR="0082696F" w:rsidRDefault="0082696F" w:rsidP="0082696F">
      <w:pPr>
        <w:pStyle w:val="BulletPACKT"/>
      </w:pPr>
      <w:r>
        <w:t>Retrieving the headers of an e-mail message</w:t>
      </w:r>
    </w:p>
    <w:p w:rsidR="0082696F" w:rsidRDefault="0082696F" w:rsidP="0082696F">
      <w:pPr>
        <w:pStyle w:val="BulletPACKT"/>
      </w:pPr>
      <w:r>
        <w:t>Deleting e-mail items from a mailbox</w:t>
      </w:r>
    </w:p>
    <w:p w:rsidR="0082696F" w:rsidRDefault="0082696F" w:rsidP="0082696F">
      <w:pPr>
        <w:pStyle w:val="BulletPACKT"/>
      </w:pPr>
      <w:r>
        <w:t>Creating calendar items</w:t>
      </w:r>
    </w:p>
    <w:p w:rsidR="00C042F7" w:rsidRDefault="0082696F" w:rsidP="00C042F7">
      <w:pPr>
        <w:pStyle w:val="BulletEndPACKT"/>
        <w:spacing w:after="0"/>
      </w:pPr>
      <w:r>
        <w:t>Exporting attachments from a mailbox</w:t>
      </w:r>
    </w:p>
    <w:p w:rsidR="0082696F" w:rsidRDefault="0082696F" w:rsidP="0082696F">
      <w:pPr>
        <w:pStyle w:val="Heading1"/>
      </w:pPr>
      <w:r>
        <w:t>Introduction</w:t>
      </w:r>
    </w:p>
    <w:p w:rsidR="00054D96" w:rsidRDefault="0082696F" w:rsidP="003713C1">
      <w:pPr>
        <w:pStyle w:val="NormalPACKT"/>
      </w:pPr>
      <w:r w:rsidRPr="00E5071A">
        <w:t xml:space="preserve">Exchange Web Services (EWS) </w:t>
      </w:r>
      <w:r w:rsidR="00E5071A" w:rsidRPr="00E5071A">
        <w:t>is available for Exchange 2016 (also for Exchange Online).</w:t>
      </w:r>
      <w:r w:rsidR="007E4140">
        <w:t xml:space="preserve"> During the writing of the book we’ve used EWS Managed API version 2.2 since that was the latest available release.</w:t>
      </w:r>
      <w:r w:rsidR="003713C1">
        <w:t xml:space="preserve"> The </w:t>
      </w:r>
      <w:r w:rsidR="003713C1" w:rsidRPr="003713C1">
        <w:t>API gives</w:t>
      </w:r>
      <w:r w:rsidRPr="00F04B94">
        <w:t xml:space="preserve"> developers the ability to write applications that previously use</w:t>
      </w:r>
      <w:r w:rsidR="00054D96">
        <w:t>d legacy API’s.</w:t>
      </w:r>
    </w:p>
    <w:p w:rsidR="0082696F" w:rsidRDefault="0082696F" w:rsidP="003713C1">
      <w:pPr>
        <w:pStyle w:val="NormalPACKT"/>
      </w:pPr>
      <w:r w:rsidRPr="00F04B94">
        <w:t>Today, developers can</w:t>
      </w:r>
      <w:r>
        <w:t xml:space="preserve"> call Exchange Management Shell cmdlets from .NET-managed applications to perform administrative tasks programmatically. When it comes to manipulating the contents of a mailbox, such as creating or modifying calendar items, e-mail messages, contacts, or tasks, developers now use EWS.</w:t>
      </w:r>
    </w:p>
    <w:p w:rsidR="0082696F" w:rsidRDefault="0082696F" w:rsidP="0082696F">
      <w:pPr>
        <w:pStyle w:val="NormalPACKT"/>
      </w:pPr>
      <w:r>
        <w:t xml:space="preserve">Working with EWS requires formatting and sending an XML request over HTTP and parsing the XML response from an Exchange server. Initially, developers used either raw XML or auto-generated proxy classes in Visual Studio to do this, and it required some very verbose code that was difficult to read and debug. Fortunately, the Exchange Web Services team developed and released the EWS Managed API in April of 2009. The EWS Managed API is a fully object-oriented .NET wrapper for the EWS XML protocol that makes life much easier for application developers. </w:t>
      </w:r>
    </w:p>
    <w:p w:rsidR="0082696F" w:rsidRDefault="0082696F" w:rsidP="0082696F">
      <w:pPr>
        <w:pStyle w:val="NormalPACKT"/>
      </w:pPr>
      <w:r>
        <w:t>Ap</w:t>
      </w:r>
      <w:bookmarkStart w:id="0" w:name="_GoBack"/>
      <w:r>
        <w:t>plicati</w:t>
      </w:r>
      <w:bookmarkEnd w:id="0"/>
      <w:r>
        <w:t>ons written using the Managed API require a fraction of the code that developers had to write previously when working with raw XML or auto-generated proxy classes. This makes for a huge increase in productivity because the code is easier to read and troubleshoot, and the learning curve for new developers is much lower. The good news is that this is also true for Exchange administrators that want to write advanced PowerShell scripts that utilize EWS. The EWS Managed API can be used to do things in PowerShell that are not possible with Exchange Management Shell cmdlets. The EWS Managed API assembly can be loaded into the shell, and, with the right permissions, you can immediately start building scripts that can access and manipulate the data within any mailbox inside the organization.</w:t>
      </w:r>
    </w:p>
    <w:p w:rsidR="0082696F" w:rsidRDefault="004D3C2E" w:rsidP="0082696F">
      <w:pPr>
        <w:pStyle w:val="NormalPACKT"/>
        <w:spacing w:after="0"/>
      </w:pPr>
      <w:r>
        <w:fldChar w:fldCharType="begin"/>
      </w:r>
      <w:r w:rsidR="0082696F">
        <w:instrText>xe "EWS:about"</w:instrText>
      </w:r>
      <w:r>
        <w:fldChar w:fldCharType="end"/>
      </w:r>
      <w:r w:rsidR="0082696F">
        <w:t>In this chapter, we will cover some of the key concepts of using EWS in your PowerShell scripts, such as connecting to EWS, sending e-mail messages, and working with items in one or more mailboxes. The end goal is to give you a basic understanding of the EWS Managed API so that you can start building some basic scripts or deciphering the code samples you come across on the internet or within the TechNet documentation.</w:t>
      </w:r>
    </w:p>
    <w:p w:rsidR="0082696F" w:rsidRDefault="0082696F" w:rsidP="0082696F">
      <w:pPr>
        <w:pStyle w:val="Heading2"/>
      </w:pPr>
      <w:r>
        <w:t>Performing some basic steps</w:t>
      </w:r>
    </w:p>
    <w:p w:rsidR="0082696F" w:rsidRDefault="0082696F" w:rsidP="0082696F">
      <w:pPr>
        <w:pStyle w:val="NormalPACKT"/>
      </w:pPr>
      <w:r>
        <w:t>To work with the code samples in this chapter, follow these steps to download the EWS Managed API:</w:t>
      </w:r>
    </w:p>
    <w:p w:rsidR="00F71F7C" w:rsidRDefault="00F71F7C" w:rsidP="00F71F7C">
      <w:pPr>
        <w:pStyle w:val="NumberedBulletPACKT"/>
      </w:pPr>
      <w:r>
        <w:t>Download the EWS Managed API from the following URL:</w:t>
      </w:r>
      <w:r>
        <w:br/>
      </w:r>
      <w:r w:rsidRPr="004D3C2E">
        <w:t>http://www.microsoft.com/en-us/download/details.aspx?id=42951</w:t>
      </w:r>
    </w:p>
    <w:p w:rsidR="00F71F7C" w:rsidRDefault="00F71F7C" w:rsidP="00F71F7C">
      <w:pPr>
        <w:pStyle w:val="NumberedBulletPACKT"/>
      </w:pPr>
      <w:r>
        <w:t xml:space="preserve">Download and run </w:t>
      </w:r>
      <w:r>
        <w:rPr>
          <w:rStyle w:val="CodeInTextPACKT"/>
        </w:rPr>
        <w:t>EwsManagedApi.msi</w:t>
      </w:r>
      <w:r>
        <w:t>.</w:t>
      </w:r>
    </w:p>
    <w:p w:rsidR="00F71F7C" w:rsidRDefault="00F71F7C" w:rsidP="00016185">
      <w:pPr>
        <w:pStyle w:val="NumberedBulletPACKT"/>
      </w:pPr>
      <w:r>
        <w:t xml:space="preserve">During the installation, select a destination folder such as </w:t>
      </w:r>
      <w:r>
        <w:rPr>
          <w:rStyle w:val="CodeInTextPACKT"/>
        </w:rPr>
        <w:t>C:\EWS</w:t>
      </w:r>
      <w:r>
        <w:t xml:space="preserve"> or choose the default directory </w:t>
      </w:r>
      <w:r>
        <w:rPr>
          <w:rStyle w:val="CodeInTextPACKT"/>
        </w:rPr>
        <w:t>C:\Program Files\Microsoft\Exchange\Web</w:t>
      </w:r>
      <w:r>
        <w:t xml:space="preserve"> </w:t>
      </w:r>
      <w:r>
        <w:rPr>
          <w:rStyle w:val="CodeInTextPACKT"/>
        </w:rPr>
        <w:t>Services\2.2</w:t>
      </w:r>
      <w:r>
        <w:t xml:space="preserve">. You will need to note the location so you can import the </w:t>
      </w:r>
      <w:r>
        <w:rPr>
          <w:rStyle w:val="CodeInTextPACKT"/>
        </w:rPr>
        <w:t>Microsoft.Exchange.WebServices.dll</w:t>
      </w:r>
      <w:r>
        <w:t xml:space="preserve"> assembly into the shell.</w:t>
      </w:r>
    </w:p>
    <w:p w:rsidR="00F71F7C" w:rsidRDefault="00F71F7C" w:rsidP="00016185">
      <w:pPr>
        <w:pStyle w:val="NumberedBulletPACKT"/>
        <w:numPr>
          <w:ilvl w:val="0"/>
          <w:numId w:val="0"/>
        </w:numPr>
      </w:pPr>
    </w:p>
    <w:p w:rsidR="0082696F" w:rsidRDefault="0082696F" w:rsidP="0082696F">
      <w:pPr>
        <w:pStyle w:val="NormalPACKT"/>
      </w:pPr>
      <w:r>
        <w:t>You can use either a standard PowerShell console or the Exchange Management Shell to run the code for each recipe in this chapter.</w:t>
      </w:r>
    </w:p>
    <w:p w:rsidR="0082696F" w:rsidRDefault="0082696F" w:rsidP="0082696F">
      <w:pPr>
        <w:pStyle w:val="Heading1"/>
      </w:pPr>
      <w:r>
        <w:t>Getting connected to EWS</w:t>
      </w:r>
    </w:p>
    <w:p w:rsidR="0082696F" w:rsidRDefault="004D3C2E" w:rsidP="0082696F">
      <w:pPr>
        <w:pStyle w:val="NormalPACKT"/>
        <w:spacing w:after="0"/>
      </w:pPr>
      <w:r w:rsidRPr="00D07964">
        <w:fldChar w:fldCharType="begin"/>
      </w:r>
      <w:r w:rsidR="0082696F" w:rsidRPr="00D07964">
        <w:instrText>xe "EWS:connecting to"</w:instrText>
      </w:r>
      <w:r w:rsidRPr="00D07964">
        <w:fldChar w:fldCharType="end"/>
      </w:r>
      <w:r w:rsidR="0082696F" w:rsidRPr="00D07964">
        <w:t xml:space="preserve">When working with EWS, you first need to create an instance of the </w:t>
      </w:r>
      <w:proofErr w:type="spellStart"/>
      <w:r w:rsidR="0082696F" w:rsidRPr="00D07964">
        <w:rPr>
          <w:rStyle w:val="CodeInTextPACKT"/>
        </w:rPr>
        <w:t>ExchangeService</w:t>
      </w:r>
      <w:proofErr w:type="spellEnd"/>
      <w:r w:rsidR="0082696F">
        <w:t xml:space="preserve"> class</w:t>
      </w:r>
      <w:r>
        <w:fldChar w:fldCharType="begin"/>
      </w:r>
      <w:r w:rsidR="0082696F">
        <w:instrText>xe "ExchangeService class"</w:instrText>
      </w:r>
      <w:r>
        <w:fldChar w:fldCharType="end"/>
      </w:r>
      <w:r w:rsidR="0082696F">
        <w:t xml:space="preserve"> that can be used to send SOAP messages to an Exchange server. This class has several properties and methods that can be used to specify explicit credentials, set the web service's end-point URL, or make a connection using the built-in </w:t>
      </w:r>
      <w:proofErr w:type="spellStart"/>
      <w:r w:rsidR="0082696F">
        <w:t>AutoDiscover</w:t>
      </w:r>
      <w:proofErr w:type="spellEnd"/>
      <w:r w:rsidR="0082696F">
        <w:t xml:space="preserve"> client. In this recipe, you'll learn how to make a connection to EWS that can be used to run custom scripts against the web service.</w:t>
      </w:r>
      <w:r>
        <w:fldChar w:fldCharType="begin"/>
      </w:r>
      <w:r w:rsidR="0082696F">
        <w:instrText>xe "EWS:connecting to"</w:instrText>
      </w:r>
      <w:r>
        <w:fldChar w:fldCharType="end"/>
      </w:r>
    </w:p>
    <w:p w:rsidR="0082696F" w:rsidRDefault="0082696F" w:rsidP="0082696F">
      <w:pPr>
        <w:pStyle w:val="Heading2"/>
      </w:pPr>
      <w:r>
        <w:t>How to do it...</w:t>
      </w:r>
    </w:p>
    <w:p w:rsidR="008449B2" w:rsidRDefault="0082696F" w:rsidP="00C54D04">
      <w:pPr>
        <w:pStyle w:val="NumberedBulletPACKT"/>
        <w:numPr>
          <w:ilvl w:val="0"/>
          <w:numId w:val="0"/>
        </w:numPr>
        <w:ind w:left="1080" w:hanging="360"/>
      </w:pPr>
      <w:r>
        <w:t>1.</w:t>
      </w:r>
      <w:r>
        <w:tab/>
        <w:t>The first thing we need to do is load the EWS Managed API assembly into the shell:</w:t>
      </w:r>
      <w:r w:rsidR="004D3C2E">
        <w:fldChar w:fldCharType="begin"/>
      </w:r>
      <w:r>
        <w:instrText>xe "EWS:connecting, steps"</w:instrText>
      </w:r>
      <w:r w:rsidR="004D3C2E">
        <w:fldChar w:fldCharType="end"/>
      </w:r>
    </w:p>
    <w:p w:rsidR="0082696F" w:rsidRDefault="0082696F" w:rsidP="0082696F">
      <w:pPr>
        <w:pStyle w:val="CodeWithinBulletsEndPACKT"/>
      </w:pPr>
      <w:r>
        <w:t>Add-Type -Path C:\EWS\Microsoft.Exchange.WebServices.dll</w:t>
      </w:r>
    </w:p>
    <w:p w:rsidR="008449B2" w:rsidRDefault="0082696F" w:rsidP="00C54D04">
      <w:pPr>
        <w:pStyle w:val="NumberedBulletPACKT"/>
        <w:numPr>
          <w:ilvl w:val="0"/>
          <w:numId w:val="0"/>
        </w:numPr>
        <w:ind w:left="1080" w:hanging="360"/>
      </w:pPr>
      <w:r>
        <w:t>2.</w:t>
      </w:r>
      <w:r>
        <w:tab/>
        <w:t xml:space="preserve">Now we can create an instance of the </w:t>
      </w:r>
      <w:proofErr w:type="spellStart"/>
      <w:r>
        <w:rPr>
          <w:rStyle w:val="CodeInTextPACKT"/>
        </w:rPr>
        <w:t>ExchangeService</w:t>
      </w:r>
      <w:proofErr w:type="spellEnd"/>
      <w:r>
        <w:t xml:space="preserve"> class:</w:t>
      </w:r>
    </w:p>
    <w:p w:rsidR="0082696F" w:rsidRDefault="0082696F" w:rsidP="0082696F">
      <w:pPr>
        <w:pStyle w:val="CodeWithinBulletsEndPACKT"/>
      </w:pPr>
      <w:r>
        <w:t xml:space="preserve">$svc = New-Object </w:t>
      </w:r>
      <w:proofErr w:type="spellStart"/>
      <w:r>
        <w:t>Microsoft.Exchange.WebServices.Data.ExchangeService</w:t>
      </w:r>
      <w:proofErr w:type="spellEnd"/>
    </w:p>
    <w:p w:rsidR="008449B2" w:rsidRDefault="0082696F" w:rsidP="00C54D04">
      <w:pPr>
        <w:pStyle w:val="NumberedBulletEndPACKT"/>
        <w:numPr>
          <w:ilvl w:val="0"/>
          <w:numId w:val="0"/>
        </w:numPr>
        <w:ind w:left="1080" w:hanging="360"/>
      </w:pPr>
      <w:r>
        <w:t>3.</w:t>
      </w:r>
      <w:r>
        <w:tab/>
        <w:t xml:space="preserve">At this point, we can use the </w:t>
      </w:r>
      <w:proofErr w:type="spellStart"/>
      <w:r>
        <w:rPr>
          <w:rStyle w:val="CodeInTextPACKT"/>
        </w:rPr>
        <w:t>AutoDiscoverUrl</w:t>
      </w:r>
      <w:proofErr w:type="spellEnd"/>
      <w:r>
        <w:t xml:space="preserve"> method</w:t>
      </w:r>
      <w:r w:rsidR="004D3C2E">
        <w:fldChar w:fldCharType="begin"/>
      </w:r>
      <w:r>
        <w:instrText>xe "AutoDiscoverUrl method"</w:instrText>
      </w:r>
      <w:r w:rsidR="004D3C2E">
        <w:fldChar w:fldCharType="end"/>
      </w:r>
      <w:r>
        <w:t xml:space="preserve"> to determine the EWS end-point on the closest </w:t>
      </w:r>
      <w:r w:rsidRPr="00D07964">
        <w:t>Client Access Server</w:t>
      </w:r>
      <w:r>
        <w:t xml:space="preserve"> for the mailbox with a particular SMTP address:</w:t>
      </w:r>
    </w:p>
    <w:p w:rsidR="0082696F" w:rsidRDefault="0082696F" w:rsidP="0082696F">
      <w:pPr>
        <w:pStyle w:val="CodeWithinBulletsEndPACKT"/>
      </w:pPr>
      <w:r>
        <w:t>$</w:t>
      </w:r>
      <w:proofErr w:type="spellStart"/>
      <w:r>
        <w:t>svc.AutoDiscoverUrl</w:t>
      </w:r>
      <w:proofErr w:type="spellEnd"/>
      <w:r>
        <w:t>("</w:t>
      </w:r>
      <w:r w:rsidR="00CC620B">
        <w:t>lsanders</w:t>
      </w:r>
      <w:r w:rsidR="00C036EA">
        <w:t>@testlabs.se</w:t>
      </w:r>
      <w:r>
        <w:t>")</w:t>
      </w:r>
    </w:p>
    <w:p w:rsidR="0082696F" w:rsidRDefault="0082696F" w:rsidP="0082696F">
      <w:pPr>
        <w:pStyle w:val="NormalPACKT"/>
        <w:spacing w:after="0"/>
      </w:pPr>
      <w:r>
        <w:t>Now that we have an Exchange service connection created, we can send e-mail messages, create and modify items within a mailbox, and perform other tasks.</w:t>
      </w:r>
      <w:r w:rsidR="008408F2">
        <w:t xml:space="preserve"> The outcome will look similar to the screenshot:</w:t>
      </w:r>
    </w:p>
    <w:p w:rsidR="008408F2" w:rsidRDefault="003850FA" w:rsidP="0082696F">
      <w:pPr>
        <w:pStyle w:val="NormalPACKT"/>
        <w:spacing w:after="0"/>
      </w:pPr>
      <w:r>
        <w:rPr>
          <w:noProof/>
        </w:rPr>
        <w:drawing>
          <wp:inline distT="0" distB="0" distL="0" distR="0">
            <wp:extent cx="5028565" cy="893445"/>
            <wp:effectExtent l="0" t="0" r="0" b="0"/>
            <wp:docPr id="1" name="Picture 1" descr="7081EN_1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081EN_14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565" cy="893445"/>
                    </a:xfrm>
                    <a:prstGeom prst="rect">
                      <a:avLst/>
                    </a:prstGeom>
                    <a:noFill/>
                    <a:ln>
                      <a:noFill/>
                    </a:ln>
                  </pic:spPr>
                </pic:pic>
              </a:graphicData>
            </a:graphic>
          </wp:inline>
        </w:drawing>
      </w:r>
    </w:p>
    <w:p w:rsidR="008408F2" w:rsidRDefault="00CC620B" w:rsidP="008408F2">
      <w:pPr>
        <w:pStyle w:val="LayoutInformationPACKT"/>
        <w:jc w:val="center"/>
      </w:pPr>
      <w:r>
        <w:t>7081</w:t>
      </w:r>
      <w:r w:rsidR="00C036EA">
        <w:t>EN</w:t>
      </w:r>
      <w:r w:rsidR="008408F2">
        <w:t>_</w:t>
      </w:r>
      <w:r>
        <w:t>14</w:t>
      </w:r>
      <w:r w:rsidR="008408F2">
        <w:t>_01</w:t>
      </w:r>
    </w:p>
    <w:p w:rsidR="0082696F" w:rsidRDefault="0082696F" w:rsidP="0082696F">
      <w:pPr>
        <w:pStyle w:val="Heading2"/>
      </w:pPr>
      <w:r>
        <w:t>How it works...</w:t>
      </w:r>
    </w:p>
    <w:p w:rsidR="0082696F" w:rsidRDefault="004D3C2E" w:rsidP="0082696F">
      <w:pPr>
        <w:pStyle w:val="NormalPACKT"/>
      </w:pPr>
      <w:r>
        <w:fldChar w:fldCharType="begin"/>
      </w:r>
      <w:r w:rsidR="0082696F">
        <w:instrText>xe "EWS:working"</w:instrText>
      </w:r>
      <w:r>
        <w:fldChar w:fldCharType="end"/>
      </w:r>
      <w:r w:rsidR="0082696F">
        <w:t>Before we can start working with the classes in the EWS Managed API, the assembly must be loaded so that the .NET Framework types are available when running scripts that utilize</w:t>
      </w:r>
      <w:r w:rsidR="00CF2784">
        <w:t xml:space="preserve"> </w:t>
      </w:r>
      <w:r w:rsidR="0082696F">
        <w:t xml:space="preserve">the API. This is only valid for the current shell session, and, if you will be creating scripts, you'll want to make sure that this is always the first thing that is done before invoking any code. We used the </w:t>
      </w:r>
      <w:r w:rsidR="0082696F">
        <w:rPr>
          <w:rStyle w:val="CodeInTextPACKT"/>
        </w:rPr>
        <w:t>Add-Type</w:t>
      </w:r>
      <w:r w:rsidR="0082696F">
        <w:t xml:space="preserve"> cmdlet</w:t>
      </w:r>
      <w:r>
        <w:fldChar w:fldCharType="begin"/>
      </w:r>
      <w:r w:rsidR="0082696F">
        <w:instrText>xe "Add-Type cmdlet"</w:instrText>
      </w:r>
      <w:r>
        <w:fldChar w:fldCharType="end"/>
      </w:r>
      <w:r w:rsidR="0082696F">
        <w:t xml:space="preserve"> in the previous example to load the assembly, but this is also valid:</w:t>
      </w:r>
    </w:p>
    <w:p w:rsidR="0082696F" w:rsidRDefault="0082696F" w:rsidP="0082696F">
      <w:pPr>
        <w:pStyle w:val="CodePACKT"/>
      </w:pPr>
      <w:r>
        <w:t>[</w:t>
      </w:r>
      <w:proofErr w:type="spellStart"/>
      <w:r>
        <w:t>System.Reflection.Assembly</w:t>
      </w:r>
      <w:proofErr w:type="spellEnd"/>
      <w:r>
        <w:t>]::</w:t>
      </w:r>
      <w:proofErr w:type="spellStart"/>
      <w:r>
        <w:t>LoadFile</w:t>
      </w:r>
      <w:proofErr w:type="spellEnd"/>
      <w:r>
        <w:t>(</w:t>
      </w:r>
    </w:p>
    <w:p w:rsidR="0082696F" w:rsidRDefault="0082696F" w:rsidP="0082696F">
      <w:pPr>
        <w:pStyle w:val="CodePACKT"/>
      </w:pPr>
      <w:r>
        <w:t xml:space="preserve">  "C:\ews\Microsoft.Exchange.WebServices.dll"</w:t>
      </w:r>
    </w:p>
    <w:p w:rsidR="0082696F" w:rsidRDefault="0082696F" w:rsidP="0082696F">
      <w:pPr>
        <w:pStyle w:val="CodeEndPACKT"/>
      </w:pPr>
      <w:r>
        <w:t>)</w:t>
      </w:r>
    </w:p>
    <w:p w:rsidR="0082696F" w:rsidRDefault="0082696F" w:rsidP="0082696F">
      <w:pPr>
        <w:pStyle w:val="NormalPACKT"/>
      </w:pPr>
      <w:r>
        <w:t xml:space="preserve">This is basically the longhand method of doing the same thing we did before: loading an unreferenced assembly into the shell environment. Notice that in both examples, we are </w:t>
      </w:r>
      <w:r>
        <w:br/>
        <w:t xml:space="preserve">using the path </w:t>
      </w:r>
      <w:r>
        <w:rPr>
          <w:rStyle w:val="CodeInTextPACKT"/>
        </w:rPr>
        <w:t>C:\EWS</w:t>
      </w:r>
      <w:r>
        <w:t>. This is not the default path where the assembly is installed, but you can copy it to any folder of your choice.</w:t>
      </w:r>
      <w:r w:rsidR="00064D33">
        <w:t xml:space="preserve"> See screenshot below for example:</w:t>
      </w:r>
    </w:p>
    <w:p w:rsidR="00064D33" w:rsidRDefault="003850FA" w:rsidP="0082696F">
      <w:pPr>
        <w:pStyle w:val="NormalPACKT"/>
      </w:pPr>
      <w:r>
        <w:rPr>
          <w:noProof/>
        </w:rPr>
        <w:drawing>
          <wp:inline distT="0" distB="0" distL="0" distR="0">
            <wp:extent cx="5028565" cy="1048385"/>
            <wp:effectExtent l="0" t="0" r="0" b="0"/>
            <wp:docPr id="2" name="Picture 2" descr="7081EN_1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081EN_14_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8565" cy="1048385"/>
                    </a:xfrm>
                    <a:prstGeom prst="rect">
                      <a:avLst/>
                    </a:prstGeom>
                    <a:noFill/>
                    <a:ln>
                      <a:noFill/>
                    </a:ln>
                  </pic:spPr>
                </pic:pic>
              </a:graphicData>
            </a:graphic>
          </wp:inline>
        </w:drawing>
      </w:r>
    </w:p>
    <w:p w:rsidR="00064D33" w:rsidRDefault="00CC620B" w:rsidP="00064D33">
      <w:pPr>
        <w:pStyle w:val="LayoutInformationPACKT"/>
        <w:jc w:val="center"/>
      </w:pPr>
      <w:r>
        <w:t>7081</w:t>
      </w:r>
      <w:r w:rsidR="00C036EA">
        <w:t>EN</w:t>
      </w:r>
      <w:r w:rsidR="00064D33">
        <w:t>_</w:t>
      </w:r>
      <w:r w:rsidR="00C036EA">
        <w:t>1</w:t>
      </w:r>
      <w:r>
        <w:t>4</w:t>
      </w:r>
      <w:r w:rsidR="00064D33">
        <w:t>_02</w:t>
      </w:r>
    </w:p>
    <w:p w:rsidR="0082696F" w:rsidRDefault="0082696F" w:rsidP="0082696F">
      <w:pPr>
        <w:pStyle w:val="NormalPACKT"/>
      </w:pPr>
      <w:r w:rsidRPr="00A61C32">
        <w:t xml:space="preserve">When creating an instance of the </w:t>
      </w:r>
      <w:proofErr w:type="spellStart"/>
      <w:r w:rsidRPr="00A61C32">
        <w:rPr>
          <w:rStyle w:val="CodeInTextPACKT"/>
        </w:rPr>
        <w:t>ExchangeService</w:t>
      </w:r>
      <w:proofErr w:type="spellEnd"/>
      <w:r w:rsidRPr="00A61C32">
        <w:t xml:space="preserve"> class</w:t>
      </w:r>
      <w:r w:rsidR="004D3C2E" w:rsidRPr="00A61C32">
        <w:fldChar w:fldCharType="begin"/>
      </w:r>
      <w:r w:rsidRPr="00A61C32">
        <w:instrText>xe "ExchangeService class"</w:instrText>
      </w:r>
      <w:r w:rsidR="004D3C2E" w:rsidRPr="00A61C32">
        <w:fldChar w:fldCharType="end"/>
      </w:r>
      <w:r w:rsidRPr="00A61C32">
        <w:t>, we have the option of</w:t>
      </w:r>
      <w:r>
        <w:t xml:space="preserve"> versioning the connection. For example:</w:t>
      </w:r>
    </w:p>
    <w:p w:rsidR="0082696F" w:rsidRDefault="0082696F" w:rsidP="0082696F">
      <w:pPr>
        <w:pStyle w:val="CodePACKT"/>
      </w:pPr>
      <w:r>
        <w:t xml:space="preserve">$svc=New-Object </w:t>
      </w:r>
      <w:proofErr w:type="spellStart"/>
      <w:r>
        <w:t>Microsoft.Exchange.WebServices.Data.ExchangeService</w:t>
      </w:r>
      <w:proofErr w:type="spellEnd"/>
      <w:r>
        <w:t xml:space="preserve"> `</w:t>
      </w:r>
    </w:p>
    <w:p w:rsidR="0082696F" w:rsidRDefault="00107ACA" w:rsidP="0082696F">
      <w:pPr>
        <w:pStyle w:val="CodeEndPACKT"/>
      </w:pPr>
      <w:r>
        <w:t>-</w:t>
      </w:r>
      <w:proofErr w:type="spellStart"/>
      <w:r>
        <w:t>ArgumentList</w:t>
      </w:r>
      <w:proofErr w:type="spellEnd"/>
      <w:r>
        <w:t xml:space="preserve"> "Exchange2013</w:t>
      </w:r>
      <w:r w:rsidR="00C036EA">
        <w:t>_SP1</w:t>
      </w:r>
      <w:r w:rsidR="0082696F">
        <w:t>"</w:t>
      </w:r>
    </w:p>
    <w:p w:rsidR="0082696F" w:rsidRDefault="0082696F" w:rsidP="0082696F">
      <w:pPr>
        <w:pStyle w:val="NormalPACKT"/>
      </w:pPr>
      <w:r>
        <w:t xml:space="preserve">Here we are passing the Exchange version to the </w:t>
      </w:r>
      <w:proofErr w:type="spellStart"/>
      <w:r>
        <w:rPr>
          <w:rStyle w:val="CodeInTextPACKT"/>
        </w:rPr>
        <w:t>ExchangeService</w:t>
      </w:r>
      <w:proofErr w:type="spellEnd"/>
      <w:r>
        <w:t xml:space="preserve"> class constructor</w:t>
      </w:r>
      <w:r w:rsidR="004D3C2E">
        <w:fldChar w:fldCharType="begin"/>
      </w:r>
      <w:r>
        <w:instrText>xe "ExchangeService class constructor"</w:instrText>
      </w:r>
      <w:r w:rsidR="004D3C2E">
        <w:fldChar w:fldCharType="end"/>
      </w:r>
      <w:r>
        <w:t>. When you do not provide a value, the most recent version of Exchange will be used, which in this case would be Exchange 201</w:t>
      </w:r>
      <w:r w:rsidR="00AC170D">
        <w:t>3</w:t>
      </w:r>
      <w:r w:rsidR="00F04291">
        <w:t xml:space="preserve"> SP1</w:t>
      </w:r>
      <w:r>
        <w:t xml:space="preserve">, since were using the </w:t>
      </w:r>
      <w:r w:rsidR="00AC170D">
        <w:t>2</w:t>
      </w:r>
      <w:r>
        <w:t>.</w:t>
      </w:r>
      <w:r w:rsidR="00F04291">
        <w:t xml:space="preserve">2 </w:t>
      </w:r>
      <w:r>
        <w:t xml:space="preserve">version of the API. The values for that can be used for Exchange are </w:t>
      </w:r>
      <w:r>
        <w:rPr>
          <w:rStyle w:val="CodeInTextPACKT"/>
        </w:rPr>
        <w:t>Exchange2007_SP1</w:t>
      </w:r>
      <w:r>
        <w:t xml:space="preserve">, </w:t>
      </w:r>
      <w:r w:rsidR="00AC170D">
        <w:rPr>
          <w:rStyle w:val="CodeInTextPACKT"/>
        </w:rPr>
        <w:t>Exchange2010</w:t>
      </w:r>
      <w:r w:rsidR="00F04291">
        <w:t>,</w:t>
      </w:r>
      <w:r>
        <w:t xml:space="preserve"> </w:t>
      </w:r>
      <w:r w:rsidR="00AC170D">
        <w:rPr>
          <w:rStyle w:val="CodeInTextPACKT"/>
        </w:rPr>
        <w:t>Exchange2010_SP1</w:t>
      </w:r>
      <w:r w:rsidR="00AC170D">
        <w:t xml:space="preserve">, </w:t>
      </w:r>
      <w:r>
        <w:rPr>
          <w:rStyle w:val="CodeInTextPACKT"/>
        </w:rPr>
        <w:t>Exchange2010_</w:t>
      </w:r>
      <w:r w:rsidR="00AC170D">
        <w:rPr>
          <w:rStyle w:val="CodeInTextPACKT"/>
        </w:rPr>
        <w:t>SP2</w:t>
      </w:r>
      <w:r w:rsidR="00C036EA">
        <w:t xml:space="preserve">, </w:t>
      </w:r>
      <w:r w:rsidR="00AC170D">
        <w:rPr>
          <w:rStyle w:val="CodeInTextPACKT"/>
        </w:rPr>
        <w:t>Exchange2013</w:t>
      </w:r>
      <w:r w:rsidR="00C036EA">
        <w:rPr>
          <w:rStyle w:val="CodeInTextPACKT"/>
        </w:rPr>
        <w:t xml:space="preserve"> </w:t>
      </w:r>
      <w:r w:rsidR="00C036EA">
        <w:t>and</w:t>
      </w:r>
      <w:r w:rsidR="00F04291">
        <w:t xml:space="preserve"> </w:t>
      </w:r>
      <w:r w:rsidR="00F04291">
        <w:rPr>
          <w:rStyle w:val="CodeInTextPACKT"/>
        </w:rPr>
        <w:t>Exchange2013_SP1</w:t>
      </w:r>
      <w:r w:rsidR="00AC170D">
        <w:t>.</w:t>
      </w:r>
    </w:p>
    <w:p w:rsidR="0082696F" w:rsidRDefault="0082696F" w:rsidP="0082696F">
      <w:pPr>
        <w:pStyle w:val="NormalPACKT"/>
        <w:spacing w:after="0"/>
      </w:pPr>
      <w:r>
        <w:t xml:space="preserve">Since we didn't specify credentials when creating the </w:t>
      </w:r>
      <w:proofErr w:type="spellStart"/>
      <w:r>
        <w:rPr>
          <w:rStyle w:val="CodeInTextPACKT"/>
        </w:rPr>
        <w:t>ExchangeService</w:t>
      </w:r>
      <w:proofErr w:type="spellEnd"/>
      <w:r>
        <w:t xml:space="preserve"> object</w:t>
      </w:r>
      <w:r w:rsidR="004D3C2E">
        <w:fldChar w:fldCharType="begin"/>
      </w:r>
      <w:r>
        <w:instrText>xe "ExchangeService object"</w:instrText>
      </w:r>
      <w:r w:rsidR="004D3C2E">
        <w:fldChar w:fldCharType="end"/>
      </w:r>
      <w:r>
        <w:t xml:space="preserve">, we need to provide the SMTP address associated with the mailbox of the currently logged on user when calling the </w:t>
      </w:r>
      <w:proofErr w:type="spellStart"/>
      <w:r>
        <w:rPr>
          <w:rStyle w:val="CodeInTextPACKT"/>
        </w:rPr>
        <w:t>AutoDiscoverUrl</w:t>
      </w:r>
      <w:proofErr w:type="spellEnd"/>
      <w:r>
        <w:t xml:space="preserve"> method.</w:t>
      </w:r>
      <w:r w:rsidR="004D3C2E">
        <w:fldChar w:fldCharType="begin"/>
      </w:r>
      <w:r>
        <w:instrText>xe "EWS:working"</w:instrText>
      </w:r>
      <w:r w:rsidR="004D3C2E">
        <w:fldChar w:fldCharType="end"/>
      </w:r>
    </w:p>
    <w:p w:rsidR="0082696F" w:rsidRDefault="0082696F" w:rsidP="0082696F">
      <w:pPr>
        <w:pStyle w:val="Heading2"/>
      </w:pPr>
      <w:r>
        <w:t>There's more...</w:t>
      </w:r>
    </w:p>
    <w:p w:rsidR="0082696F" w:rsidRDefault="0082696F" w:rsidP="0082696F">
      <w:pPr>
        <w:pStyle w:val="NormalPACKT"/>
      </w:pPr>
      <w:r>
        <w:t xml:space="preserve">If you want to use explicit credentials when creating your </w:t>
      </w:r>
      <w:proofErr w:type="spellStart"/>
      <w:r>
        <w:rPr>
          <w:rStyle w:val="CodeInTextPACKT"/>
        </w:rPr>
        <w:t>ExchangeService</w:t>
      </w:r>
      <w:proofErr w:type="spellEnd"/>
      <w:r>
        <w:t xml:space="preserve"> object</w:t>
      </w:r>
      <w:r w:rsidR="004D3C2E">
        <w:fldChar w:fldCharType="begin"/>
      </w:r>
      <w:r>
        <w:instrText>xe "ExchangeService object"</w:instrText>
      </w:r>
      <w:r w:rsidR="004D3C2E">
        <w:fldChar w:fldCharType="end"/>
      </w:r>
      <w:r>
        <w:t xml:space="preserve"> rather than using the credentials of the currently logged on user, you need to do a couple </w:t>
      </w:r>
      <w:r w:rsidRPr="00F04291">
        <w:t>of things differently. The following code will create an instance of the</w:t>
      </w:r>
      <w:r>
        <w:t xml:space="preserve"> </w:t>
      </w:r>
      <w:proofErr w:type="spellStart"/>
      <w:r>
        <w:rPr>
          <w:rStyle w:val="CodeInTextPACKT"/>
        </w:rPr>
        <w:t>ExchangeService</w:t>
      </w:r>
      <w:proofErr w:type="spellEnd"/>
      <w:r>
        <w:t xml:space="preserve"> class</w:t>
      </w:r>
      <w:r w:rsidR="004D3C2E">
        <w:fldChar w:fldCharType="begin"/>
      </w:r>
      <w:r>
        <w:instrText>xe "ExchangeService class"</w:instrText>
      </w:r>
      <w:r w:rsidR="004D3C2E">
        <w:fldChar w:fldCharType="end"/>
      </w:r>
      <w:r>
        <w:t xml:space="preserve"> using an alternate set of credentials:</w:t>
      </w:r>
    </w:p>
    <w:p w:rsidR="00AC170D" w:rsidRDefault="00AC170D" w:rsidP="00AC170D">
      <w:pPr>
        <w:pStyle w:val="CodePACKT"/>
      </w:pPr>
      <w:r>
        <w:t>[</w:t>
      </w:r>
      <w:proofErr w:type="spellStart"/>
      <w:r>
        <w:t>System.Reflection.Assembly</w:t>
      </w:r>
      <w:proofErr w:type="spellEnd"/>
      <w:r>
        <w:t>]::</w:t>
      </w:r>
      <w:proofErr w:type="spellStart"/>
      <w:r>
        <w:t>LoadFile</w:t>
      </w:r>
      <w:proofErr w:type="spellEnd"/>
      <w:r>
        <w:t>(</w:t>
      </w:r>
    </w:p>
    <w:p w:rsidR="00AC170D" w:rsidRDefault="00AC170D" w:rsidP="00AC170D">
      <w:pPr>
        <w:pStyle w:val="CodePACKT"/>
      </w:pPr>
      <w:r>
        <w:t xml:space="preserve">  "C:\ews\Microsoft.Exchange.WebServices.dll"</w:t>
      </w:r>
    </w:p>
    <w:p w:rsidR="00AC170D" w:rsidRDefault="00AC170D" w:rsidP="00AC170D">
      <w:pPr>
        <w:pStyle w:val="CodeEndPACKT"/>
      </w:pPr>
      <w:r>
        <w:t>)</w:t>
      </w:r>
    </w:p>
    <w:p w:rsidR="0082696F" w:rsidRDefault="0082696F" w:rsidP="0082696F">
      <w:pPr>
        <w:pStyle w:val="CodePACKT"/>
        <w:spacing w:after="0"/>
      </w:pPr>
      <w:r>
        <w:t xml:space="preserve">$svc = New-Object </w:t>
      </w:r>
      <w:proofErr w:type="spellStart"/>
      <w:r>
        <w:t>Microsoft.Exchange.WebServices.Data.ExchangeService</w:t>
      </w:r>
      <w:proofErr w:type="spellEnd"/>
    </w:p>
    <w:p w:rsidR="0082696F" w:rsidRDefault="0082696F" w:rsidP="0082696F">
      <w:pPr>
        <w:pStyle w:val="CodePACKT"/>
        <w:spacing w:after="0"/>
      </w:pPr>
      <w:r>
        <w:t>$</w:t>
      </w:r>
      <w:proofErr w:type="spellStart"/>
      <w:r>
        <w:t>svc.Credentials</w:t>
      </w:r>
      <w:proofErr w:type="spellEnd"/>
      <w:r>
        <w:t xml:space="preserve"> = New-Object `</w:t>
      </w:r>
    </w:p>
    <w:p w:rsidR="0082696F" w:rsidRDefault="0082696F" w:rsidP="0082696F">
      <w:pPr>
        <w:pStyle w:val="CodePACKT"/>
        <w:spacing w:after="0"/>
      </w:pPr>
      <w:proofErr w:type="spellStart"/>
      <w:r>
        <w:t>Microsoft.Exchange.WebServices.Data.WebCredentials</w:t>
      </w:r>
      <w:proofErr w:type="spellEnd"/>
      <w:r>
        <w:t xml:space="preserve"> `</w:t>
      </w:r>
    </w:p>
    <w:p w:rsidR="0082696F" w:rsidRPr="00C042F7" w:rsidRDefault="0082696F" w:rsidP="0082696F">
      <w:pPr>
        <w:pStyle w:val="CodeEndPACKT"/>
        <w:rPr>
          <w:lang w:val="sv-SE"/>
        </w:rPr>
      </w:pPr>
      <w:r w:rsidRPr="00C042F7">
        <w:rPr>
          <w:lang w:val="sv-SE"/>
        </w:rPr>
        <w:t>-ArgumentList "</w:t>
      </w:r>
      <w:r w:rsidR="00C2541D">
        <w:rPr>
          <w:lang w:val="sv-SE"/>
        </w:rPr>
        <w:t>jonand</w:t>
      </w:r>
      <w:r w:rsidRPr="00C042F7">
        <w:rPr>
          <w:lang w:val="sv-SE"/>
        </w:rPr>
        <w:t>","P@ssw0rd01","</w:t>
      </w:r>
      <w:r w:rsidR="00C2541D">
        <w:rPr>
          <w:lang w:val="sv-SE"/>
        </w:rPr>
        <w:t>testlabs.se</w:t>
      </w:r>
      <w:r w:rsidRPr="00C042F7">
        <w:rPr>
          <w:lang w:val="sv-SE"/>
        </w:rPr>
        <w:t>"</w:t>
      </w:r>
    </w:p>
    <w:p w:rsidR="0082696F" w:rsidRDefault="0082696F" w:rsidP="0082696F">
      <w:pPr>
        <w:pStyle w:val="NormalPACKT"/>
      </w:pPr>
      <w:r>
        <w:t>In addition, you also have the option of setting the EWS URL manually:</w:t>
      </w:r>
    </w:p>
    <w:p w:rsidR="0082696F" w:rsidRPr="005B357E" w:rsidRDefault="0082696F" w:rsidP="0082696F">
      <w:pPr>
        <w:pStyle w:val="CodePACKT"/>
        <w:rPr>
          <w:lang w:val="sv-SE"/>
        </w:rPr>
      </w:pPr>
      <w:r w:rsidRPr="005B357E">
        <w:rPr>
          <w:lang w:val="sv-SE"/>
        </w:rPr>
        <w:t>$url = "https://</w:t>
      </w:r>
      <w:r w:rsidR="005B357E" w:rsidRPr="005B357E">
        <w:rPr>
          <w:lang w:val="sv-SE"/>
        </w:rPr>
        <w:t>autodiscover.testlabs.se</w:t>
      </w:r>
      <w:r w:rsidRPr="005B357E">
        <w:rPr>
          <w:lang w:val="sv-SE"/>
        </w:rPr>
        <w:t>/EWS/Exchange.asmx"</w:t>
      </w:r>
    </w:p>
    <w:p w:rsidR="0082696F" w:rsidRDefault="0082696F" w:rsidP="0082696F">
      <w:pPr>
        <w:pStyle w:val="CodeEndPACKT"/>
      </w:pPr>
      <w:r>
        <w:t>$</w:t>
      </w:r>
      <w:proofErr w:type="spellStart"/>
      <w:r>
        <w:t>svc.Url</w:t>
      </w:r>
      <w:proofErr w:type="spellEnd"/>
      <w:r>
        <w:t xml:space="preserve"> = New-Object </w:t>
      </w:r>
      <w:proofErr w:type="spellStart"/>
      <w:r>
        <w:t>System.Uri</w:t>
      </w:r>
      <w:proofErr w:type="spellEnd"/>
      <w:r>
        <w:t xml:space="preserve"> -</w:t>
      </w:r>
      <w:proofErr w:type="spellStart"/>
      <w:r>
        <w:t>ArgumentList</w:t>
      </w:r>
      <w:proofErr w:type="spellEnd"/>
      <w:r>
        <w:t xml:space="preserve"> $</w:t>
      </w:r>
      <w:proofErr w:type="spellStart"/>
      <w:r>
        <w:t>url</w:t>
      </w:r>
      <w:proofErr w:type="spellEnd"/>
    </w:p>
    <w:p w:rsidR="0082696F" w:rsidRDefault="0082696F" w:rsidP="0082696F">
      <w:pPr>
        <w:pStyle w:val="NormalPACKT"/>
        <w:spacing w:after="0"/>
      </w:pPr>
      <w:r>
        <w:t xml:space="preserve">Although it is possible to set the URL manually, developers use </w:t>
      </w:r>
      <w:proofErr w:type="spellStart"/>
      <w:r>
        <w:t>AutoDiscover</w:t>
      </w:r>
      <w:proofErr w:type="spellEnd"/>
      <w:r>
        <w:t xml:space="preserve"> as a best practice because it allows the API to determine the best Client Access Server that should be used as the web service's </w:t>
      </w:r>
      <w:r w:rsidR="00C908C3">
        <w:t>URL</w:t>
      </w:r>
      <w:r>
        <w:t xml:space="preserve">. A hard-coded URL value could potentially mean a </w:t>
      </w:r>
      <w:r w:rsidRPr="002300C2">
        <w:t>broken script if things change later on in your environment.</w:t>
      </w:r>
      <w:r w:rsidR="002300C2">
        <w:t xml:space="preserve"> The outcome of the cmdlets above will look similar to screenshot below:</w:t>
      </w:r>
    </w:p>
    <w:p w:rsidR="002300C2" w:rsidRDefault="003850FA">
      <w:pPr>
        <w:pStyle w:val="NormalPACKT"/>
        <w:spacing w:after="0"/>
      </w:pPr>
      <w:r>
        <w:rPr>
          <w:noProof/>
        </w:rPr>
        <w:drawing>
          <wp:inline distT="0" distB="0" distL="0" distR="0">
            <wp:extent cx="5028565" cy="1169670"/>
            <wp:effectExtent l="0" t="0" r="0" b="0"/>
            <wp:docPr id="3" name="Picture 3" descr="7081EN_14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081EN_14_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8565" cy="1169670"/>
                    </a:xfrm>
                    <a:prstGeom prst="rect">
                      <a:avLst/>
                    </a:prstGeom>
                    <a:noFill/>
                    <a:ln>
                      <a:noFill/>
                    </a:ln>
                  </pic:spPr>
                </pic:pic>
              </a:graphicData>
            </a:graphic>
          </wp:inline>
        </w:drawing>
      </w:r>
    </w:p>
    <w:p w:rsidR="002300C2" w:rsidRDefault="00A50DE4" w:rsidP="002300C2">
      <w:pPr>
        <w:pStyle w:val="LayoutInformationPACKT"/>
        <w:jc w:val="center"/>
      </w:pPr>
      <w:r>
        <w:t>7081</w:t>
      </w:r>
      <w:r w:rsidR="005B357E">
        <w:t>EN</w:t>
      </w:r>
      <w:r w:rsidR="002300C2">
        <w:t>_</w:t>
      </w:r>
      <w:r w:rsidR="005B357E">
        <w:t>1</w:t>
      </w:r>
      <w:r>
        <w:t>4</w:t>
      </w:r>
      <w:r w:rsidR="002300C2">
        <w:t>_03</w:t>
      </w:r>
    </w:p>
    <w:p w:rsidR="0082696F" w:rsidRDefault="0082696F" w:rsidP="0082696F">
      <w:pPr>
        <w:pStyle w:val="Heading2"/>
      </w:pPr>
      <w:r>
        <w:t>Certificates matter</w:t>
      </w:r>
    </w:p>
    <w:p w:rsidR="0082696F" w:rsidRDefault="0082696F" w:rsidP="0082696F">
      <w:pPr>
        <w:pStyle w:val="NormalPACKT"/>
        <w:rPr>
          <w:lang w:val="en-GB"/>
        </w:rPr>
      </w:pPr>
      <w:r w:rsidRPr="001E1125">
        <w:t>Just like Outlook Web App, the EWS virtual directory is secured with an SSL certificate</w:t>
      </w:r>
      <w:r w:rsidR="004D3C2E" w:rsidRPr="004D3C2E">
        <w:fldChar w:fldCharType="begin"/>
      </w:r>
      <w:r w:rsidRPr="001E1125">
        <w:instrText>xe "EWS:certificate"</w:instrText>
      </w:r>
      <w:r w:rsidR="004D3C2E" w:rsidRPr="004D3C2E">
        <w:fldChar w:fldCharType="end"/>
      </w:r>
      <w:r w:rsidRPr="001E1125">
        <w:t>.</w:t>
      </w:r>
      <w:r>
        <w:t xml:space="preserve"> If you are still using the self-signed certificates that are installed by default on Client Access Servers, you'll need to override a security check done by the API to validate the certificate, otherwise you will be unable to connect. To do this, we can use the </w:t>
      </w:r>
      <w:proofErr w:type="spellStart"/>
      <w:r>
        <w:rPr>
          <w:rStyle w:val="CodeInTextPACKT"/>
        </w:rPr>
        <w:t>ServicePointManager</w:t>
      </w:r>
      <w:proofErr w:type="spellEnd"/>
      <w:r>
        <w:t xml:space="preserve"> class</w:t>
      </w:r>
      <w:r w:rsidR="004D3C2E">
        <w:fldChar w:fldCharType="begin"/>
      </w:r>
      <w:r>
        <w:instrText>xe "ServicePointManager class"</w:instrText>
      </w:r>
      <w:r w:rsidR="004D3C2E">
        <w:fldChar w:fldCharType="end"/>
      </w:r>
      <w:r>
        <w:t xml:space="preserve"> in the </w:t>
      </w:r>
      <w:r>
        <w:rPr>
          <w:rStyle w:val="CodeInTextPACKT"/>
        </w:rPr>
        <w:t>System.Net</w:t>
      </w:r>
      <w:r>
        <w:t xml:space="preserve"> namespace. This class can be used to hook up a certificate </w:t>
      </w:r>
      <w:r>
        <w:rPr>
          <w:lang w:val="en-GB"/>
        </w:rPr>
        <w:t xml:space="preserve">validation </w:t>
      </w:r>
      <w:proofErr w:type="spellStart"/>
      <w:r>
        <w:rPr>
          <w:lang w:val="en-GB"/>
        </w:rPr>
        <w:t>callback</w:t>
      </w:r>
      <w:proofErr w:type="spellEnd"/>
      <w:r>
        <w:rPr>
          <w:lang w:val="en-GB"/>
        </w:rPr>
        <w:t xml:space="preserve"> method, and, as long as that method returns </w:t>
      </w:r>
      <w:r>
        <w:rPr>
          <w:rStyle w:val="CodeInTextPACKT"/>
        </w:rPr>
        <w:t>$true</w:t>
      </w:r>
      <w:r>
        <w:rPr>
          <w:lang w:val="en-GB"/>
        </w:rPr>
        <w:t>, the API will consider the self-signed certificate to be trusted:</w:t>
      </w:r>
    </w:p>
    <w:p w:rsidR="0082696F" w:rsidRDefault="0082696F" w:rsidP="0082696F">
      <w:pPr>
        <w:pStyle w:val="CodePACKT"/>
      </w:pPr>
      <w:r>
        <w:t xml:space="preserve">$svc = New-Object </w:t>
      </w:r>
      <w:proofErr w:type="spellStart"/>
      <w:r>
        <w:t>Microsoft.Exchange.WebServices.Data.ExchangeService</w:t>
      </w:r>
      <w:proofErr w:type="spellEnd"/>
    </w:p>
    <w:p w:rsidR="0082696F" w:rsidRDefault="0082696F" w:rsidP="0082696F">
      <w:pPr>
        <w:pStyle w:val="CodePACKT"/>
      </w:pPr>
    </w:p>
    <w:p w:rsidR="0082696F" w:rsidRDefault="0082696F" w:rsidP="0082696F">
      <w:pPr>
        <w:pStyle w:val="CodePACKT"/>
      </w:pPr>
      <w:r>
        <w:t>$</w:t>
      </w:r>
      <w:proofErr w:type="spellStart"/>
      <w:r>
        <w:t>spm</w:t>
      </w:r>
      <w:proofErr w:type="spellEnd"/>
      <w:r>
        <w:t xml:space="preserve"> = [</w:t>
      </w:r>
      <w:proofErr w:type="spellStart"/>
      <w:r>
        <w:t>System.Net.ServicePointManager</w:t>
      </w:r>
      <w:proofErr w:type="spellEnd"/>
      <w:r>
        <w:t>]</w:t>
      </w:r>
    </w:p>
    <w:p w:rsidR="0082696F" w:rsidRDefault="0082696F" w:rsidP="0082696F">
      <w:pPr>
        <w:pStyle w:val="CodePACKT"/>
      </w:pPr>
      <w:r>
        <w:t>$</w:t>
      </w:r>
      <w:proofErr w:type="spellStart"/>
      <w:r>
        <w:t>spm</w:t>
      </w:r>
      <w:proofErr w:type="spellEnd"/>
      <w:r>
        <w:t>::</w:t>
      </w:r>
      <w:proofErr w:type="spellStart"/>
      <w:r>
        <w:t>ServerCertificateValidationCallback</w:t>
      </w:r>
      <w:proofErr w:type="spellEnd"/>
      <w:r>
        <w:t xml:space="preserve"> = {$true}</w:t>
      </w:r>
    </w:p>
    <w:p w:rsidR="0082696F" w:rsidRDefault="0082696F" w:rsidP="0082696F">
      <w:pPr>
        <w:pStyle w:val="CodePACKT"/>
      </w:pPr>
    </w:p>
    <w:p w:rsidR="0082696F" w:rsidRDefault="0082696F" w:rsidP="0082696F">
      <w:pPr>
        <w:pStyle w:val="CodeEndPACKT"/>
      </w:pPr>
      <w:r>
        <w:t>$</w:t>
      </w:r>
      <w:proofErr w:type="spellStart"/>
      <w:r>
        <w:t>svc.AutoDiscoverUrl</w:t>
      </w:r>
      <w:proofErr w:type="spellEnd"/>
      <w:r>
        <w:t>("</w:t>
      </w:r>
      <w:r w:rsidR="005561E9">
        <w:t>lsanders</w:t>
      </w:r>
      <w:r>
        <w:t>@</w:t>
      </w:r>
      <w:r w:rsidR="00C2541D">
        <w:t>testlabs.se</w:t>
      </w:r>
      <w:r>
        <w:t>")</w:t>
      </w:r>
    </w:p>
    <w:p w:rsidR="0082696F" w:rsidRDefault="0082696F" w:rsidP="0082696F">
      <w:pPr>
        <w:pStyle w:val="NormalPACKT"/>
        <w:spacing w:after="0"/>
      </w:pPr>
      <w:r>
        <w:t>Certificate validation callback methods</w:t>
      </w:r>
      <w:r w:rsidR="004D3C2E">
        <w:fldChar w:fldCharType="begin"/>
      </w:r>
      <w:r>
        <w:instrText>xe "EWS:certificate validation callback methods"</w:instrText>
      </w:r>
      <w:r w:rsidR="004D3C2E">
        <w:fldChar w:fldCharType="end"/>
      </w:r>
      <w:r>
        <w:t xml:space="preserve"> are written to perform additional checks on a certificate. These callback methods return a </w:t>
      </w:r>
      <w:r>
        <w:rPr>
          <w:rStyle w:val="CodeInTextPACKT"/>
        </w:rPr>
        <w:t>Boolean</w:t>
      </w:r>
      <w:r>
        <w:t xml:space="preserve"> value</w:t>
      </w:r>
      <w:r w:rsidR="004D3C2E">
        <w:fldChar w:fldCharType="begin"/>
      </w:r>
      <w:r>
        <w:instrText>xe "Boolean value"</w:instrText>
      </w:r>
      <w:r w:rsidR="004D3C2E">
        <w:fldChar w:fldCharType="end"/>
      </w:r>
      <w:r>
        <w:t xml:space="preserve"> that indicates whether or not </w:t>
      </w:r>
      <w:r>
        <w:br/>
        <w:t xml:space="preserve">a certificate can be trusted. Instead of writing a callback method, we're assigning a script block that returns </w:t>
      </w:r>
      <w:r>
        <w:rPr>
          <w:rStyle w:val="CodeInTextPACKT"/>
        </w:rPr>
        <w:t xml:space="preserve">$true </w:t>
      </w:r>
      <w:r>
        <w:t xml:space="preserve">to the </w:t>
      </w:r>
      <w:proofErr w:type="spellStart"/>
      <w:r>
        <w:rPr>
          <w:rStyle w:val="CodeInTextPACKT"/>
        </w:rPr>
        <w:t>ServerCertificateValidationCallback</w:t>
      </w:r>
      <w:proofErr w:type="spellEnd"/>
      <w:r>
        <w:t xml:space="preserve"> property</w:t>
      </w:r>
      <w:r w:rsidR="004D3C2E">
        <w:fldChar w:fldCharType="begin"/>
      </w:r>
      <w:r>
        <w:instrText>xe "ServerCertificateValidationCallback property"</w:instrText>
      </w:r>
      <w:r w:rsidR="004D3C2E">
        <w:fldChar w:fldCharType="end"/>
      </w:r>
      <w:r>
        <w:t>. This forces the API to consider any EWS end-point to be secure, regardless of the status of the certificate used to secure it. Keep in mind, that self-signed certificates are considered to be a bootstrap security configuration so connections to Exchange can be secured out of the box. The best practice is to replace these certificates with trusted commercial or enterprise PKI certificates.</w:t>
      </w:r>
      <w:r w:rsidR="002300C2">
        <w:t xml:space="preserve"> </w:t>
      </w:r>
      <w:r w:rsidR="00113342">
        <w:t xml:space="preserve">For example see </w:t>
      </w:r>
      <w:r w:rsidR="00E41BDF">
        <w:t xml:space="preserve">the </w:t>
      </w:r>
      <w:r w:rsidR="00113342">
        <w:t>screenshot below regarding the URL override:</w:t>
      </w:r>
    </w:p>
    <w:p w:rsidR="002300C2" w:rsidRDefault="003850FA" w:rsidP="0082696F">
      <w:pPr>
        <w:pStyle w:val="NormalPACKT"/>
        <w:spacing w:after="0"/>
      </w:pPr>
      <w:r>
        <w:rPr>
          <w:noProof/>
        </w:rPr>
        <w:drawing>
          <wp:inline distT="0" distB="0" distL="0" distR="0">
            <wp:extent cx="5028565" cy="1958340"/>
            <wp:effectExtent l="0" t="0" r="0" b="0"/>
            <wp:docPr id="4" name="Picture 4" descr="7081EN_14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081EN_14_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8565" cy="1958340"/>
                    </a:xfrm>
                    <a:prstGeom prst="rect">
                      <a:avLst/>
                    </a:prstGeom>
                    <a:noFill/>
                    <a:ln>
                      <a:noFill/>
                    </a:ln>
                  </pic:spPr>
                </pic:pic>
              </a:graphicData>
            </a:graphic>
          </wp:inline>
        </w:drawing>
      </w:r>
    </w:p>
    <w:p w:rsidR="002300C2" w:rsidRDefault="005561E9" w:rsidP="002300C2">
      <w:pPr>
        <w:pStyle w:val="LayoutInformationPACKT"/>
        <w:jc w:val="center"/>
      </w:pPr>
      <w:r>
        <w:t>7081</w:t>
      </w:r>
      <w:r w:rsidR="00C2541D">
        <w:t>EN</w:t>
      </w:r>
      <w:r w:rsidR="002300C2">
        <w:t>_</w:t>
      </w:r>
      <w:r>
        <w:t>14</w:t>
      </w:r>
      <w:r w:rsidR="002300C2">
        <w:t>_04</w:t>
      </w:r>
    </w:p>
    <w:p w:rsidR="0082696F" w:rsidRDefault="0082696F" w:rsidP="0082696F">
      <w:pPr>
        <w:pStyle w:val="Heading1"/>
      </w:pPr>
      <w:r>
        <w:t>Sending e-mail messages with EWS</w:t>
      </w:r>
    </w:p>
    <w:p w:rsidR="0082696F" w:rsidRDefault="004D3C2E" w:rsidP="0082696F">
      <w:pPr>
        <w:pStyle w:val="NormalPACKT"/>
        <w:spacing w:after="0"/>
      </w:pPr>
      <w:r w:rsidRPr="00AA480B">
        <w:fldChar w:fldCharType="begin"/>
      </w:r>
      <w:r w:rsidR="0082696F" w:rsidRPr="00AA480B">
        <w:instrText>xe "e-mail messages:sending, with EWS"</w:instrText>
      </w:r>
      <w:r w:rsidRPr="00AA480B">
        <w:fldChar w:fldCharType="end"/>
      </w:r>
      <w:r w:rsidRPr="00AA480B">
        <w:fldChar w:fldCharType="begin"/>
      </w:r>
      <w:r w:rsidR="0082696F" w:rsidRPr="00AA480B">
        <w:instrText>xe "EWS:e-mail messages, sending"</w:instrText>
      </w:r>
      <w:r w:rsidRPr="00AA480B">
        <w:fldChar w:fldCharType="end"/>
      </w:r>
      <w:r w:rsidR="0082696F" w:rsidRPr="00AA480B">
        <w:t xml:space="preserve">As we saw back in </w:t>
      </w:r>
      <w:r w:rsidR="0082696F" w:rsidRPr="00AA480B">
        <w:rPr>
          <w:rStyle w:val="ChapterrefPACKT"/>
        </w:rPr>
        <w:t>Chapter 2</w:t>
      </w:r>
      <w:r w:rsidR="0082696F" w:rsidRPr="00AA480B">
        <w:t xml:space="preserve">, </w:t>
      </w:r>
      <w:r w:rsidR="0082696F" w:rsidRPr="00AA480B">
        <w:rPr>
          <w:rStyle w:val="ItalicsPACKT"/>
        </w:rPr>
        <w:t>Exchange Management Shell Common Tasks</w:t>
      </w:r>
      <w:r w:rsidR="0082696F" w:rsidRPr="00AA480B">
        <w:t>, we can use</w:t>
      </w:r>
      <w:r w:rsidR="006C7D0E">
        <w:t xml:space="preserve"> the built-in PowerShell </w:t>
      </w:r>
      <w:r w:rsidR="0082696F">
        <w:t xml:space="preserve">cmdlet </w:t>
      </w:r>
      <w:r w:rsidR="0082696F">
        <w:rPr>
          <w:rStyle w:val="CodeInTextPACKT"/>
        </w:rPr>
        <w:t>Send-</w:t>
      </w:r>
      <w:proofErr w:type="spellStart"/>
      <w:r w:rsidR="0082696F">
        <w:rPr>
          <w:rStyle w:val="CodeInTextPACKT"/>
        </w:rPr>
        <w:t>MailMessage</w:t>
      </w:r>
      <w:proofErr w:type="spellEnd"/>
      <w:r w:rsidR="0082696F">
        <w:t xml:space="preserve"> to send e-mail messages. This can be a useful tool when writing scripts that need to send notifications, but the EWS Managed API has several distinct advantages over this approach. In this recipe, we'll take a look at how to send e-mail messages through EWS and why this might be a better option for organizations that have an Exchange infrastructure in place.</w:t>
      </w:r>
    </w:p>
    <w:p w:rsidR="0082696F" w:rsidRDefault="0082696F" w:rsidP="0082696F">
      <w:pPr>
        <w:pStyle w:val="Heading2"/>
      </w:pPr>
      <w:r>
        <w:t>How to do it...</w:t>
      </w:r>
    </w:p>
    <w:p w:rsidR="008449B2" w:rsidRDefault="0082696F" w:rsidP="00C54D04">
      <w:pPr>
        <w:pStyle w:val="NumberedBulletPACKT"/>
        <w:numPr>
          <w:ilvl w:val="0"/>
          <w:numId w:val="0"/>
        </w:numPr>
        <w:ind w:left="1080" w:hanging="360"/>
      </w:pPr>
      <w:r>
        <w:t>1.</w:t>
      </w:r>
      <w:r>
        <w:tab/>
        <w:t xml:space="preserve">First, we'll import the EWS Managed API assembly, create an instance of the </w:t>
      </w:r>
      <w:proofErr w:type="spellStart"/>
      <w:r>
        <w:rPr>
          <w:rStyle w:val="CodeInTextPACKT"/>
        </w:rPr>
        <w:t>ExchangeService</w:t>
      </w:r>
      <w:proofErr w:type="spellEnd"/>
      <w:r>
        <w:t xml:space="preserve"> class</w:t>
      </w:r>
      <w:r w:rsidR="004D3C2E">
        <w:fldChar w:fldCharType="begin"/>
      </w:r>
      <w:r>
        <w:instrText>xe "ExchangeService class"</w:instrText>
      </w:r>
      <w:r w:rsidR="004D3C2E">
        <w:fldChar w:fldCharType="end"/>
      </w:r>
      <w:r>
        <w:t xml:space="preserve">, and set the EWS end-point using </w:t>
      </w:r>
      <w:proofErr w:type="spellStart"/>
      <w:r>
        <w:t>AutoDiscover</w:t>
      </w:r>
      <w:proofErr w:type="spellEnd"/>
      <w:r>
        <w:t>:</w:t>
      </w:r>
    </w:p>
    <w:p w:rsidR="0082696F" w:rsidRDefault="0082696F" w:rsidP="00016185">
      <w:pPr>
        <w:pStyle w:val="CodeWithinBulletsPACKT"/>
      </w:pPr>
      <w:r>
        <w:t>Add-Type -Path C:\EWS\Microsoft.Exchange.WebServices.dll</w:t>
      </w:r>
    </w:p>
    <w:p w:rsidR="0082696F" w:rsidRDefault="0082696F" w:rsidP="0082696F">
      <w:pPr>
        <w:pStyle w:val="CodeWithinBulletsPACKT"/>
      </w:pPr>
      <w:r>
        <w:t>$svc = New-Object `</w:t>
      </w:r>
    </w:p>
    <w:p w:rsidR="0082696F" w:rsidRDefault="0082696F" w:rsidP="00016185">
      <w:pPr>
        <w:pStyle w:val="CodeWithinBulletsEndPACKT"/>
      </w:pPr>
      <w:r>
        <w:t>-</w:t>
      </w:r>
      <w:proofErr w:type="spellStart"/>
      <w:r>
        <w:t>TypeName</w:t>
      </w:r>
      <w:proofErr w:type="spellEnd"/>
      <w:r>
        <w:t xml:space="preserve"> </w:t>
      </w:r>
      <w:proofErr w:type="spellStart"/>
      <w:r>
        <w:t>Microsoft.Exchange.WebServices.Data.ExchangeService</w:t>
      </w:r>
      <w:proofErr w:type="spellEnd"/>
    </w:p>
    <w:p w:rsidR="0082696F" w:rsidRDefault="0082696F" w:rsidP="0082696F">
      <w:pPr>
        <w:pStyle w:val="CodeWithinBulletsEndPACKT"/>
      </w:pPr>
      <w:r>
        <w:t>$</w:t>
      </w:r>
      <w:proofErr w:type="spellStart"/>
      <w:r>
        <w:t>svc.AutoDiscoverUrl</w:t>
      </w:r>
      <w:proofErr w:type="spellEnd"/>
      <w:r>
        <w:t>("administrator@contoso.com")</w:t>
      </w:r>
    </w:p>
    <w:p w:rsidR="008449B2" w:rsidRDefault="0082696F" w:rsidP="00C54D04">
      <w:pPr>
        <w:pStyle w:val="NumberedBulletPACKT"/>
        <w:numPr>
          <w:ilvl w:val="0"/>
          <w:numId w:val="0"/>
        </w:numPr>
        <w:ind w:left="1080" w:hanging="360"/>
      </w:pPr>
      <w:r>
        <w:t>2.</w:t>
      </w:r>
      <w:r>
        <w:tab/>
        <w:t xml:space="preserve">Next, we'll create an instance of the </w:t>
      </w:r>
      <w:proofErr w:type="spellStart"/>
      <w:r>
        <w:rPr>
          <w:rStyle w:val="CodeInTextPACKT"/>
        </w:rPr>
        <w:t>EmailMessage</w:t>
      </w:r>
      <w:proofErr w:type="spellEnd"/>
      <w:r>
        <w:t xml:space="preserve"> class:</w:t>
      </w:r>
    </w:p>
    <w:p w:rsidR="0082696F" w:rsidRDefault="0082696F" w:rsidP="0082696F">
      <w:pPr>
        <w:pStyle w:val="CodeWithinBulletsPACKT"/>
      </w:pPr>
      <w:r>
        <w:t>$</w:t>
      </w:r>
      <w:proofErr w:type="spellStart"/>
      <w:r>
        <w:t>msg</w:t>
      </w:r>
      <w:proofErr w:type="spellEnd"/>
      <w:r>
        <w:t xml:space="preserve"> = New-Object `</w:t>
      </w:r>
    </w:p>
    <w:p w:rsidR="0082696F" w:rsidRDefault="0082696F" w:rsidP="0082696F">
      <w:pPr>
        <w:pStyle w:val="CodeWithinBulletsPACKT"/>
      </w:pPr>
      <w:r>
        <w:t>-</w:t>
      </w:r>
      <w:proofErr w:type="spellStart"/>
      <w:r>
        <w:t>TypeName</w:t>
      </w:r>
      <w:proofErr w:type="spellEnd"/>
      <w:r>
        <w:t xml:space="preserve"> </w:t>
      </w:r>
      <w:proofErr w:type="spellStart"/>
      <w:r>
        <w:t>Microsoft.Exchange.WebServices.Data.EmailMessage</w:t>
      </w:r>
      <w:proofErr w:type="spellEnd"/>
      <w:r>
        <w:t xml:space="preserve"> `</w:t>
      </w:r>
    </w:p>
    <w:p w:rsidR="0082696F" w:rsidRDefault="0082696F" w:rsidP="0082696F">
      <w:pPr>
        <w:pStyle w:val="CodeWithinBulletsEndPACKT"/>
      </w:pPr>
      <w:r>
        <w:t>-</w:t>
      </w:r>
      <w:proofErr w:type="spellStart"/>
      <w:r>
        <w:t>ArgumentList</w:t>
      </w:r>
      <w:proofErr w:type="spellEnd"/>
      <w:r>
        <w:t xml:space="preserve"> $svc</w:t>
      </w:r>
    </w:p>
    <w:p w:rsidR="008449B2" w:rsidRDefault="0082696F" w:rsidP="00C54D04">
      <w:pPr>
        <w:pStyle w:val="NumberedBulletEndPACKT"/>
        <w:numPr>
          <w:ilvl w:val="0"/>
          <w:numId w:val="0"/>
        </w:numPr>
        <w:ind w:left="1080" w:hanging="360"/>
        <w:rPr>
          <w:lang w:val="en-GB"/>
        </w:rPr>
      </w:pPr>
      <w:r>
        <w:rPr>
          <w:lang w:val="en-GB"/>
        </w:rPr>
        <w:t>3.</w:t>
      </w:r>
      <w:r>
        <w:rPr>
          <w:lang w:val="en-GB"/>
        </w:rPr>
        <w:tab/>
        <w:t xml:space="preserve">At this point, we can set specific properties on the </w:t>
      </w:r>
      <w:r>
        <w:rPr>
          <w:rStyle w:val="CodeInTextPACKT"/>
        </w:rPr>
        <w:t>$</w:t>
      </w:r>
      <w:proofErr w:type="spellStart"/>
      <w:r>
        <w:rPr>
          <w:rStyle w:val="CodeInTextPACKT"/>
        </w:rPr>
        <w:t>msg</w:t>
      </w:r>
      <w:proofErr w:type="spellEnd"/>
      <w:r>
        <w:rPr>
          <w:lang w:val="en-GB"/>
        </w:rPr>
        <w:t xml:space="preserve"> object</w:t>
      </w:r>
      <w:r w:rsidR="004D3C2E">
        <w:rPr>
          <w:lang w:val="en-GB"/>
        </w:rPr>
        <w:fldChar w:fldCharType="begin"/>
      </w:r>
      <w:r>
        <w:rPr>
          <w:lang w:val="en-GB"/>
        </w:rPr>
        <w:instrText>xe "$msg object"</w:instrText>
      </w:r>
      <w:r w:rsidR="004D3C2E">
        <w:rPr>
          <w:lang w:val="en-GB"/>
        </w:rPr>
        <w:fldChar w:fldCharType="end"/>
      </w:r>
      <w:r>
        <w:rPr>
          <w:lang w:val="en-GB"/>
        </w:rPr>
        <w:t xml:space="preserve"> such as the subject, body, and one or more recipients:</w:t>
      </w:r>
    </w:p>
    <w:p w:rsidR="0082696F" w:rsidRDefault="0082696F" w:rsidP="0082696F">
      <w:pPr>
        <w:pStyle w:val="CodeWithinBulletsPACKT"/>
      </w:pPr>
      <w:r>
        <w:t>$</w:t>
      </w:r>
      <w:proofErr w:type="spellStart"/>
      <w:r>
        <w:t>msg.Subject</w:t>
      </w:r>
      <w:proofErr w:type="spellEnd"/>
      <w:r>
        <w:t xml:space="preserve"> = "Test E-Mail"</w:t>
      </w:r>
    </w:p>
    <w:p w:rsidR="0082696F" w:rsidRDefault="0082696F" w:rsidP="0082696F">
      <w:pPr>
        <w:pStyle w:val="CodeWithinBulletsPACKT"/>
      </w:pPr>
      <w:r>
        <w:t>$</w:t>
      </w:r>
      <w:proofErr w:type="spellStart"/>
      <w:r>
        <w:t>msg.Body</w:t>
      </w:r>
      <w:proofErr w:type="spellEnd"/>
      <w:r>
        <w:t xml:space="preserve"> = "This is a test"</w:t>
      </w:r>
    </w:p>
    <w:p w:rsidR="0082696F" w:rsidRDefault="0082696F" w:rsidP="0082696F">
      <w:pPr>
        <w:pStyle w:val="CodeWithinBulletsPACKT"/>
      </w:pPr>
      <w:r>
        <w:t>$</w:t>
      </w:r>
      <w:proofErr w:type="spellStart"/>
      <w:r>
        <w:t>msg.From</w:t>
      </w:r>
      <w:proofErr w:type="spellEnd"/>
      <w:r>
        <w:t xml:space="preserve"> = "administrator@contoso.com"</w:t>
      </w:r>
    </w:p>
    <w:p w:rsidR="0082696F" w:rsidRDefault="0082696F" w:rsidP="0082696F">
      <w:pPr>
        <w:pStyle w:val="CodeWithinBulletsPACKT"/>
      </w:pPr>
      <w:r>
        <w:t>$</w:t>
      </w:r>
      <w:proofErr w:type="spellStart"/>
      <w:r>
        <w:t>msg.ToRecipients.Add</w:t>
      </w:r>
      <w:proofErr w:type="spellEnd"/>
      <w:r>
        <w:t>("sysadmin@contoso.com")</w:t>
      </w:r>
    </w:p>
    <w:p w:rsidR="0082696F" w:rsidRDefault="0082696F" w:rsidP="0082696F">
      <w:pPr>
        <w:pStyle w:val="CodeWithinBulletsEndPACKT"/>
      </w:pPr>
      <w:r>
        <w:t>$</w:t>
      </w:r>
      <w:proofErr w:type="spellStart"/>
      <w:r>
        <w:t>msg.SendAndSaveCopy</w:t>
      </w:r>
      <w:proofErr w:type="spellEnd"/>
      <w:r>
        <w:t>()</w:t>
      </w:r>
    </w:p>
    <w:p w:rsidR="0082696F" w:rsidRDefault="0082696F" w:rsidP="0082696F">
      <w:pPr>
        <w:pStyle w:val="NormalPACKT"/>
        <w:spacing w:after="0"/>
      </w:pPr>
      <w:r>
        <w:rPr>
          <w:lang w:val="en-GB"/>
        </w:rPr>
        <w:t xml:space="preserve">Once this code has been executed, the message is sent to </w:t>
      </w:r>
      <w:r>
        <w:rPr>
          <w:rStyle w:val="CodeInTextPACKT"/>
        </w:rPr>
        <w:t>sysadmin@contoso.com</w:t>
      </w:r>
      <w:r>
        <w:t>.</w:t>
      </w:r>
    </w:p>
    <w:p w:rsidR="0082696F" w:rsidRDefault="0082696F" w:rsidP="0082696F">
      <w:pPr>
        <w:pStyle w:val="Heading2"/>
      </w:pPr>
      <w:r>
        <w:t>How it works...</w:t>
      </w:r>
    </w:p>
    <w:p w:rsidR="0082696F" w:rsidRDefault="0082696F" w:rsidP="0082696F">
      <w:pPr>
        <w:pStyle w:val="NormalPACKT"/>
      </w:pPr>
      <w:r>
        <w:t xml:space="preserve">When we send e-mail messages through EWS, we don't have to worry about specifying an SMTP server since the message is transmitted through the web service. This allows our code to run on any machine that has PowerShell installed, and we don't need to modify the receive connectors on the </w:t>
      </w:r>
      <w:r w:rsidR="009A7870">
        <w:t>client access</w:t>
      </w:r>
      <w:r>
        <w:t xml:space="preserve"> servers to allow a specific host to relay mail. Additionally, EWS will allow us to use </w:t>
      </w:r>
      <w:proofErr w:type="spellStart"/>
      <w:r>
        <w:t>AutoDiscover</w:t>
      </w:r>
      <w:proofErr w:type="spellEnd"/>
      <w:r>
        <w:t xml:space="preserve"> to automatically find the correct end-point, which prevents the need to hardcode server names into our scripts.</w:t>
      </w:r>
    </w:p>
    <w:p w:rsidR="0082696F" w:rsidRDefault="0082696F" w:rsidP="0082696F">
      <w:pPr>
        <w:pStyle w:val="NormalPACKT"/>
      </w:pPr>
      <w:r>
        <w:t xml:space="preserve">Setting the </w:t>
      </w:r>
      <w:r>
        <w:rPr>
          <w:rStyle w:val="CodeInTextPACKT"/>
        </w:rPr>
        <w:t>Subject</w:t>
      </w:r>
      <w:r>
        <w:t xml:space="preserve">, </w:t>
      </w:r>
      <w:r>
        <w:rPr>
          <w:rStyle w:val="CodeInTextPACKT"/>
        </w:rPr>
        <w:t>Body</w:t>
      </w:r>
      <w:r>
        <w:t xml:space="preserve">, and </w:t>
      </w:r>
      <w:r>
        <w:rPr>
          <w:rStyle w:val="CodeInTextPACKT"/>
        </w:rPr>
        <w:t>From</w:t>
      </w:r>
      <w:r>
        <w:t xml:space="preserve"> properties of an </w:t>
      </w:r>
      <w:proofErr w:type="spellStart"/>
      <w:r>
        <w:rPr>
          <w:rStyle w:val="CodeInTextPACKT"/>
        </w:rPr>
        <w:t>EmailMessage</w:t>
      </w:r>
      <w:proofErr w:type="spellEnd"/>
      <w:r>
        <w:t xml:space="preserve"> object is pretty straightforward. We simply need to assign a value as we would with any other object. Adding recipients requires that we use the </w:t>
      </w:r>
      <w:r>
        <w:rPr>
          <w:rStyle w:val="CodeInTextPACKT"/>
        </w:rPr>
        <w:t>Add</w:t>
      </w:r>
      <w:r>
        <w:t xml:space="preserve"> method</w:t>
      </w:r>
      <w:r w:rsidR="004D3C2E">
        <w:fldChar w:fldCharType="begin"/>
      </w:r>
      <w:r>
        <w:instrText>xe "Add method"</w:instrText>
      </w:r>
      <w:r w:rsidR="004D3C2E">
        <w:fldChar w:fldCharType="end"/>
      </w:r>
      <w:r>
        <w:t xml:space="preserve"> of the </w:t>
      </w:r>
      <w:proofErr w:type="spellStart"/>
      <w:r>
        <w:rPr>
          <w:rStyle w:val="CodeInTextPACKT"/>
        </w:rPr>
        <w:t>ToRecipients</w:t>
      </w:r>
      <w:proofErr w:type="spellEnd"/>
      <w:r>
        <w:t xml:space="preserve"> property</w:t>
      </w:r>
      <w:r w:rsidR="004D3C2E">
        <w:fldChar w:fldCharType="begin"/>
      </w:r>
      <w:r>
        <w:instrText>xe "ToRecipients property"</w:instrText>
      </w:r>
      <w:r w:rsidR="004D3C2E">
        <w:fldChar w:fldCharType="end"/>
      </w:r>
      <w:r>
        <w:t xml:space="preserve">. If you have multiple recipients that must be addressed, you can call this method for each </w:t>
      </w:r>
      <w:r w:rsidR="004D3C2E">
        <w:fldChar w:fldCharType="begin"/>
      </w:r>
      <w:r>
        <w:instrText>xe "e-mail messages:sending, with EWS"</w:instrText>
      </w:r>
      <w:r w:rsidR="004D3C2E">
        <w:fldChar w:fldCharType="end"/>
      </w:r>
      <w:r w:rsidR="004D3C2E">
        <w:fldChar w:fldCharType="begin"/>
      </w:r>
      <w:r>
        <w:instrText>xe "EWS:e-mail messages, sending"</w:instrText>
      </w:r>
      <w:r w:rsidR="004D3C2E">
        <w:fldChar w:fldCharType="end"/>
      </w:r>
      <w:r>
        <w:t xml:space="preserve">one, or you can loop through a collection using the </w:t>
      </w:r>
      <w:r>
        <w:rPr>
          <w:rStyle w:val="CodeInTextPACKT"/>
        </w:rPr>
        <w:t>ForEach-Object</w:t>
      </w:r>
      <w:r>
        <w:t xml:space="preserve"> cmdlet</w:t>
      </w:r>
      <w:r w:rsidR="004D3C2E">
        <w:fldChar w:fldCharType="begin"/>
      </w:r>
      <w:r>
        <w:instrText>xe "ForEach-Object cmdlet"</w:instrText>
      </w:r>
      <w:r w:rsidR="004D3C2E">
        <w:fldChar w:fldCharType="end"/>
      </w:r>
      <w:r>
        <w:t>:</w:t>
      </w:r>
    </w:p>
    <w:p w:rsidR="0082696F" w:rsidRDefault="0082696F" w:rsidP="0082696F">
      <w:pPr>
        <w:pStyle w:val="CodeEndPACKT"/>
      </w:pPr>
      <w:r>
        <w:t>$to = "sysadmin@contoso.com","IT@contoso.com","help@contoso.com"</w:t>
      </w:r>
      <w:r>
        <w:br/>
        <w:t>$to | ForEach-Object {$</w:t>
      </w:r>
      <w:proofErr w:type="spellStart"/>
      <w:r>
        <w:t>msg.ToRecipients.Add</w:t>
      </w:r>
      <w:proofErr w:type="spellEnd"/>
      <w:r>
        <w:t>($_)}</w:t>
      </w:r>
    </w:p>
    <w:p w:rsidR="0049367E" w:rsidRDefault="0082696F" w:rsidP="0082696F">
      <w:pPr>
        <w:pStyle w:val="NormalPACKT"/>
      </w:pPr>
      <w:r>
        <w:t xml:space="preserve">When you call the Add method, you'll notice that the </w:t>
      </w:r>
      <w:proofErr w:type="spellStart"/>
      <w:r>
        <w:rPr>
          <w:rStyle w:val="CodeInTextPACKT"/>
        </w:rPr>
        <w:t>ToRecipients</w:t>
      </w:r>
      <w:proofErr w:type="spellEnd"/>
      <w:r>
        <w:t xml:space="preserve"> property</w:t>
      </w:r>
      <w:r w:rsidR="004D3C2E">
        <w:fldChar w:fldCharType="begin"/>
      </w:r>
      <w:r>
        <w:instrText>xe "ToRecipients property"</w:instrText>
      </w:r>
      <w:r w:rsidR="004D3C2E">
        <w:fldChar w:fldCharType="end"/>
      </w:r>
      <w:r>
        <w:t xml:space="preserve"> will be returned for each address added to the message. </w:t>
      </w:r>
      <w:r w:rsidR="00EA45CF">
        <w:t xml:space="preserve">For </w:t>
      </w:r>
      <w:r w:rsidR="007567C1">
        <w:t>example,</w:t>
      </w:r>
      <w:r w:rsidR="00EA45CF">
        <w:t xml:space="preserve"> see screenshot below, </w:t>
      </w:r>
      <w:r w:rsidR="004F651F">
        <w:t xml:space="preserve">maybe you did </w:t>
      </w:r>
      <w:r w:rsidR="00EA45CF">
        <w:t xml:space="preserve">notice that I have used the command </w:t>
      </w:r>
      <w:r w:rsidR="00EA45CF">
        <w:rPr>
          <w:rStyle w:val="CodeInTextPACKT"/>
        </w:rPr>
        <w:t>Out-Null</w:t>
      </w:r>
      <w:r w:rsidR="00EA45CF">
        <w:t xml:space="preserve">, </w:t>
      </w:r>
      <w:r w:rsidR="004F651F">
        <w:t>it is used for having a proper screenshot size.</w:t>
      </w:r>
    </w:p>
    <w:p w:rsidR="00EA45CF" w:rsidRDefault="003850FA" w:rsidP="0082696F">
      <w:pPr>
        <w:pStyle w:val="NormalPACKT"/>
      </w:pPr>
      <w:r>
        <w:rPr>
          <w:noProof/>
        </w:rPr>
        <w:drawing>
          <wp:inline distT="0" distB="0" distL="0" distR="0">
            <wp:extent cx="5028565" cy="1836420"/>
            <wp:effectExtent l="0" t="0" r="0" b="0"/>
            <wp:docPr id="5" name="Picture 5" descr="7081EN_14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081EN_14_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8565" cy="1836420"/>
                    </a:xfrm>
                    <a:prstGeom prst="rect">
                      <a:avLst/>
                    </a:prstGeom>
                    <a:noFill/>
                    <a:ln>
                      <a:noFill/>
                    </a:ln>
                  </pic:spPr>
                </pic:pic>
              </a:graphicData>
            </a:graphic>
          </wp:inline>
        </w:drawing>
      </w:r>
    </w:p>
    <w:p w:rsidR="00EA45CF" w:rsidRDefault="008304D1" w:rsidP="00EA45CF">
      <w:pPr>
        <w:pStyle w:val="LayoutInformationPACKT"/>
        <w:jc w:val="center"/>
      </w:pPr>
      <w:r>
        <w:t>7081</w:t>
      </w:r>
      <w:r w:rsidR="0049367E">
        <w:t>EN</w:t>
      </w:r>
      <w:r w:rsidR="00EA45CF">
        <w:t>_</w:t>
      </w:r>
      <w:r w:rsidR="0049367E">
        <w:t>1</w:t>
      </w:r>
      <w:r>
        <w:t>4</w:t>
      </w:r>
      <w:r w:rsidR="00EA45CF">
        <w:t>_05</w:t>
      </w:r>
    </w:p>
    <w:p w:rsidR="0082696F" w:rsidRDefault="0082696F" w:rsidP="0082696F">
      <w:pPr>
        <w:pStyle w:val="NormalPACKT"/>
      </w:pPr>
      <w:r>
        <w:t xml:space="preserve">If you want to simply call this method without having anything returned to the screen, pipe the command to </w:t>
      </w:r>
      <w:r>
        <w:rPr>
          <w:rStyle w:val="CodeInTextPACKT"/>
        </w:rPr>
        <w:t>Out-Null</w:t>
      </w:r>
      <w:r w:rsidR="00EA45CF">
        <w:rPr>
          <w:rStyle w:val="CodeInTextPACKT"/>
        </w:rPr>
        <w:t xml:space="preserve"> </w:t>
      </w:r>
      <w:r w:rsidR="00EA45CF">
        <w:t>(like the screenshot above):</w:t>
      </w:r>
    </w:p>
    <w:p w:rsidR="0082696F" w:rsidRDefault="0082696F" w:rsidP="0082696F">
      <w:pPr>
        <w:pStyle w:val="CodeEndPACKT"/>
      </w:pPr>
      <w:r>
        <w:t>$</w:t>
      </w:r>
      <w:proofErr w:type="spellStart"/>
      <w:r>
        <w:t>msg.ToRecipients.Add</w:t>
      </w:r>
      <w:proofErr w:type="spellEnd"/>
      <w:r>
        <w:t>("sales@contoso.com") | Out-Null</w:t>
      </w:r>
    </w:p>
    <w:p w:rsidR="0082696F" w:rsidRDefault="0082696F" w:rsidP="0082696F">
      <w:pPr>
        <w:pStyle w:val="NormalPACKT"/>
      </w:pPr>
      <w:r>
        <w:t>In addition, we can also carbon copy and blind copy recipients on the message:</w:t>
      </w:r>
    </w:p>
    <w:p w:rsidR="0082696F" w:rsidRDefault="0082696F" w:rsidP="0082696F">
      <w:pPr>
        <w:pStyle w:val="CodePACKT"/>
      </w:pPr>
      <w:r>
        <w:t>$</w:t>
      </w:r>
      <w:proofErr w:type="spellStart"/>
      <w:r>
        <w:t>msg.CcRecipients.Add</w:t>
      </w:r>
      <w:proofErr w:type="spellEnd"/>
      <w:r>
        <w:t>("sales@contoso.com") | Out-Null</w:t>
      </w:r>
    </w:p>
    <w:p w:rsidR="0082696F" w:rsidRDefault="0082696F" w:rsidP="0082696F">
      <w:pPr>
        <w:pStyle w:val="CodeEndPACKT"/>
      </w:pPr>
      <w:r>
        <w:t>$</w:t>
      </w:r>
      <w:proofErr w:type="spellStart"/>
      <w:r>
        <w:t>msg.BccRecipients.Add</w:t>
      </w:r>
      <w:proofErr w:type="spellEnd"/>
      <w:r>
        <w:t>("dmsith@contoso.com") | Out-Null</w:t>
      </w:r>
    </w:p>
    <w:p w:rsidR="0082696F" w:rsidRDefault="0082696F" w:rsidP="0082696F">
      <w:pPr>
        <w:pStyle w:val="NormalPACKT"/>
      </w:pPr>
      <w:r>
        <w:t xml:space="preserve">Finally, if you do not want to save a copy of the message in the Sent Items folder, you can simply use the </w:t>
      </w:r>
      <w:r>
        <w:rPr>
          <w:rStyle w:val="CodeInTextPACKT"/>
        </w:rPr>
        <w:t>Send</w:t>
      </w:r>
      <w:r>
        <w:t xml:space="preserve"> method</w:t>
      </w:r>
      <w:r w:rsidR="004D3C2E">
        <w:fldChar w:fldCharType="begin"/>
      </w:r>
      <w:r>
        <w:instrText>xe "Send method"</w:instrText>
      </w:r>
      <w:r w:rsidR="004D3C2E">
        <w:fldChar w:fldCharType="end"/>
      </w:r>
      <w:r>
        <w:t>:</w:t>
      </w:r>
    </w:p>
    <w:p w:rsidR="0082696F" w:rsidRDefault="0082696F" w:rsidP="0082696F">
      <w:pPr>
        <w:pStyle w:val="CodeEndPACKT"/>
      </w:pPr>
      <w:r>
        <w:t>$</w:t>
      </w:r>
      <w:proofErr w:type="spellStart"/>
      <w:r>
        <w:t>msg.Send</w:t>
      </w:r>
      <w:proofErr w:type="spellEnd"/>
      <w:r>
        <w:t>()</w:t>
      </w:r>
    </w:p>
    <w:p w:rsidR="0082696F" w:rsidRDefault="0082696F" w:rsidP="0082696F">
      <w:pPr>
        <w:pStyle w:val="NormalPACKT"/>
        <w:spacing w:after="0"/>
      </w:pPr>
      <w:r>
        <w:t xml:space="preserve">Keep in mind that, since we did not provide credentials when connecting to EWS, the user running this code will need to have a mailbox on the server which corresponds to the </w:t>
      </w:r>
      <w:r>
        <w:rPr>
          <w:rStyle w:val="CodeInTextPACKT"/>
        </w:rPr>
        <w:t>From</w:t>
      </w:r>
      <w:r>
        <w:t xml:space="preserve"> address being used. Since we are connecting with our currently logged on credentials, the message must be sent from the mailbox of the user running the code.</w:t>
      </w:r>
    </w:p>
    <w:p w:rsidR="0082696F" w:rsidRDefault="0082696F" w:rsidP="0082696F">
      <w:pPr>
        <w:pStyle w:val="Heading2"/>
      </w:pPr>
      <w:r>
        <w:t>There's more...</w:t>
      </w:r>
    </w:p>
    <w:p w:rsidR="0082696F" w:rsidRDefault="0082696F" w:rsidP="0082696F">
      <w:pPr>
        <w:pStyle w:val="NormalPACKT"/>
      </w:pPr>
      <w:r>
        <w:t xml:space="preserve">Instead of typing all of the commands required to instantiate the Exchange service </w:t>
      </w:r>
      <w:r>
        <w:br/>
        <w:t xml:space="preserve">object, it makes much more sense to put this code into a reusable function. Call </w:t>
      </w:r>
      <w:r>
        <w:br/>
      </w:r>
      <w:proofErr w:type="spellStart"/>
      <w:r>
        <w:t>AutoDiscover</w:t>
      </w:r>
      <w:proofErr w:type="spellEnd"/>
      <w:r>
        <w:t>, create the e-mail message object, and set all of the required properties, Consider the following example:</w:t>
      </w:r>
    </w:p>
    <w:p w:rsidR="0082696F" w:rsidRDefault="0082696F" w:rsidP="0082696F">
      <w:pPr>
        <w:pStyle w:val="CodePACKT"/>
      </w:pPr>
      <w:r>
        <w:t>function Send-</w:t>
      </w:r>
      <w:proofErr w:type="spellStart"/>
      <w:r>
        <w:t>EWSMailMessage</w:t>
      </w:r>
      <w:proofErr w:type="spellEnd"/>
      <w:r>
        <w:t xml:space="preserve"> {</w:t>
      </w:r>
    </w:p>
    <w:p w:rsidR="0082696F" w:rsidRDefault="0082696F" w:rsidP="0082696F">
      <w:pPr>
        <w:pStyle w:val="CodePACKT"/>
      </w:pPr>
      <w:r>
        <w:t xml:space="preserve">  </w:t>
      </w:r>
      <w:proofErr w:type="spellStart"/>
      <w:r>
        <w:t>param</w:t>
      </w:r>
      <w:proofErr w:type="spellEnd"/>
      <w:r>
        <w:t>(</w:t>
      </w:r>
    </w:p>
    <w:p w:rsidR="0082696F" w:rsidRDefault="0082696F" w:rsidP="0082696F">
      <w:pPr>
        <w:pStyle w:val="CodePACKT"/>
      </w:pPr>
      <w:r>
        <w:t xml:space="preserve">  [Parameter(</w:t>
      </w:r>
    </w:p>
    <w:p w:rsidR="0082696F" w:rsidRDefault="0082696F" w:rsidP="0082696F">
      <w:pPr>
        <w:pStyle w:val="CodePACKT"/>
      </w:pPr>
      <w:r>
        <w:t xml:space="preserve">    Position=0,</w:t>
      </w:r>
    </w:p>
    <w:p w:rsidR="0082696F" w:rsidRDefault="0082696F" w:rsidP="0082696F">
      <w:pPr>
        <w:pStyle w:val="CodePACKT"/>
      </w:pPr>
      <w:r>
        <w:t xml:space="preserve">    Mandatory=$true,</w:t>
      </w:r>
    </w:p>
    <w:p w:rsidR="0082696F" w:rsidRDefault="0082696F" w:rsidP="0082696F">
      <w:pPr>
        <w:pStyle w:val="CodePACKT"/>
      </w:pPr>
      <w:r>
        <w:t xml:space="preserve">    </w:t>
      </w:r>
      <w:proofErr w:type="spellStart"/>
      <w:r>
        <w:t>ValueFromPipelineByPropertyName</w:t>
      </w:r>
      <w:proofErr w:type="spellEnd"/>
      <w:r>
        <w:t>=$true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$PrimarySmtpAddress,</w:t>
      </w:r>
    </w:p>
    <w:p w:rsidR="0082696F" w:rsidRDefault="0082696F" w:rsidP="0082696F">
      <w:pPr>
        <w:pStyle w:val="CodePACKT"/>
      </w:pPr>
    </w:p>
    <w:p w:rsidR="0082696F" w:rsidRDefault="0082696F" w:rsidP="0082696F">
      <w:pPr>
        <w:pStyle w:val="CodePACKT"/>
      </w:pPr>
      <w:r>
        <w:t xml:space="preserve">  [Parameter(</w:t>
      </w:r>
    </w:p>
    <w:p w:rsidR="0082696F" w:rsidRDefault="0082696F" w:rsidP="0082696F">
      <w:pPr>
        <w:pStyle w:val="CodePACKT"/>
      </w:pPr>
      <w:r>
        <w:t xml:space="preserve">    Position=1,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$From,     </w:t>
      </w:r>
    </w:p>
    <w:p w:rsidR="0082696F" w:rsidRDefault="0082696F" w:rsidP="0082696F">
      <w:pPr>
        <w:pStyle w:val="CodePACKT"/>
      </w:pPr>
    </w:p>
    <w:p w:rsidR="0082696F" w:rsidRDefault="0082696F" w:rsidP="0082696F">
      <w:pPr>
        <w:pStyle w:val="CodePACKT"/>
      </w:pPr>
      <w:r>
        <w:t xml:space="preserve">  [Parameter(</w:t>
      </w:r>
    </w:p>
    <w:p w:rsidR="0082696F" w:rsidRDefault="0082696F" w:rsidP="0082696F">
      <w:pPr>
        <w:pStyle w:val="CodePACKT"/>
      </w:pPr>
      <w:r>
        <w:t xml:space="preserve">    Position=2,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$Subject,</w:t>
      </w:r>
    </w:p>
    <w:p w:rsidR="0082696F" w:rsidRDefault="0082696F" w:rsidP="0082696F">
      <w:pPr>
        <w:pStyle w:val="CodePACKT"/>
      </w:pPr>
    </w:p>
    <w:p w:rsidR="0082696F" w:rsidRDefault="0082696F" w:rsidP="0082696F">
      <w:pPr>
        <w:pStyle w:val="CodePACKT"/>
      </w:pPr>
      <w:r>
        <w:t xml:space="preserve">  [Parameter(</w:t>
      </w:r>
    </w:p>
    <w:p w:rsidR="0082696F" w:rsidRDefault="0082696F" w:rsidP="0082696F">
      <w:pPr>
        <w:pStyle w:val="CodePACKT"/>
      </w:pPr>
      <w:r>
        <w:t xml:space="preserve">    Position=3,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$Body</w:t>
      </w:r>
      <w:r w:rsidR="00DA70E8">
        <w:t>,</w:t>
      </w:r>
    </w:p>
    <w:p w:rsidR="00DA70E8" w:rsidRDefault="00DA70E8" w:rsidP="0082696F">
      <w:pPr>
        <w:pStyle w:val="CodePACKT"/>
      </w:pPr>
    </w:p>
    <w:p w:rsidR="00DA70E8" w:rsidRDefault="00DA70E8" w:rsidP="00DA70E8">
      <w:pPr>
        <w:pStyle w:val="CodePACKT"/>
      </w:pPr>
      <w:r>
        <w:t xml:space="preserve">  [Parameter(</w:t>
      </w:r>
    </w:p>
    <w:p w:rsidR="00DA70E8" w:rsidRDefault="00DA70E8" w:rsidP="00DA70E8">
      <w:pPr>
        <w:pStyle w:val="CodePACKT"/>
      </w:pPr>
      <w:r>
        <w:t xml:space="preserve">    Position=4, Mandatory=$false</w:t>
      </w:r>
    </w:p>
    <w:p w:rsidR="00DA70E8" w:rsidRDefault="00DA70E8" w:rsidP="00DA70E8">
      <w:pPr>
        <w:pStyle w:val="CodePACKT"/>
      </w:pPr>
      <w:r>
        <w:t xml:space="preserve">  )]</w:t>
      </w:r>
    </w:p>
    <w:p w:rsidR="00DA70E8" w:rsidRDefault="00DA70E8" w:rsidP="00DA70E8">
      <w:pPr>
        <w:pStyle w:val="CodePACKT"/>
      </w:pPr>
      <w:r>
        <w:t xml:space="preserve">  [String[]]</w:t>
      </w:r>
    </w:p>
    <w:p w:rsidR="00DA70E8" w:rsidRDefault="00DA70E8" w:rsidP="00DA70E8">
      <w:pPr>
        <w:pStyle w:val="CodePACKT"/>
      </w:pPr>
      <w:r>
        <w:t xml:space="preserve">  $Cc,     </w:t>
      </w:r>
    </w:p>
    <w:p w:rsidR="00DA70E8" w:rsidRDefault="00DA70E8" w:rsidP="00DA70E8">
      <w:pPr>
        <w:pStyle w:val="CodePACKT"/>
      </w:pPr>
    </w:p>
    <w:p w:rsidR="00DA70E8" w:rsidRDefault="00DA70E8" w:rsidP="00DA70E8">
      <w:pPr>
        <w:pStyle w:val="CodePACKT"/>
      </w:pPr>
      <w:r>
        <w:t xml:space="preserve">  [Parameter(</w:t>
      </w:r>
    </w:p>
    <w:p w:rsidR="00DA70E8" w:rsidRDefault="00DA70E8" w:rsidP="00DA70E8">
      <w:pPr>
        <w:pStyle w:val="CodePACKT"/>
      </w:pPr>
      <w:r>
        <w:t xml:space="preserve">    Position=5, Mandatory=$false</w:t>
      </w:r>
    </w:p>
    <w:p w:rsidR="00DA70E8" w:rsidRDefault="00DA70E8" w:rsidP="00DA70E8">
      <w:pPr>
        <w:pStyle w:val="CodePACKT"/>
      </w:pPr>
      <w:r>
        <w:t xml:space="preserve">  )]</w:t>
      </w:r>
    </w:p>
    <w:p w:rsidR="00DA70E8" w:rsidRDefault="00DA70E8" w:rsidP="00DA70E8">
      <w:pPr>
        <w:pStyle w:val="CodePACKT"/>
      </w:pPr>
      <w:r>
        <w:t xml:space="preserve">  [String[]]</w:t>
      </w:r>
    </w:p>
    <w:p w:rsidR="00DA70E8" w:rsidRDefault="00DA70E8" w:rsidP="00DA70E8">
      <w:pPr>
        <w:pStyle w:val="CodePACKT"/>
      </w:pPr>
      <w:r>
        <w:t xml:space="preserve">  $Bcc</w:t>
      </w:r>
    </w:p>
    <w:p w:rsidR="00DA70E8" w:rsidRDefault="00DA70E8" w:rsidP="0082696F">
      <w:pPr>
        <w:pStyle w:val="CodePACKT"/>
      </w:pPr>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begin {</w:t>
      </w:r>
    </w:p>
    <w:p w:rsidR="0082696F" w:rsidRDefault="0082696F" w:rsidP="0082696F">
      <w:pPr>
        <w:pStyle w:val="CodePACKT"/>
      </w:pPr>
      <w:r>
        <w:t xml:space="preserve">    Add-Type -Path C:\EWS\Microsoft.Exchange.WebServices.dll</w:t>
      </w:r>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process { </w:t>
      </w:r>
    </w:p>
    <w:p w:rsidR="0082696F" w:rsidRDefault="0082696F" w:rsidP="0082696F">
      <w:pPr>
        <w:pStyle w:val="CodePACKT"/>
      </w:pPr>
      <w:r>
        <w:t xml:space="preserve">    $svc = New-Object `</w:t>
      </w:r>
    </w:p>
    <w:p w:rsidR="0082696F" w:rsidRDefault="0082696F" w:rsidP="0082696F">
      <w:pPr>
        <w:pStyle w:val="CodePACKT"/>
      </w:pPr>
      <w:r>
        <w:t xml:space="preserve">    -</w:t>
      </w:r>
      <w:proofErr w:type="spellStart"/>
      <w:r>
        <w:t>TypeName</w:t>
      </w:r>
      <w:proofErr w:type="spellEnd"/>
      <w:r>
        <w:t xml:space="preserve"> </w:t>
      </w:r>
      <w:proofErr w:type="spellStart"/>
      <w:r>
        <w:t>Microsoft.Exchange.WebServices.Data.ExchangeService</w:t>
      </w:r>
      <w:proofErr w:type="spellEnd"/>
    </w:p>
    <w:p w:rsidR="0082696F" w:rsidRDefault="0082696F" w:rsidP="0082696F">
      <w:pPr>
        <w:pStyle w:val="CodePACKT"/>
      </w:pPr>
      <w:r>
        <w:t xml:space="preserve">    </w:t>
      </w:r>
    </w:p>
    <w:p w:rsidR="0082696F" w:rsidRDefault="0082696F" w:rsidP="0082696F">
      <w:pPr>
        <w:pStyle w:val="CodePACKT"/>
      </w:pPr>
      <w:r>
        <w:t xml:space="preserve">    $</w:t>
      </w:r>
      <w:proofErr w:type="spellStart"/>
      <w:r>
        <w:t>svc.AutodiscoverUrl</w:t>
      </w:r>
      <w:proofErr w:type="spellEnd"/>
      <w:r>
        <w:t>($From)</w:t>
      </w:r>
    </w:p>
    <w:p w:rsidR="0082696F" w:rsidRDefault="0082696F" w:rsidP="0082696F">
      <w:pPr>
        <w:pStyle w:val="CodePACKT"/>
      </w:pPr>
    </w:p>
    <w:p w:rsidR="0082696F" w:rsidRDefault="0082696F" w:rsidP="0082696F">
      <w:pPr>
        <w:pStyle w:val="CodePACKT"/>
      </w:pPr>
      <w:r>
        <w:t xml:space="preserve">    $</w:t>
      </w:r>
      <w:proofErr w:type="spellStart"/>
      <w:r>
        <w:t>msg</w:t>
      </w:r>
      <w:proofErr w:type="spellEnd"/>
      <w:r>
        <w:t xml:space="preserve"> = New-Object `</w:t>
      </w:r>
    </w:p>
    <w:p w:rsidR="0082696F" w:rsidRDefault="0082696F" w:rsidP="0082696F">
      <w:pPr>
        <w:pStyle w:val="CodePACKT"/>
      </w:pPr>
      <w:r>
        <w:t xml:space="preserve">    -</w:t>
      </w:r>
      <w:proofErr w:type="spellStart"/>
      <w:r>
        <w:t>TypeName</w:t>
      </w:r>
      <w:proofErr w:type="spellEnd"/>
      <w:r>
        <w:t xml:space="preserve"> </w:t>
      </w:r>
      <w:proofErr w:type="spellStart"/>
      <w:r>
        <w:t>Microsoft.Exchange.WebServices.Data.EmailMessage</w:t>
      </w:r>
      <w:proofErr w:type="spellEnd"/>
      <w:r>
        <w:t xml:space="preserve"> `</w:t>
      </w:r>
    </w:p>
    <w:p w:rsidR="0082696F" w:rsidRDefault="0082696F" w:rsidP="0082696F">
      <w:pPr>
        <w:pStyle w:val="CodePACKT"/>
      </w:pPr>
      <w:r>
        <w:t xml:space="preserve">    -</w:t>
      </w:r>
      <w:proofErr w:type="spellStart"/>
      <w:r>
        <w:t>ArgumentList</w:t>
      </w:r>
      <w:proofErr w:type="spellEnd"/>
      <w:r>
        <w:t xml:space="preserve"> $svc</w:t>
      </w:r>
    </w:p>
    <w:p w:rsidR="0082696F" w:rsidRDefault="0082696F" w:rsidP="0082696F">
      <w:pPr>
        <w:pStyle w:val="CodePACKT"/>
      </w:pPr>
      <w:r>
        <w:t xml:space="preserve">    </w:t>
      </w:r>
    </w:p>
    <w:p w:rsidR="0082696F" w:rsidRDefault="0082696F" w:rsidP="0082696F">
      <w:pPr>
        <w:pStyle w:val="CodePACKT"/>
      </w:pPr>
      <w:r>
        <w:t xml:space="preserve">    $</w:t>
      </w:r>
      <w:proofErr w:type="spellStart"/>
      <w:r>
        <w:t>msg.Subject</w:t>
      </w:r>
      <w:proofErr w:type="spellEnd"/>
      <w:r>
        <w:t xml:space="preserve"> = $Subject</w:t>
      </w:r>
    </w:p>
    <w:p w:rsidR="0082696F" w:rsidRDefault="0082696F" w:rsidP="0082696F">
      <w:pPr>
        <w:pStyle w:val="CodePACKT"/>
      </w:pPr>
      <w:r>
        <w:t xml:space="preserve">    $</w:t>
      </w:r>
      <w:proofErr w:type="spellStart"/>
      <w:r>
        <w:t>msg.Body</w:t>
      </w:r>
      <w:proofErr w:type="spellEnd"/>
      <w:r>
        <w:t xml:space="preserve"> = $Body</w:t>
      </w:r>
    </w:p>
    <w:p w:rsidR="0082696F" w:rsidRDefault="0082696F" w:rsidP="0082696F">
      <w:pPr>
        <w:pStyle w:val="CodePACKT"/>
      </w:pPr>
    </w:p>
    <w:p w:rsidR="0082696F" w:rsidRDefault="0082696F" w:rsidP="0082696F">
      <w:pPr>
        <w:pStyle w:val="CodePACKT"/>
      </w:pPr>
      <w:r>
        <w:t xml:space="preserve">    $PrimarySmtpAddress | %{</w:t>
      </w:r>
    </w:p>
    <w:p w:rsidR="0082696F" w:rsidRDefault="0082696F" w:rsidP="0082696F">
      <w:pPr>
        <w:pStyle w:val="CodePACKT"/>
      </w:pPr>
      <w:r>
        <w:t xml:space="preserve">      $</w:t>
      </w:r>
      <w:proofErr w:type="spellStart"/>
      <w:r>
        <w:t>msg.ToRecipients.Add</w:t>
      </w:r>
      <w:proofErr w:type="spellEnd"/>
      <w:r>
        <w:t>($_) | Out-Null</w:t>
      </w:r>
    </w:p>
    <w:p w:rsidR="007D0FA4" w:rsidRDefault="0082696F" w:rsidP="0082696F">
      <w:pPr>
        <w:pStyle w:val="CodePACKT"/>
      </w:pPr>
      <w:r>
        <w:t xml:space="preserve">    }</w:t>
      </w:r>
    </w:p>
    <w:p w:rsidR="007D0FA4" w:rsidRDefault="007D0FA4" w:rsidP="0082696F">
      <w:pPr>
        <w:pStyle w:val="CodePACKT"/>
      </w:pPr>
    </w:p>
    <w:p w:rsidR="007D0FA4" w:rsidRDefault="007D0FA4" w:rsidP="0082696F">
      <w:pPr>
        <w:pStyle w:val="CodePACKT"/>
      </w:pPr>
      <w:r>
        <w:tab/>
        <w:t xml:space="preserve"> if ($Cc –ne $null)</w:t>
      </w:r>
    </w:p>
    <w:p w:rsidR="007D0FA4" w:rsidRDefault="007D0FA4" w:rsidP="007D0FA4">
      <w:pPr>
        <w:pStyle w:val="CodePACKT"/>
        <w:ind w:firstLine="360"/>
      </w:pPr>
      <w:r>
        <w:t>{</w:t>
      </w:r>
    </w:p>
    <w:p w:rsidR="0082696F" w:rsidRDefault="007D0FA4" w:rsidP="007D0FA4">
      <w:pPr>
        <w:pStyle w:val="CodePACKT"/>
        <w:ind w:firstLine="360"/>
      </w:pPr>
      <w:r>
        <w:tab/>
        <w:t>$</w:t>
      </w:r>
      <w:proofErr w:type="spellStart"/>
      <w:r>
        <w:t>msg.CcRecipients.Add</w:t>
      </w:r>
      <w:proofErr w:type="spellEnd"/>
      <w:r>
        <w:t>($Cc) | Out-Null</w:t>
      </w:r>
    </w:p>
    <w:p w:rsidR="007D0FA4" w:rsidRDefault="007D0FA4" w:rsidP="007D0FA4">
      <w:pPr>
        <w:pStyle w:val="CodePACKT"/>
        <w:ind w:firstLine="360"/>
      </w:pPr>
      <w:r>
        <w:t>}</w:t>
      </w:r>
    </w:p>
    <w:p w:rsidR="007D0FA4" w:rsidRDefault="007D0FA4" w:rsidP="007D0FA4">
      <w:pPr>
        <w:pStyle w:val="CodePACKT"/>
        <w:ind w:firstLine="360"/>
      </w:pPr>
    </w:p>
    <w:p w:rsidR="007D0FA4" w:rsidRDefault="007D0FA4" w:rsidP="007D0FA4">
      <w:pPr>
        <w:pStyle w:val="CodePACKT"/>
        <w:ind w:firstLine="360"/>
      </w:pPr>
      <w:r>
        <w:t>if ($Bcc –ne $null)</w:t>
      </w:r>
    </w:p>
    <w:p w:rsidR="007D0FA4" w:rsidRDefault="007D0FA4" w:rsidP="007D0FA4">
      <w:pPr>
        <w:pStyle w:val="CodePACKT"/>
        <w:ind w:firstLine="360"/>
      </w:pPr>
      <w:r>
        <w:t>{</w:t>
      </w:r>
    </w:p>
    <w:p w:rsidR="007D0FA4" w:rsidRDefault="007D0FA4" w:rsidP="007D0FA4">
      <w:pPr>
        <w:pStyle w:val="CodePACKT"/>
        <w:ind w:firstLine="360"/>
      </w:pPr>
      <w:r>
        <w:tab/>
        <w:t>$</w:t>
      </w:r>
      <w:proofErr w:type="spellStart"/>
      <w:r>
        <w:t>msg.BccRecipients.Add</w:t>
      </w:r>
      <w:proofErr w:type="spellEnd"/>
      <w:r>
        <w:t>($Bcc) | Out-Null</w:t>
      </w:r>
    </w:p>
    <w:p w:rsidR="007D0FA4" w:rsidRDefault="007D0FA4" w:rsidP="007D0FA4">
      <w:pPr>
        <w:pStyle w:val="CodePACKT"/>
        <w:ind w:firstLine="360"/>
      </w:pPr>
      <w:r>
        <w:t>}</w:t>
      </w:r>
    </w:p>
    <w:p w:rsidR="0082696F" w:rsidRDefault="0082696F" w:rsidP="0082696F">
      <w:pPr>
        <w:pStyle w:val="CodePACKT"/>
      </w:pPr>
    </w:p>
    <w:p w:rsidR="0082696F" w:rsidRDefault="0082696F" w:rsidP="0082696F">
      <w:pPr>
        <w:pStyle w:val="CodePACKT"/>
      </w:pPr>
      <w:r>
        <w:t xml:space="preserve">    $</w:t>
      </w:r>
      <w:proofErr w:type="spellStart"/>
      <w:r>
        <w:t>msg.SendAndSaveCopy</w:t>
      </w:r>
      <w:proofErr w:type="spellEnd"/>
      <w:r>
        <w:t>()</w:t>
      </w:r>
    </w:p>
    <w:p w:rsidR="0082696F" w:rsidRDefault="0082696F" w:rsidP="0082696F">
      <w:pPr>
        <w:pStyle w:val="CodePACKT"/>
      </w:pPr>
      <w:r>
        <w:t xml:space="preserve">  }</w:t>
      </w:r>
    </w:p>
    <w:p w:rsidR="0082696F" w:rsidRDefault="0082696F" w:rsidP="0082696F">
      <w:pPr>
        <w:pStyle w:val="CodeEndPACKT"/>
      </w:pPr>
      <w:r>
        <w:t>}</w:t>
      </w:r>
    </w:p>
    <w:p w:rsidR="0082696F" w:rsidRDefault="004D3C2E" w:rsidP="0082696F">
      <w:pPr>
        <w:pStyle w:val="NormalPACKT"/>
      </w:pPr>
      <w:r>
        <w:fldChar w:fldCharType="begin"/>
      </w:r>
      <w:r w:rsidR="0082696F">
        <w:instrText>xe "e-mail messages:sending, with EWS"</w:instrText>
      </w:r>
      <w:r>
        <w:fldChar w:fldCharType="end"/>
      </w:r>
      <w:r>
        <w:fldChar w:fldCharType="begin"/>
      </w:r>
      <w:r w:rsidR="0082696F">
        <w:instrText>xe "EWS:e-mail messages, sending"</w:instrText>
      </w:r>
      <w:r>
        <w:fldChar w:fldCharType="end"/>
      </w:r>
      <w:r w:rsidR="0082696F">
        <w:t xml:space="preserve">This is an advanced function that can be run in a couple of different ways. Notice that the first parameter is called </w:t>
      </w:r>
      <w:r w:rsidR="0082696F">
        <w:rPr>
          <w:rStyle w:val="CodeInTextPACKT"/>
        </w:rPr>
        <w:t>PrimarySmtpAddress</w:t>
      </w:r>
      <w:r>
        <w:rPr>
          <w:rStyle w:val="CodeInTextPACKT"/>
        </w:rPr>
        <w:fldChar w:fldCharType="begin"/>
      </w:r>
      <w:r w:rsidR="0082696F">
        <w:rPr>
          <w:rStyle w:val="CodeInTextPACKT"/>
        </w:rPr>
        <w:instrText>xe "PrimarySmtpAddress parameter"</w:instrText>
      </w:r>
      <w:r>
        <w:rPr>
          <w:rStyle w:val="CodeInTextPACKT"/>
        </w:rPr>
        <w:fldChar w:fldCharType="end"/>
      </w:r>
      <w:r w:rsidR="0082696F">
        <w:t xml:space="preserve"> and it accepts a value from the pipeline by property name. This will allow us to add the function to the Exchange Management Shell and take advantage of the pipeline to send e-mail messages. For example, once this function has been loaded into EMS, we can do something like this:</w:t>
      </w:r>
    </w:p>
    <w:p w:rsidR="0082696F" w:rsidRDefault="0082696F" w:rsidP="0082696F">
      <w:pPr>
        <w:pStyle w:val="CodePACKT"/>
      </w:pPr>
      <w:r>
        <w:t>Get-Mailbox -</w:t>
      </w:r>
      <w:proofErr w:type="spellStart"/>
      <w:r>
        <w:t>OrganizationalUnit</w:t>
      </w:r>
      <w:proofErr w:type="spellEnd"/>
      <w:r>
        <w:t xml:space="preserve"> contoso.com/sales | </w:t>
      </w:r>
    </w:p>
    <w:p w:rsidR="0082696F" w:rsidRDefault="0082696F" w:rsidP="0082696F">
      <w:pPr>
        <w:pStyle w:val="CodePACKT"/>
      </w:pPr>
      <w:r>
        <w:t xml:space="preserve">  Send-</w:t>
      </w:r>
      <w:proofErr w:type="spellStart"/>
      <w:r>
        <w:t>EWSMailMessage</w:t>
      </w:r>
      <w:proofErr w:type="spellEnd"/>
      <w:r>
        <w:t xml:space="preserve"> -From administrator@contoso.com `</w:t>
      </w:r>
    </w:p>
    <w:p w:rsidR="0082696F" w:rsidRDefault="0082696F" w:rsidP="0082696F">
      <w:pPr>
        <w:pStyle w:val="CodePACKT"/>
      </w:pPr>
      <w:r>
        <w:t xml:space="preserve">  -Subject 'Sales Meeting' `</w:t>
      </w:r>
    </w:p>
    <w:p w:rsidR="003160EA" w:rsidRPr="003160EA" w:rsidRDefault="0082696F" w:rsidP="003160EA">
      <w:pPr>
        <w:pStyle w:val="CodeEndPACKT"/>
      </w:pPr>
      <w:r>
        <w:t xml:space="preserve">  -Body 'Tomorrows sales meeting has been cancelled'</w:t>
      </w:r>
      <w:r w:rsidR="003160EA">
        <w:t xml:space="preserve"> `</w:t>
      </w:r>
      <w:r w:rsidR="003160EA">
        <w:br/>
        <w:t xml:space="preserve">  -Cc administrator@contoso.com `</w:t>
      </w:r>
      <w:r w:rsidR="003160EA">
        <w:br/>
        <w:t xml:space="preserve">  -Bcc manager@contoso.com</w:t>
      </w:r>
    </w:p>
    <w:p w:rsidR="0082696F" w:rsidRDefault="0082696F" w:rsidP="0082696F">
      <w:pPr>
        <w:pStyle w:val="NormalPACKT"/>
      </w:pPr>
      <w:r>
        <w:t xml:space="preserve">Here, you can see that we're retrieving all the users from the </w:t>
      </w:r>
      <w:r>
        <w:rPr>
          <w:rStyle w:val="CodeInTextPACKT"/>
        </w:rPr>
        <w:t>Sales</w:t>
      </w:r>
      <w:r>
        <w:t xml:space="preserve"> OU and piping those objects to our </w:t>
      </w:r>
      <w:r>
        <w:rPr>
          <w:rStyle w:val="CodeInTextPACKT"/>
        </w:rPr>
        <w:t>Send-</w:t>
      </w:r>
      <w:proofErr w:type="spellStart"/>
      <w:r>
        <w:rPr>
          <w:rStyle w:val="CodeInTextPACKT"/>
        </w:rPr>
        <w:t>EWSMailMessage</w:t>
      </w:r>
      <w:proofErr w:type="spellEnd"/>
      <w:r>
        <w:t xml:space="preserve"> function</w:t>
      </w:r>
      <w:r w:rsidR="004D3C2E">
        <w:fldChar w:fldCharType="begin"/>
      </w:r>
      <w:r>
        <w:instrText>xe "Send-EWSMailMessage function"</w:instrText>
      </w:r>
      <w:r w:rsidR="004D3C2E">
        <w:fldChar w:fldCharType="end"/>
      </w:r>
      <w:r>
        <w:t xml:space="preserve">. One message will be addressed and sent to each recipient because the </w:t>
      </w:r>
      <w:r>
        <w:rPr>
          <w:rStyle w:val="CodeInTextPACKT"/>
        </w:rPr>
        <w:t>PrimarySmtpAddress</w:t>
      </w:r>
      <w:r>
        <w:t xml:space="preserve"> parameter receives its value from each object that comes across the pipeline.</w:t>
      </w:r>
      <w:r w:rsidR="003160EA">
        <w:t xml:space="preserve"> Notice that a carbon copy email will be sent to the </w:t>
      </w:r>
      <w:r w:rsidR="00B21B31">
        <w:t>specified</w:t>
      </w:r>
      <w:r w:rsidR="003160EA">
        <w:t xml:space="preserve"> mailbox </w:t>
      </w:r>
      <w:r w:rsidR="00B21B31">
        <w:t xml:space="preserve">when using the </w:t>
      </w:r>
      <w:r w:rsidR="00B21B31">
        <w:rPr>
          <w:rStyle w:val="CodeInTextPACKT"/>
        </w:rPr>
        <w:t>Cc</w:t>
      </w:r>
      <w:r w:rsidR="00B21B31">
        <w:t xml:space="preserve"> parameter </w:t>
      </w:r>
      <w:r w:rsidR="003160EA">
        <w:t>and a blind carbon copy email will be sent to the</w:t>
      </w:r>
      <w:r w:rsidR="00B21B31">
        <w:t xml:space="preserve"> specified </w:t>
      </w:r>
      <w:r w:rsidR="003160EA">
        <w:t>mailbox</w:t>
      </w:r>
      <w:r w:rsidR="00B21B31">
        <w:t xml:space="preserve"> using the </w:t>
      </w:r>
      <w:r w:rsidR="00B21B31">
        <w:rPr>
          <w:rStyle w:val="CodeInTextPACKT"/>
        </w:rPr>
        <w:t xml:space="preserve">Bcc </w:t>
      </w:r>
      <w:r w:rsidR="00B21B31">
        <w:t>parameter</w:t>
      </w:r>
      <w:r w:rsidR="003160EA">
        <w:t>.</w:t>
      </w:r>
    </w:p>
    <w:p w:rsidR="0082696F" w:rsidRDefault="0082696F" w:rsidP="0082696F">
      <w:pPr>
        <w:pStyle w:val="NormalPACKT"/>
      </w:pPr>
      <w:r>
        <w:t xml:space="preserve">Since the </w:t>
      </w:r>
      <w:r>
        <w:rPr>
          <w:rStyle w:val="CodeInTextPACKT"/>
        </w:rPr>
        <w:t>PrimarySmtpAddress</w:t>
      </w:r>
      <w:r>
        <w:t xml:space="preserve"> paramete</w:t>
      </w:r>
      <w:r w:rsidR="004D3C2E">
        <w:fldChar w:fldCharType="begin"/>
      </w:r>
      <w:r>
        <w:instrText>xe "PrimarySmtpAddress parameter"</w:instrText>
      </w:r>
      <w:r w:rsidR="004D3C2E">
        <w:fldChar w:fldCharType="end"/>
      </w:r>
      <w:r>
        <w:t>r also accepts an array of string objects, we can run the function and specify a list of recipients, as shown in the following example:</w:t>
      </w:r>
    </w:p>
    <w:p w:rsidR="0082696F" w:rsidRDefault="0082696F" w:rsidP="0082696F">
      <w:pPr>
        <w:pStyle w:val="CodePACKT"/>
      </w:pPr>
      <w:r>
        <w:t>Send-</w:t>
      </w:r>
      <w:proofErr w:type="spellStart"/>
      <w:r>
        <w:t>EWSMailMessage</w:t>
      </w:r>
      <w:proofErr w:type="spellEnd"/>
      <w:r>
        <w:t xml:space="preserve"> -From </w:t>
      </w:r>
      <w:r w:rsidR="00AA480B">
        <w:t>administrator</w:t>
      </w:r>
      <w:r>
        <w:t>@</w:t>
      </w:r>
      <w:r w:rsidR="006809CF">
        <w:t>testlabs.se</w:t>
      </w:r>
      <w:r>
        <w:t xml:space="preserve"> `</w:t>
      </w:r>
    </w:p>
    <w:p w:rsidR="0082696F" w:rsidRDefault="0082696F" w:rsidP="0082696F">
      <w:pPr>
        <w:pStyle w:val="CodePACKT"/>
      </w:pPr>
      <w:r>
        <w:t xml:space="preserve">-PrimarySmtpAddress </w:t>
      </w:r>
      <w:proofErr w:type="spellStart"/>
      <w:r>
        <w:t>help</w:t>
      </w:r>
      <w:r w:rsidR="00E746CE">
        <w:t>desk</w:t>
      </w:r>
      <w:r>
        <w:t>@</w:t>
      </w:r>
      <w:r w:rsidR="006809CF">
        <w:t>testlabs.se</w:t>
      </w:r>
      <w:r>
        <w:t>,</w:t>
      </w:r>
      <w:r w:rsidR="006809CF">
        <w:t>lsanders</w:t>
      </w:r>
      <w:r>
        <w:t>@</w:t>
      </w:r>
      <w:r w:rsidR="006809CF">
        <w:t>testlabs.se</w:t>
      </w:r>
      <w:proofErr w:type="spellEnd"/>
      <w:r>
        <w:t xml:space="preserve"> `</w:t>
      </w:r>
    </w:p>
    <w:p w:rsidR="0082696F" w:rsidRDefault="0082696F" w:rsidP="0082696F">
      <w:pPr>
        <w:pStyle w:val="CodePACKT"/>
      </w:pPr>
      <w:r>
        <w:t>-</w:t>
      </w:r>
      <w:r w:rsidR="00E746CE">
        <w:t xml:space="preserve">Subject 'Critical alert on </w:t>
      </w:r>
      <w:r w:rsidR="006809CF">
        <w:t xml:space="preserve">TLEX01' </w:t>
      </w:r>
      <w:r>
        <w:t>`</w:t>
      </w:r>
    </w:p>
    <w:p w:rsidR="00E746CE" w:rsidRPr="00E746CE" w:rsidRDefault="00E746CE" w:rsidP="00E746CE">
      <w:pPr>
        <w:pStyle w:val="CodeEndPACKT"/>
      </w:pPr>
      <w:r>
        <w:t>-Body '</w:t>
      </w:r>
      <w:r w:rsidR="006809CF">
        <w:t>TLEX01</w:t>
      </w:r>
      <w:r w:rsidR="0082696F">
        <w:t xml:space="preserve"> Server is low on disk space'</w:t>
      </w:r>
      <w:r>
        <w:t xml:space="preserve"> `</w:t>
      </w:r>
      <w:r>
        <w:br/>
        <w:t>-Cc itmanager@</w:t>
      </w:r>
      <w:r w:rsidR="006809CF">
        <w:t>testlabs.se</w:t>
      </w:r>
    </w:p>
    <w:p w:rsidR="0082696F" w:rsidRDefault="00B634B0" w:rsidP="0082696F">
      <w:pPr>
        <w:pStyle w:val="NormalPACKT"/>
        <w:spacing w:after="0"/>
      </w:pPr>
      <w:r>
        <w:t xml:space="preserve">Also notice that the email will be sent </w:t>
      </w:r>
      <w:r w:rsidR="00024246">
        <w:t xml:space="preserve">as a carbon copy </w:t>
      </w:r>
      <w:r>
        <w:t xml:space="preserve">to the </w:t>
      </w:r>
      <w:r w:rsidR="00024246">
        <w:t xml:space="preserve">specified mailbox using the </w:t>
      </w:r>
      <w:r w:rsidR="00024246">
        <w:rPr>
          <w:rStyle w:val="CodeInTextPACKT"/>
        </w:rPr>
        <w:t xml:space="preserve">Cc </w:t>
      </w:r>
      <w:r w:rsidR="00024246">
        <w:t>parameter. T</w:t>
      </w:r>
      <w:r>
        <w:t xml:space="preserve">his could be helpful </w:t>
      </w:r>
      <w:r w:rsidR="00024246">
        <w:t>if the</w:t>
      </w:r>
      <w:r>
        <w:t xml:space="preserve"> function is used for sending out important emails</w:t>
      </w:r>
      <w:r w:rsidR="00024246">
        <w:t xml:space="preserve"> that might be of interest to the manager too</w:t>
      </w:r>
      <w:r>
        <w:t>.</w:t>
      </w:r>
      <w:r w:rsidR="00024246">
        <w:t xml:space="preserve"> Both the </w:t>
      </w:r>
      <w:r w:rsidR="00024246">
        <w:rPr>
          <w:rStyle w:val="CodeInTextPACKT"/>
        </w:rPr>
        <w:t xml:space="preserve">Cc </w:t>
      </w:r>
      <w:r w:rsidR="00024246">
        <w:t>and</w:t>
      </w:r>
      <w:r w:rsidR="00024246">
        <w:rPr>
          <w:rStyle w:val="CodeInTextPACKT"/>
        </w:rPr>
        <w:t xml:space="preserve"> Bcc</w:t>
      </w:r>
      <w:r w:rsidR="00024246" w:rsidRPr="00024246">
        <w:t xml:space="preserve"> </w:t>
      </w:r>
      <w:r w:rsidR="00024246">
        <w:t xml:space="preserve">parameters can be used and accepts an array of string objects. </w:t>
      </w:r>
      <w:r w:rsidR="001F36DF">
        <w:t>The screenshot below shows an example on how the PowerShell function can be used:</w:t>
      </w:r>
    </w:p>
    <w:p w:rsidR="001F36DF" w:rsidRDefault="003850FA" w:rsidP="0082696F">
      <w:pPr>
        <w:pStyle w:val="NormalPACKT"/>
        <w:spacing w:after="0"/>
      </w:pPr>
      <w:r>
        <w:rPr>
          <w:noProof/>
        </w:rPr>
        <w:drawing>
          <wp:inline distT="0" distB="0" distL="0" distR="0">
            <wp:extent cx="5028565" cy="820420"/>
            <wp:effectExtent l="0" t="0" r="0" b="0"/>
            <wp:docPr id="6" name="Picture 6" descr="7081EN_14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081EN_14_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8565" cy="820420"/>
                    </a:xfrm>
                    <a:prstGeom prst="rect">
                      <a:avLst/>
                    </a:prstGeom>
                    <a:noFill/>
                    <a:ln>
                      <a:noFill/>
                    </a:ln>
                  </pic:spPr>
                </pic:pic>
              </a:graphicData>
            </a:graphic>
          </wp:inline>
        </w:drawing>
      </w:r>
    </w:p>
    <w:p w:rsidR="001F36DF" w:rsidRDefault="007567C1" w:rsidP="001F36DF">
      <w:pPr>
        <w:pStyle w:val="LayoutInformationPACKT"/>
        <w:jc w:val="center"/>
      </w:pPr>
      <w:r>
        <w:t>7081</w:t>
      </w:r>
      <w:r w:rsidR="006809CF">
        <w:t>EN</w:t>
      </w:r>
      <w:r w:rsidR="001F36DF">
        <w:t>_</w:t>
      </w:r>
      <w:r>
        <w:t>14</w:t>
      </w:r>
      <w:r w:rsidR="001F36DF">
        <w:t>_06</w:t>
      </w:r>
    </w:p>
    <w:p w:rsidR="0082696F" w:rsidRDefault="0082696F" w:rsidP="0082696F">
      <w:pPr>
        <w:pStyle w:val="Heading2"/>
      </w:pPr>
      <w:r>
        <w:t>See also</w:t>
      </w:r>
    </w:p>
    <w:p w:rsidR="0082696F" w:rsidRDefault="0082696F" w:rsidP="0082696F">
      <w:pPr>
        <w:pStyle w:val="BulletEndPACKT"/>
        <w:spacing w:after="0"/>
      </w:pPr>
      <w:r>
        <w:rPr>
          <w:rStyle w:val="ItalicsPACKT"/>
        </w:rPr>
        <w:t>Sending SMTP e-mails through PowerShell</w:t>
      </w:r>
      <w:r>
        <w:t xml:space="preserve"> in </w:t>
      </w:r>
      <w:r>
        <w:rPr>
          <w:rStyle w:val="ChapterrefPACKT"/>
        </w:rPr>
        <w:t>Chapter 2</w:t>
      </w:r>
      <w:r>
        <w:t xml:space="preserve">, </w:t>
      </w:r>
      <w:r>
        <w:rPr>
          <w:rStyle w:val="ItalicsPACKT"/>
        </w:rPr>
        <w:t>Exchange Management Shell Common Tasks</w:t>
      </w:r>
    </w:p>
    <w:p w:rsidR="0082696F" w:rsidRDefault="0082696F" w:rsidP="0082696F">
      <w:pPr>
        <w:pStyle w:val="Heading1"/>
      </w:pPr>
      <w:r>
        <w:t>Working with impersonation</w:t>
      </w:r>
    </w:p>
    <w:p w:rsidR="0082696F" w:rsidRDefault="004D3C2E" w:rsidP="0082696F">
      <w:pPr>
        <w:pStyle w:val="NormalPACKT"/>
        <w:spacing w:after="0"/>
      </w:pPr>
      <w:r w:rsidRPr="00B9637F">
        <w:fldChar w:fldCharType="begin"/>
      </w:r>
      <w:r w:rsidR="0082696F" w:rsidRPr="00B9637F">
        <w:instrText>xe "impersonation:about"</w:instrText>
      </w:r>
      <w:r w:rsidRPr="00B9637F">
        <w:fldChar w:fldCharType="end"/>
      </w:r>
      <w:r w:rsidR="0082696F" w:rsidRPr="00B9637F">
        <w:t>When building PowerShell scripts that leverage the EWS Managed API, we can use</w:t>
      </w:r>
      <w:r w:rsidR="0082696F">
        <w:t xml:space="preserve"> impersonation to access a user's mailbox on their behalf without having to provide their credentials. In order to utilize impersonation, we need permissions inside the Exchange organization, and then we need to configure the </w:t>
      </w:r>
      <w:proofErr w:type="spellStart"/>
      <w:r w:rsidR="0082696F">
        <w:rPr>
          <w:rStyle w:val="CodeInTextPACKT"/>
        </w:rPr>
        <w:t>ExchangeService</w:t>
      </w:r>
      <w:proofErr w:type="spellEnd"/>
      <w:r w:rsidR="0082696F">
        <w:t xml:space="preserve"> connection object</w:t>
      </w:r>
      <w:r>
        <w:fldChar w:fldCharType="begin"/>
      </w:r>
      <w:r w:rsidR="0082696F">
        <w:instrText>xe "ExchangeService connection object"</w:instrText>
      </w:r>
      <w:r>
        <w:fldChar w:fldCharType="end"/>
      </w:r>
      <w:r w:rsidR="0082696F">
        <w:t xml:space="preserve"> </w:t>
      </w:r>
      <w:r w:rsidR="0082696F">
        <w:br/>
        <w:t xml:space="preserve">with the impersonated user ID. In this recipe, you'll learn how to assign the permissions </w:t>
      </w:r>
      <w:r w:rsidR="0082696F">
        <w:br/>
        <w:t>and write a script that uses EWS impersonation.</w:t>
      </w:r>
    </w:p>
    <w:p w:rsidR="0082696F" w:rsidRDefault="0082696F" w:rsidP="0082696F">
      <w:pPr>
        <w:pStyle w:val="Heading2"/>
      </w:pPr>
      <w:r>
        <w:t>Getting ready</w:t>
      </w:r>
    </w:p>
    <w:p w:rsidR="0082696F" w:rsidRDefault="0082696F" w:rsidP="0082696F">
      <w:pPr>
        <w:pStyle w:val="NormalPACKT"/>
        <w:spacing w:after="0"/>
      </w:pPr>
      <w:r>
        <w:t>You will need to use the Exchange Management Shell in this recipe in order to assign permissions for Application Impersonation.</w:t>
      </w:r>
    </w:p>
    <w:p w:rsidR="0082696F" w:rsidRDefault="0082696F" w:rsidP="0082696F">
      <w:pPr>
        <w:pStyle w:val="Heading2"/>
      </w:pPr>
      <w:r>
        <w:t>How to do it...</w:t>
      </w:r>
    </w:p>
    <w:p w:rsidR="0082696F" w:rsidRDefault="0082696F" w:rsidP="0082696F">
      <w:pPr>
        <w:pStyle w:val="NormalPACKT"/>
      </w:pPr>
      <w:r>
        <w:t xml:space="preserve">The first thing you need to do is assign your account the </w:t>
      </w:r>
      <w:proofErr w:type="spellStart"/>
      <w:r>
        <w:rPr>
          <w:rStyle w:val="CodeInTextPACKT"/>
        </w:rPr>
        <w:t>ApplicationImpersonation</w:t>
      </w:r>
      <w:proofErr w:type="spellEnd"/>
      <w:r>
        <w:t xml:space="preserve"> RBAC role from the Exchange Management Shell:</w:t>
      </w:r>
      <w:r w:rsidR="004D3C2E">
        <w:fldChar w:fldCharType="begin"/>
      </w:r>
      <w:r>
        <w:instrText>xe "impersonation:about"</w:instrText>
      </w:r>
      <w:r w:rsidR="004D3C2E">
        <w:fldChar w:fldCharType="end"/>
      </w:r>
    </w:p>
    <w:p w:rsidR="0082696F" w:rsidRDefault="0082696F" w:rsidP="0082696F">
      <w:pPr>
        <w:pStyle w:val="CodePACKT"/>
      </w:pPr>
      <w:r>
        <w:t>New-</w:t>
      </w:r>
      <w:proofErr w:type="spellStart"/>
      <w:r>
        <w:t>ManagementRoleAssignment</w:t>
      </w:r>
      <w:proofErr w:type="spellEnd"/>
      <w:r>
        <w:t xml:space="preserve"> -Role </w:t>
      </w:r>
      <w:proofErr w:type="spellStart"/>
      <w:r>
        <w:t>ApplicationImpersonation</w:t>
      </w:r>
      <w:proofErr w:type="spellEnd"/>
      <w:r>
        <w:t xml:space="preserve"> `</w:t>
      </w:r>
    </w:p>
    <w:p w:rsidR="0082696F" w:rsidRDefault="0082696F" w:rsidP="0082696F">
      <w:pPr>
        <w:pStyle w:val="CodeEndPACKT"/>
      </w:pPr>
      <w:r>
        <w:t>-User administrator</w:t>
      </w:r>
    </w:p>
    <w:p w:rsidR="0082696F" w:rsidRDefault="0082696F" w:rsidP="0082696F">
      <w:pPr>
        <w:pStyle w:val="NormalPACKT"/>
      </w:pPr>
      <w:r>
        <w:t xml:space="preserve">After we've been granted the permissions, we need to import the EWS Managed API assembly and configure the </w:t>
      </w:r>
      <w:proofErr w:type="spellStart"/>
      <w:r>
        <w:rPr>
          <w:rStyle w:val="CodeInTextPACKT"/>
        </w:rPr>
        <w:t>ExchangeService</w:t>
      </w:r>
      <w:proofErr w:type="spellEnd"/>
      <w:r>
        <w:t xml:space="preserve"> connection object:</w:t>
      </w:r>
    </w:p>
    <w:p w:rsidR="0082696F" w:rsidRDefault="0082696F" w:rsidP="00016185">
      <w:pPr>
        <w:pStyle w:val="CodePACKT"/>
      </w:pPr>
      <w:r>
        <w:t>Add-Type -Path C:\EWS\Microsoft.Exchange.WebServices.dll</w:t>
      </w:r>
    </w:p>
    <w:p w:rsidR="0082696F" w:rsidRDefault="0082696F" w:rsidP="0082696F">
      <w:pPr>
        <w:pStyle w:val="CodePACKT"/>
      </w:pPr>
      <w:r>
        <w:t>$svc = New-Object -</w:t>
      </w:r>
      <w:proofErr w:type="spellStart"/>
      <w:r>
        <w:t>TypeName</w:t>
      </w:r>
      <w:proofErr w:type="spellEnd"/>
      <w:r>
        <w:t xml:space="preserve"> `</w:t>
      </w:r>
    </w:p>
    <w:p w:rsidR="0082696F" w:rsidRDefault="0082696F" w:rsidP="00016185">
      <w:pPr>
        <w:pStyle w:val="CodePACKT"/>
      </w:pPr>
      <w:proofErr w:type="spellStart"/>
      <w:r>
        <w:t>Microsoft.Exchange.WebServices.Data.ExchangeService</w:t>
      </w:r>
      <w:proofErr w:type="spellEnd"/>
    </w:p>
    <w:p w:rsidR="0082696F" w:rsidRDefault="0082696F" w:rsidP="0082696F">
      <w:pPr>
        <w:pStyle w:val="CodePACKT"/>
      </w:pPr>
      <w:r>
        <w:t>$id = New-Object -</w:t>
      </w:r>
      <w:proofErr w:type="spellStart"/>
      <w:r>
        <w:t>TypeName</w:t>
      </w:r>
      <w:proofErr w:type="spellEnd"/>
      <w:r>
        <w:t xml:space="preserve"> `</w:t>
      </w:r>
    </w:p>
    <w:p w:rsidR="0082696F" w:rsidRDefault="0082696F" w:rsidP="0082696F">
      <w:pPr>
        <w:pStyle w:val="CodePACKT"/>
      </w:pPr>
      <w:proofErr w:type="spellStart"/>
      <w:r>
        <w:t>Microsoft.Exchange.WebServices.Data.ImpersonatedUserId</w:t>
      </w:r>
      <w:proofErr w:type="spellEnd"/>
      <w:r>
        <w:t xml:space="preserve"> `</w:t>
      </w:r>
    </w:p>
    <w:p w:rsidR="0082696F" w:rsidRPr="00C042F7" w:rsidRDefault="0082696F" w:rsidP="0082696F">
      <w:pPr>
        <w:pStyle w:val="CodePACKT"/>
        <w:rPr>
          <w:lang w:val="sv-SE"/>
        </w:rPr>
      </w:pPr>
      <w:r w:rsidRPr="00C042F7">
        <w:rPr>
          <w:lang w:val="sv-SE"/>
        </w:rPr>
        <w:t>-ArgumentList "SmtpAddress","dsmith@contoso.com"</w:t>
      </w:r>
    </w:p>
    <w:p w:rsidR="0082696F" w:rsidRDefault="0082696F" w:rsidP="0082696F">
      <w:pPr>
        <w:pStyle w:val="CodePACKT"/>
      </w:pPr>
      <w:r>
        <w:t>$</w:t>
      </w:r>
      <w:proofErr w:type="spellStart"/>
      <w:r>
        <w:t>svc.ImpersonatedUserId</w:t>
      </w:r>
      <w:proofErr w:type="spellEnd"/>
      <w:r>
        <w:t xml:space="preserve"> = $id</w:t>
      </w:r>
    </w:p>
    <w:p w:rsidR="0082696F" w:rsidRDefault="0082696F" w:rsidP="0082696F">
      <w:pPr>
        <w:pStyle w:val="CodeEndPACKT"/>
      </w:pPr>
      <w:r>
        <w:t>$</w:t>
      </w:r>
      <w:proofErr w:type="spellStart"/>
      <w:r>
        <w:t>svc.AutoDiscoverUrl</w:t>
      </w:r>
      <w:proofErr w:type="spellEnd"/>
      <w:r>
        <w:t>("dsmith@contoso.com")</w:t>
      </w:r>
    </w:p>
    <w:p w:rsidR="0082696F" w:rsidRDefault="0082696F" w:rsidP="0082696F">
      <w:pPr>
        <w:pStyle w:val="NormalPACKT"/>
        <w:spacing w:after="0"/>
      </w:pPr>
      <w:r>
        <w:t xml:space="preserve">We now have an </w:t>
      </w:r>
      <w:proofErr w:type="spellStart"/>
      <w:r>
        <w:rPr>
          <w:rStyle w:val="CodeInTextPACKT"/>
        </w:rPr>
        <w:t>ExchangeService</w:t>
      </w:r>
      <w:proofErr w:type="spellEnd"/>
      <w:r>
        <w:t xml:space="preserve"> connection to EWS as the impersonated user </w:t>
      </w:r>
      <w:proofErr w:type="spellStart"/>
      <w:r>
        <w:rPr>
          <w:rStyle w:val="CodeInTextPACKT"/>
        </w:rPr>
        <w:t>dsmith</w:t>
      </w:r>
      <w:proofErr w:type="spellEnd"/>
      <w:r>
        <w:t>.</w:t>
      </w:r>
    </w:p>
    <w:p w:rsidR="0082696F" w:rsidRDefault="0082696F" w:rsidP="0082696F">
      <w:pPr>
        <w:pStyle w:val="Heading2"/>
      </w:pPr>
      <w:r>
        <w:t>How it works...</w:t>
      </w:r>
    </w:p>
    <w:p w:rsidR="0082696F" w:rsidRDefault="0082696F" w:rsidP="0082696F">
      <w:pPr>
        <w:pStyle w:val="NormalPACKT"/>
      </w:pPr>
      <w:r>
        <w:t xml:space="preserve">In order to access a mailbox using the permissions of an impersonated user, we use RBAC to create a management role assignment for the user that will be calling the code. Like any other management role assignment, this can be done directly for one user or to a group. Keep in mind that you can also associate scopes when assigning the </w:t>
      </w:r>
      <w:proofErr w:type="spellStart"/>
      <w:r>
        <w:rPr>
          <w:rStyle w:val="CodeInTextPACKT"/>
        </w:rPr>
        <w:t>ApplicationImpersonation</w:t>
      </w:r>
      <w:proofErr w:type="spellEnd"/>
      <w:r>
        <w:t xml:space="preserve"> role. The command shown in our example would give the administrator account impersonation rights to any mailbox in the organization.</w:t>
      </w:r>
    </w:p>
    <w:p w:rsidR="0082696F" w:rsidRDefault="0082696F" w:rsidP="0082696F">
      <w:pPr>
        <w:pStyle w:val="NormalPACKT"/>
      </w:pPr>
      <w:r>
        <w:t xml:space="preserve">Once we have impersonation rights, we load the EWS Managed API assembly and create an instance of the </w:t>
      </w:r>
      <w:proofErr w:type="spellStart"/>
      <w:r>
        <w:rPr>
          <w:rStyle w:val="CodeInTextPACKT"/>
        </w:rPr>
        <w:t>ExchangeService</w:t>
      </w:r>
      <w:proofErr w:type="spellEnd"/>
      <w:r>
        <w:t xml:space="preserve"> class</w:t>
      </w:r>
      <w:r w:rsidR="004D3C2E">
        <w:fldChar w:fldCharType="begin"/>
      </w:r>
      <w:r>
        <w:instrText>xe "ExchangeService class"</w:instrText>
      </w:r>
      <w:r w:rsidR="004D3C2E">
        <w:fldChar w:fldCharType="end"/>
      </w:r>
      <w:r>
        <w:t xml:space="preserve"> to bind to </w:t>
      </w:r>
      <w:r w:rsidR="00AA480B">
        <w:t>the EWS end</w:t>
      </w:r>
      <w:r w:rsidR="00B5211F">
        <w:t>point.</w:t>
      </w:r>
    </w:p>
    <w:p w:rsidR="0082696F" w:rsidRDefault="0082696F" w:rsidP="0082696F">
      <w:pPr>
        <w:pStyle w:val="NormalPACKT"/>
      </w:pPr>
      <w:r>
        <w:t xml:space="preserve">Notice that, when we create the </w:t>
      </w:r>
      <w:r>
        <w:rPr>
          <w:rStyle w:val="CodeInTextPACKT"/>
        </w:rPr>
        <w:t>$id</w:t>
      </w:r>
      <w:r>
        <w:t xml:space="preserve"> object, we're creating an instance of the </w:t>
      </w:r>
      <w:proofErr w:type="spellStart"/>
      <w:r>
        <w:rPr>
          <w:rStyle w:val="CodeInTextPACKT"/>
        </w:rPr>
        <w:t>ImpersonatedUserId</w:t>
      </w:r>
      <w:proofErr w:type="spellEnd"/>
      <w:r>
        <w:t xml:space="preserve"> class</w:t>
      </w:r>
      <w:r w:rsidR="004D3C2E">
        <w:fldChar w:fldCharType="begin"/>
      </w:r>
      <w:r>
        <w:instrText>xe "ImpersonatedUserId class"</w:instrText>
      </w:r>
      <w:r w:rsidR="004D3C2E">
        <w:fldChar w:fldCharType="end"/>
      </w:r>
      <w:r>
        <w:t xml:space="preserve"> and passing two values to the constructor. First, we specify that we want to identify the user to impersonate, using a data type of </w:t>
      </w:r>
      <w:proofErr w:type="spellStart"/>
      <w:r>
        <w:rPr>
          <w:rStyle w:val="CodeInTextPACKT"/>
        </w:rPr>
        <w:t>SmtpAddress</w:t>
      </w:r>
      <w:proofErr w:type="spellEnd"/>
      <w:r>
        <w:t xml:space="preserve">. The next value passed to the constructor is the actual e-mail address for the impersonated user. The final step is to assign this object to the </w:t>
      </w:r>
      <w:r>
        <w:rPr>
          <w:rStyle w:val="CodeInTextPACKT"/>
        </w:rPr>
        <w:t>$</w:t>
      </w:r>
      <w:proofErr w:type="spellStart"/>
      <w:r>
        <w:rPr>
          <w:rStyle w:val="CodeInTextPACKT"/>
        </w:rPr>
        <w:t>svc.ImpersonatedUserId</w:t>
      </w:r>
      <w:proofErr w:type="spellEnd"/>
      <w:r>
        <w:t xml:space="preserve"> property</w:t>
      </w:r>
      <w:r w:rsidR="004D3C2E">
        <w:fldChar w:fldCharType="begin"/>
      </w:r>
      <w:r>
        <w:instrText>xe "$svc.ImpersonatedUserId property"</w:instrText>
      </w:r>
      <w:r w:rsidR="004D3C2E">
        <w:fldChar w:fldCharType="end"/>
      </w:r>
      <w:r>
        <w:t>.</w:t>
      </w:r>
    </w:p>
    <w:p w:rsidR="0082696F" w:rsidRDefault="0082696F" w:rsidP="0082696F">
      <w:pPr>
        <w:pStyle w:val="NormalPACKT"/>
        <w:spacing w:after="0"/>
      </w:pPr>
      <w:r>
        <w:t xml:space="preserve">Now that our </w:t>
      </w:r>
      <w:proofErr w:type="spellStart"/>
      <w:r>
        <w:rPr>
          <w:rStyle w:val="CodeInTextPACKT"/>
        </w:rPr>
        <w:t>ExchangeService</w:t>
      </w:r>
      <w:proofErr w:type="spellEnd"/>
      <w:r>
        <w:t xml:space="preserve"> connection is configured for impersonation, we can </w:t>
      </w:r>
      <w:r>
        <w:br/>
        <w:t xml:space="preserve">do things like send e-mails, modify calendar items, or search the mailbox of the </w:t>
      </w:r>
      <w:r>
        <w:br/>
        <w:t>impersonated user.</w:t>
      </w:r>
    </w:p>
    <w:p w:rsidR="0082696F" w:rsidRDefault="0082696F" w:rsidP="0082696F">
      <w:pPr>
        <w:pStyle w:val="Heading2"/>
      </w:pPr>
      <w:r>
        <w:t>There's more...</w:t>
      </w:r>
    </w:p>
    <w:p w:rsidR="0082696F" w:rsidRDefault="004D3C2E" w:rsidP="0082696F">
      <w:pPr>
        <w:pStyle w:val="NormalPACKT"/>
      </w:pPr>
      <w:r>
        <w:fldChar w:fldCharType="begin"/>
      </w:r>
      <w:r w:rsidR="0082696F">
        <w:instrText>xe "impersonation:about"</w:instrText>
      </w:r>
      <w:r>
        <w:fldChar w:fldCharType="end"/>
      </w:r>
      <w:r w:rsidR="0082696F">
        <w:t xml:space="preserve">Let's take a look at how we could use impersonation using a modified version of the </w:t>
      </w:r>
      <w:r w:rsidR="0082696F">
        <w:br/>
      </w:r>
      <w:r w:rsidR="0082696F">
        <w:rPr>
          <w:rStyle w:val="CodeInTextPACKT"/>
        </w:rPr>
        <w:t>Send-</w:t>
      </w:r>
      <w:proofErr w:type="spellStart"/>
      <w:r w:rsidR="0082696F">
        <w:rPr>
          <w:rStyle w:val="CodeInTextPACKT"/>
        </w:rPr>
        <w:t>EwsMailMessage</w:t>
      </w:r>
      <w:proofErr w:type="spellEnd"/>
      <w:r w:rsidR="0082696F">
        <w:t xml:space="preserve"> function,</w:t>
      </w:r>
      <w:r>
        <w:fldChar w:fldCharType="begin"/>
      </w:r>
      <w:r w:rsidR="0082696F">
        <w:instrText>xe "Send-EwsMailMessage function"</w:instrText>
      </w:r>
      <w:r>
        <w:fldChar w:fldCharType="end"/>
      </w:r>
      <w:r w:rsidR="0082696F">
        <w:t xml:space="preserve"> included in the </w:t>
      </w:r>
      <w:r w:rsidR="0082696F">
        <w:rPr>
          <w:rStyle w:val="ItalicsPACKT"/>
        </w:rPr>
        <w:t>Sending e-mail messages with EWS</w:t>
      </w:r>
      <w:r w:rsidR="0082696F">
        <w:t xml:space="preserve"> </w:t>
      </w:r>
      <w:r w:rsidR="0082696F">
        <w:br/>
        <w:t>recipe earlier in this chapter. Add the following function to your shell session:</w:t>
      </w:r>
    </w:p>
    <w:p w:rsidR="0082696F" w:rsidRDefault="0082696F" w:rsidP="0082696F">
      <w:pPr>
        <w:pStyle w:val="CodePACKT"/>
      </w:pPr>
      <w:r>
        <w:t>function Send-</w:t>
      </w:r>
      <w:proofErr w:type="spellStart"/>
      <w:r>
        <w:t>EWSMailMessage</w:t>
      </w:r>
      <w:proofErr w:type="spellEnd"/>
      <w:r>
        <w:t xml:space="preserve"> {</w:t>
      </w:r>
    </w:p>
    <w:p w:rsidR="0082696F" w:rsidRDefault="0082696F" w:rsidP="0082696F">
      <w:pPr>
        <w:pStyle w:val="CodePACKT"/>
      </w:pPr>
      <w:r>
        <w:t xml:space="preserve">  </w:t>
      </w:r>
      <w:proofErr w:type="spellStart"/>
      <w:r>
        <w:t>param</w:t>
      </w:r>
      <w:proofErr w:type="spellEnd"/>
      <w:r>
        <w:t>(</w:t>
      </w:r>
    </w:p>
    <w:p w:rsidR="0082696F" w:rsidRDefault="0082696F" w:rsidP="0082696F">
      <w:pPr>
        <w:pStyle w:val="CodePACKT"/>
      </w:pPr>
      <w:r>
        <w:t xml:space="preserve">  [Parameter(</w:t>
      </w:r>
    </w:p>
    <w:p w:rsidR="0082696F" w:rsidRDefault="0082696F" w:rsidP="0082696F">
      <w:pPr>
        <w:pStyle w:val="CodePACKT"/>
      </w:pPr>
      <w:r>
        <w:t xml:space="preserve">    Position=0,</w:t>
      </w:r>
    </w:p>
    <w:p w:rsidR="0082696F" w:rsidRDefault="0082696F" w:rsidP="0082696F">
      <w:pPr>
        <w:pStyle w:val="CodePACKT"/>
      </w:pPr>
      <w:r>
        <w:t xml:space="preserve">    Mandatory=$true,</w:t>
      </w:r>
    </w:p>
    <w:p w:rsidR="0082696F" w:rsidRDefault="0082696F" w:rsidP="0082696F">
      <w:pPr>
        <w:pStyle w:val="CodePACKT"/>
      </w:pPr>
      <w:r>
        <w:t xml:space="preserve">    </w:t>
      </w:r>
      <w:proofErr w:type="spellStart"/>
      <w:r>
        <w:t>ValueFromPipelineByPropertyName</w:t>
      </w:r>
      <w:proofErr w:type="spellEnd"/>
      <w:r>
        <w:t>=$true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$PrimarySmtpAddress,</w:t>
      </w:r>
    </w:p>
    <w:p w:rsidR="0082696F" w:rsidRDefault="0082696F" w:rsidP="0082696F">
      <w:pPr>
        <w:pStyle w:val="CodePACKT"/>
      </w:pPr>
    </w:p>
    <w:p w:rsidR="0082696F" w:rsidRDefault="0082696F" w:rsidP="0082696F">
      <w:pPr>
        <w:pStyle w:val="CodePACKT"/>
      </w:pPr>
      <w:r>
        <w:t xml:space="preserve">  [Parameter(</w:t>
      </w:r>
    </w:p>
    <w:p w:rsidR="0082696F" w:rsidRDefault="0082696F" w:rsidP="0082696F">
      <w:pPr>
        <w:pStyle w:val="CodePACKT"/>
      </w:pPr>
      <w:r>
        <w:t xml:space="preserve">    Position=1,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$From,     </w:t>
      </w:r>
    </w:p>
    <w:p w:rsidR="0082696F" w:rsidRDefault="0082696F" w:rsidP="0082696F">
      <w:pPr>
        <w:pStyle w:val="CodePACKT"/>
      </w:pPr>
    </w:p>
    <w:p w:rsidR="0082696F" w:rsidRDefault="0082696F" w:rsidP="0082696F">
      <w:pPr>
        <w:pStyle w:val="CodePACKT"/>
      </w:pPr>
      <w:r>
        <w:t xml:space="preserve">  [Parameter(</w:t>
      </w:r>
    </w:p>
    <w:p w:rsidR="0082696F" w:rsidRDefault="0082696F" w:rsidP="0082696F">
      <w:pPr>
        <w:pStyle w:val="CodePACKT"/>
      </w:pPr>
      <w:r>
        <w:t xml:space="preserve">    Position=2,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$Subject,</w:t>
      </w:r>
    </w:p>
    <w:p w:rsidR="0082696F" w:rsidRDefault="0082696F" w:rsidP="0082696F">
      <w:pPr>
        <w:pStyle w:val="CodePACKT"/>
      </w:pPr>
    </w:p>
    <w:p w:rsidR="0082696F" w:rsidRDefault="0082696F" w:rsidP="0082696F">
      <w:pPr>
        <w:pStyle w:val="CodePACKT"/>
      </w:pPr>
      <w:r>
        <w:t xml:space="preserve">  [Parameter(</w:t>
      </w:r>
    </w:p>
    <w:p w:rsidR="0082696F" w:rsidRDefault="0082696F" w:rsidP="0082696F">
      <w:pPr>
        <w:pStyle w:val="CodePACKT"/>
      </w:pPr>
      <w:r>
        <w:t xml:space="preserve">    Position=3,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$Body</w:t>
      </w:r>
      <w:r w:rsidR="009B3A81">
        <w:t>,</w:t>
      </w:r>
    </w:p>
    <w:p w:rsidR="009B3A81" w:rsidRDefault="009B3A81" w:rsidP="0082696F">
      <w:pPr>
        <w:pStyle w:val="CodePACKT"/>
      </w:pPr>
    </w:p>
    <w:p w:rsidR="009B3A81" w:rsidRDefault="009B3A81" w:rsidP="009B3A81">
      <w:pPr>
        <w:pStyle w:val="CodePACKT"/>
      </w:pPr>
      <w:r>
        <w:t xml:space="preserve">  [Parameter(</w:t>
      </w:r>
    </w:p>
    <w:p w:rsidR="009B3A81" w:rsidRDefault="009B3A81" w:rsidP="009B3A81">
      <w:pPr>
        <w:pStyle w:val="CodePACKT"/>
      </w:pPr>
      <w:r>
        <w:t xml:space="preserve">    Position=4, Mandatory=$false</w:t>
      </w:r>
    </w:p>
    <w:p w:rsidR="009B3A81" w:rsidRDefault="009B3A81" w:rsidP="009B3A81">
      <w:pPr>
        <w:pStyle w:val="CodePACKT"/>
      </w:pPr>
      <w:r>
        <w:t xml:space="preserve">  )]</w:t>
      </w:r>
    </w:p>
    <w:p w:rsidR="009B3A81" w:rsidRDefault="009B3A81" w:rsidP="009B3A81">
      <w:pPr>
        <w:pStyle w:val="CodePACKT"/>
      </w:pPr>
      <w:r>
        <w:t xml:space="preserve">  [String[]]</w:t>
      </w:r>
    </w:p>
    <w:p w:rsidR="009B3A81" w:rsidRDefault="009B3A81" w:rsidP="009B3A81">
      <w:pPr>
        <w:pStyle w:val="CodePACKT"/>
      </w:pPr>
      <w:r>
        <w:t xml:space="preserve">  $Cc,</w:t>
      </w:r>
    </w:p>
    <w:p w:rsidR="009B3A81" w:rsidRDefault="009B3A81" w:rsidP="0082696F">
      <w:pPr>
        <w:pStyle w:val="CodePACKT"/>
      </w:pPr>
    </w:p>
    <w:p w:rsidR="009B3A81" w:rsidRDefault="009B3A81" w:rsidP="009B3A81">
      <w:pPr>
        <w:pStyle w:val="CodePACKT"/>
      </w:pPr>
      <w:r>
        <w:t xml:space="preserve">  [Parameter(</w:t>
      </w:r>
    </w:p>
    <w:p w:rsidR="009B3A81" w:rsidRDefault="009B3A81" w:rsidP="009B3A81">
      <w:pPr>
        <w:pStyle w:val="CodePACKT"/>
      </w:pPr>
      <w:r>
        <w:t xml:space="preserve">    Position=5, Mandatory=$false</w:t>
      </w:r>
    </w:p>
    <w:p w:rsidR="009B3A81" w:rsidRDefault="009B3A81" w:rsidP="009B3A81">
      <w:pPr>
        <w:pStyle w:val="CodePACKT"/>
      </w:pPr>
      <w:r>
        <w:t xml:space="preserve">  )]</w:t>
      </w:r>
    </w:p>
    <w:p w:rsidR="009B3A81" w:rsidRDefault="009B3A81" w:rsidP="009B3A81">
      <w:pPr>
        <w:pStyle w:val="CodePACKT"/>
      </w:pPr>
      <w:r>
        <w:t xml:space="preserve">  [String[]]</w:t>
      </w:r>
    </w:p>
    <w:p w:rsidR="009B3A81" w:rsidRDefault="009B3A81" w:rsidP="009B3A81">
      <w:pPr>
        <w:pStyle w:val="CodePACKT"/>
      </w:pPr>
      <w:r>
        <w:t xml:space="preserve">  $Bcc</w:t>
      </w:r>
    </w:p>
    <w:p w:rsidR="009B3A81" w:rsidRDefault="009B3A81" w:rsidP="0082696F">
      <w:pPr>
        <w:pStyle w:val="CodePACKT"/>
      </w:pPr>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begin {</w:t>
      </w:r>
    </w:p>
    <w:p w:rsidR="0082696F" w:rsidRDefault="0082696F" w:rsidP="0082696F">
      <w:pPr>
        <w:pStyle w:val="CodePACKT"/>
      </w:pPr>
      <w:r>
        <w:t xml:space="preserve">    Add-Type -Path C:\EWS\Microsoft.Exchange.WebServices.dll</w:t>
      </w:r>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process { </w:t>
      </w:r>
    </w:p>
    <w:p w:rsidR="0082696F" w:rsidRDefault="0082696F" w:rsidP="0082696F">
      <w:pPr>
        <w:pStyle w:val="CodePACKT"/>
      </w:pPr>
      <w:r>
        <w:t xml:space="preserve">    $svc = New-Object `</w:t>
      </w:r>
    </w:p>
    <w:p w:rsidR="0082696F" w:rsidRDefault="0082696F" w:rsidP="0082696F">
      <w:pPr>
        <w:pStyle w:val="CodePACKT"/>
      </w:pPr>
      <w:r>
        <w:t xml:space="preserve">    -</w:t>
      </w:r>
      <w:proofErr w:type="spellStart"/>
      <w:r>
        <w:t>TypeName</w:t>
      </w:r>
      <w:proofErr w:type="spellEnd"/>
      <w:r>
        <w:t xml:space="preserve"> </w:t>
      </w:r>
      <w:proofErr w:type="spellStart"/>
      <w:r>
        <w:t>Microsoft.Exchange.WebServices.Data.ExchangeService</w:t>
      </w:r>
      <w:proofErr w:type="spellEnd"/>
    </w:p>
    <w:p w:rsidR="0082696F" w:rsidRDefault="0082696F" w:rsidP="0082696F">
      <w:pPr>
        <w:pStyle w:val="CodePACKT"/>
      </w:pPr>
      <w:r>
        <w:t xml:space="preserve">    </w:t>
      </w:r>
    </w:p>
    <w:p w:rsidR="0082696F" w:rsidRDefault="0082696F" w:rsidP="0082696F">
      <w:pPr>
        <w:pStyle w:val="CodePACKT"/>
      </w:pPr>
      <w:r>
        <w:t xml:space="preserve">    $id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Microsoft.Exchange.WebServices.Data.ImpersonatedUserId</w:t>
      </w:r>
      <w:proofErr w:type="spellEnd"/>
      <w:r>
        <w:t xml:space="preserve"> `</w:t>
      </w:r>
    </w:p>
    <w:p w:rsidR="0082696F" w:rsidRDefault="0082696F" w:rsidP="0082696F">
      <w:pPr>
        <w:pStyle w:val="CodePACKT"/>
      </w:pPr>
      <w:r>
        <w:t xml:space="preserve">    -</w:t>
      </w:r>
      <w:proofErr w:type="spellStart"/>
      <w:r>
        <w:t>ArgumentList</w:t>
      </w:r>
      <w:proofErr w:type="spellEnd"/>
      <w:r>
        <w:t xml:space="preserve"> "</w:t>
      </w:r>
      <w:proofErr w:type="spellStart"/>
      <w:r>
        <w:t>SmtpAddress</w:t>
      </w:r>
      <w:proofErr w:type="spellEnd"/>
      <w:r>
        <w:t>",$From</w:t>
      </w:r>
    </w:p>
    <w:p w:rsidR="0082696F" w:rsidRDefault="0082696F" w:rsidP="0082696F">
      <w:pPr>
        <w:pStyle w:val="CodePACKT"/>
      </w:pPr>
      <w:r>
        <w:t xml:space="preserve">    </w:t>
      </w:r>
    </w:p>
    <w:p w:rsidR="0082696F" w:rsidRDefault="0082696F" w:rsidP="0082696F">
      <w:pPr>
        <w:pStyle w:val="CodePACKT"/>
      </w:pPr>
      <w:r>
        <w:t xml:space="preserve">    $</w:t>
      </w:r>
      <w:proofErr w:type="spellStart"/>
      <w:r>
        <w:t>svc.ImpersonatedUserId</w:t>
      </w:r>
      <w:proofErr w:type="spellEnd"/>
      <w:r>
        <w:t xml:space="preserve"> = $id   </w:t>
      </w:r>
    </w:p>
    <w:p w:rsidR="0082696F" w:rsidRDefault="0082696F" w:rsidP="0082696F">
      <w:pPr>
        <w:pStyle w:val="CodePACKT"/>
      </w:pPr>
      <w:r>
        <w:t xml:space="preserve">    </w:t>
      </w:r>
    </w:p>
    <w:p w:rsidR="0082696F" w:rsidRDefault="0082696F" w:rsidP="0082696F">
      <w:pPr>
        <w:pStyle w:val="CodePACKT"/>
      </w:pPr>
      <w:r>
        <w:t xml:space="preserve">    $</w:t>
      </w:r>
      <w:proofErr w:type="spellStart"/>
      <w:r>
        <w:t>svc.AutodiscoverUrl</w:t>
      </w:r>
      <w:proofErr w:type="spellEnd"/>
      <w:r>
        <w:t>($From)</w:t>
      </w:r>
    </w:p>
    <w:p w:rsidR="0082696F" w:rsidRDefault="0082696F" w:rsidP="0082696F">
      <w:pPr>
        <w:pStyle w:val="CodePACKT"/>
      </w:pPr>
    </w:p>
    <w:p w:rsidR="0082696F" w:rsidRDefault="0082696F" w:rsidP="0082696F">
      <w:pPr>
        <w:pStyle w:val="CodePACKT"/>
      </w:pPr>
      <w:r>
        <w:t xml:space="preserve">    $</w:t>
      </w:r>
      <w:proofErr w:type="spellStart"/>
      <w:r>
        <w:t>msg</w:t>
      </w:r>
      <w:proofErr w:type="spellEnd"/>
      <w:r>
        <w:t xml:space="preserve"> = New-Object `</w:t>
      </w:r>
    </w:p>
    <w:p w:rsidR="0082696F" w:rsidRDefault="0082696F" w:rsidP="0082696F">
      <w:pPr>
        <w:pStyle w:val="CodePACKT"/>
      </w:pPr>
      <w:r>
        <w:t xml:space="preserve">    -</w:t>
      </w:r>
      <w:proofErr w:type="spellStart"/>
      <w:r>
        <w:t>TypeName</w:t>
      </w:r>
      <w:proofErr w:type="spellEnd"/>
      <w:r>
        <w:t xml:space="preserve"> </w:t>
      </w:r>
      <w:proofErr w:type="spellStart"/>
      <w:r>
        <w:t>Microsoft.Exchange.WebServices.Data.EmailMessage</w:t>
      </w:r>
      <w:proofErr w:type="spellEnd"/>
      <w:r>
        <w:t xml:space="preserve"> `</w:t>
      </w:r>
    </w:p>
    <w:p w:rsidR="0082696F" w:rsidRDefault="0082696F" w:rsidP="0082696F">
      <w:pPr>
        <w:pStyle w:val="CodePACKT"/>
      </w:pPr>
      <w:r>
        <w:t xml:space="preserve">    -</w:t>
      </w:r>
      <w:proofErr w:type="spellStart"/>
      <w:r>
        <w:t>ArgumentList</w:t>
      </w:r>
      <w:proofErr w:type="spellEnd"/>
      <w:r>
        <w:t xml:space="preserve"> $svc</w:t>
      </w:r>
    </w:p>
    <w:p w:rsidR="0082696F" w:rsidRDefault="0082696F" w:rsidP="0082696F">
      <w:pPr>
        <w:pStyle w:val="CodePACKT"/>
      </w:pPr>
      <w:r>
        <w:t xml:space="preserve">    </w:t>
      </w:r>
    </w:p>
    <w:p w:rsidR="0082696F" w:rsidRDefault="0082696F" w:rsidP="0082696F">
      <w:pPr>
        <w:pStyle w:val="CodePACKT"/>
      </w:pPr>
      <w:r>
        <w:t xml:space="preserve">    $</w:t>
      </w:r>
      <w:proofErr w:type="spellStart"/>
      <w:r>
        <w:t>msg.Subject</w:t>
      </w:r>
      <w:proofErr w:type="spellEnd"/>
      <w:r>
        <w:t xml:space="preserve"> = $Subject</w:t>
      </w:r>
    </w:p>
    <w:p w:rsidR="0082696F" w:rsidRDefault="0082696F" w:rsidP="0082696F">
      <w:pPr>
        <w:pStyle w:val="CodePACKT"/>
      </w:pPr>
      <w:r>
        <w:t xml:space="preserve">    $</w:t>
      </w:r>
      <w:proofErr w:type="spellStart"/>
      <w:r>
        <w:t>msg.Body</w:t>
      </w:r>
      <w:proofErr w:type="spellEnd"/>
      <w:r>
        <w:t xml:space="preserve"> = $Body</w:t>
      </w:r>
    </w:p>
    <w:p w:rsidR="0082696F" w:rsidRDefault="0082696F" w:rsidP="0082696F">
      <w:pPr>
        <w:pStyle w:val="CodePACKT"/>
      </w:pPr>
    </w:p>
    <w:p w:rsidR="0082696F" w:rsidRDefault="0082696F" w:rsidP="0082696F">
      <w:pPr>
        <w:pStyle w:val="CodePACKT"/>
      </w:pPr>
      <w:r>
        <w:t xml:space="preserve">    $PrimarySmtpAddress | %{</w:t>
      </w:r>
    </w:p>
    <w:p w:rsidR="0082696F" w:rsidRDefault="0082696F" w:rsidP="0082696F">
      <w:pPr>
        <w:pStyle w:val="CodePACKT"/>
      </w:pPr>
      <w:r>
        <w:t xml:space="preserve">      $</w:t>
      </w:r>
      <w:proofErr w:type="spellStart"/>
      <w:r>
        <w:t>msg.ToRecipients.Add</w:t>
      </w:r>
      <w:proofErr w:type="spellEnd"/>
      <w:r>
        <w:t>($_) | Out-Null</w:t>
      </w:r>
    </w:p>
    <w:p w:rsidR="0082696F" w:rsidRDefault="0082696F" w:rsidP="0082696F">
      <w:pPr>
        <w:pStyle w:val="CodePACKT"/>
      </w:pPr>
      <w:r>
        <w:t xml:space="preserve">    </w:t>
      </w:r>
      <w:r w:rsidR="009B3A81">
        <w:t>}</w:t>
      </w:r>
    </w:p>
    <w:p w:rsidR="009B3A81" w:rsidRDefault="009B3A81" w:rsidP="0082696F">
      <w:pPr>
        <w:pStyle w:val="CodePACKT"/>
      </w:pPr>
    </w:p>
    <w:p w:rsidR="009B3A81" w:rsidRDefault="009B3A81" w:rsidP="009B3A81">
      <w:pPr>
        <w:pStyle w:val="CodePACKT"/>
        <w:ind w:firstLine="360"/>
      </w:pPr>
      <w:r>
        <w:t>if ($Cc -ne $null)</w:t>
      </w:r>
    </w:p>
    <w:p w:rsidR="009B3A81" w:rsidRDefault="009B3A81" w:rsidP="009B3A81">
      <w:pPr>
        <w:pStyle w:val="CodePACKT"/>
      </w:pPr>
      <w:r>
        <w:tab/>
        <w:t>{</w:t>
      </w:r>
    </w:p>
    <w:p w:rsidR="009B3A81" w:rsidRDefault="009B3A81" w:rsidP="009B3A81">
      <w:pPr>
        <w:pStyle w:val="CodePACKT"/>
      </w:pPr>
      <w:r>
        <w:tab/>
      </w:r>
      <w:r>
        <w:tab/>
        <w:t>$</w:t>
      </w:r>
      <w:proofErr w:type="spellStart"/>
      <w:r>
        <w:t>msg.CcRecipients.Add</w:t>
      </w:r>
      <w:proofErr w:type="spellEnd"/>
      <w:r>
        <w:t>($Cc) | Out-Null</w:t>
      </w:r>
    </w:p>
    <w:p w:rsidR="009B3A81" w:rsidRDefault="009B3A81" w:rsidP="009B3A81">
      <w:pPr>
        <w:pStyle w:val="CodePACKT"/>
      </w:pPr>
      <w:r>
        <w:tab/>
        <w:t>}</w:t>
      </w:r>
    </w:p>
    <w:p w:rsidR="009B3A81" w:rsidRDefault="009B3A81" w:rsidP="009B3A81">
      <w:pPr>
        <w:pStyle w:val="CodePACKT"/>
      </w:pPr>
      <w:r>
        <w:tab/>
      </w:r>
    </w:p>
    <w:p w:rsidR="009B3A81" w:rsidRDefault="009B3A81" w:rsidP="009B3A81">
      <w:pPr>
        <w:pStyle w:val="CodePACKT"/>
      </w:pPr>
      <w:r>
        <w:tab/>
        <w:t>if ($Bcc -ne $null)</w:t>
      </w:r>
    </w:p>
    <w:p w:rsidR="009B3A81" w:rsidRDefault="009B3A81" w:rsidP="009B3A81">
      <w:pPr>
        <w:pStyle w:val="CodePACKT"/>
      </w:pPr>
      <w:r>
        <w:tab/>
        <w:t>{</w:t>
      </w:r>
    </w:p>
    <w:p w:rsidR="009B3A81" w:rsidRDefault="009B3A81" w:rsidP="009B3A81">
      <w:pPr>
        <w:pStyle w:val="CodePACKT"/>
      </w:pPr>
      <w:r>
        <w:tab/>
      </w:r>
      <w:r>
        <w:tab/>
        <w:t>$</w:t>
      </w:r>
      <w:proofErr w:type="spellStart"/>
      <w:r>
        <w:t>msg.BccRecipients.Add</w:t>
      </w:r>
      <w:proofErr w:type="spellEnd"/>
      <w:r>
        <w:t>($Bcc) | Out-Null</w:t>
      </w:r>
    </w:p>
    <w:p w:rsidR="009B3A81" w:rsidRDefault="009B3A81" w:rsidP="009B3A81">
      <w:pPr>
        <w:pStyle w:val="CodePACKT"/>
      </w:pPr>
      <w:r>
        <w:tab/>
        <w:t>}</w:t>
      </w:r>
    </w:p>
    <w:p w:rsidR="0082696F" w:rsidRDefault="0082696F" w:rsidP="0082696F">
      <w:pPr>
        <w:pStyle w:val="CodePACKT"/>
      </w:pPr>
    </w:p>
    <w:p w:rsidR="0082696F" w:rsidRDefault="0082696F" w:rsidP="0082696F">
      <w:pPr>
        <w:pStyle w:val="CodePACKT"/>
      </w:pPr>
      <w:r>
        <w:t xml:space="preserve">    $</w:t>
      </w:r>
      <w:proofErr w:type="spellStart"/>
      <w:r>
        <w:t>msg.SendAndSaveCopy</w:t>
      </w:r>
      <w:proofErr w:type="spellEnd"/>
      <w:r>
        <w:t>()</w:t>
      </w:r>
    </w:p>
    <w:p w:rsidR="0082696F" w:rsidRDefault="0082696F" w:rsidP="0082696F">
      <w:pPr>
        <w:pStyle w:val="CodePACKT"/>
      </w:pPr>
      <w:r>
        <w:t xml:space="preserve">  }</w:t>
      </w:r>
    </w:p>
    <w:p w:rsidR="0082696F" w:rsidRDefault="0082696F" w:rsidP="0082696F">
      <w:pPr>
        <w:pStyle w:val="CodeEndPACKT"/>
      </w:pPr>
      <w:r>
        <w:t>}</w:t>
      </w:r>
    </w:p>
    <w:p w:rsidR="0082696F" w:rsidRDefault="004D3C2E" w:rsidP="0082696F">
      <w:pPr>
        <w:pStyle w:val="NormalPACKT"/>
      </w:pPr>
      <w:r>
        <w:fldChar w:fldCharType="begin"/>
      </w:r>
      <w:r w:rsidR="0082696F">
        <w:instrText>xe "impersonation:about"</w:instrText>
      </w:r>
      <w:r>
        <w:fldChar w:fldCharType="end"/>
      </w:r>
      <w:r w:rsidR="0082696F">
        <w:t xml:space="preserve">As you can see, we've modified this version of the function so that the SMTP address specified using the </w:t>
      </w:r>
      <w:r w:rsidR="0082696F">
        <w:rPr>
          <w:rStyle w:val="CodeInTextPACKT"/>
        </w:rPr>
        <w:t>-From</w:t>
      </w:r>
      <w:r w:rsidR="0082696F">
        <w:t xml:space="preserve"> parameter</w:t>
      </w:r>
      <w:r>
        <w:fldChar w:fldCharType="begin"/>
      </w:r>
      <w:r w:rsidR="0082696F">
        <w:instrText>xe "-From parameter"</w:instrText>
      </w:r>
      <w:r>
        <w:fldChar w:fldCharType="end"/>
      </w:r>
      <w:r w:rsidR="0082696F">
        <w:t xml:space="preserve"> is used as the impersonated user ID. Let's say that you are logged into Windows using the domain administrator account, which has been assigned the </w:t>
      </w:r>
      <w:proofErr w:type="spellStart"/>
      <w:r w:rsidR="0082696F">
        <w:rPr>
          <w:rStyle w:val="CodeInTextPACKT"/>
        </w:rPr>
        <w:t>ApplicationImpersonation</w:t>
      </w:r>
      <w:proofErr w:type="spellEnd"/>
      <w:r w:rsidR="0082696F">
        <w:t xml:space="preserve"> RBAC role. Once the function has been loaded into the shell you could execute the following command:</w:t>
      </w:r>
    </w:p>
    <w:p w:rsidR="0082696F" w:rsidRDefault="0082696F" w:rsidP="0082696F">
      <w:pPr>
        <w:pStyle w:val="CodePACKT"/>
      </w:pPr>
      <w:r>
        <w:t>Send-</w:t>
      </w:r>
      <w:proofErr w:type="spellStart"/>
      <w:r>
        <w:t>EWSMailMessage</w:t>
      </w:r>
      <w:proofErr w:type="spellEnd"/>
      <w:r>
        <w:t xml:space="preserve"> -From sysadmin@</w:t>
      </w:r>
      <w:r w:rsidR="00443165">
        <w:t>testlabs.se</w:t>
      </w:r>
      <w:r>
        <w:t xml:space="preserve"> `</w:t>
      </w:r>
    </w:p>
    <w:p w:rsidR="0082696F" w:rsidRDefault="0082696F" w:rsidP="0082696F">
      <w:pPr>
        <w:pStyle w:val="CodePACKT"/>
      </w:pPr>
      <w:r>
        <w:t>-PrimarySmtpAddress help</w:t>
      </w:r>
      <w:r w:rsidR="00443165">
        <w:t>desk</w:t>
      </w:r>
      <w:r>
        <w:t>@</w:t>
      </w:r>
      <w:r w:rsidR="00443165">
        <w:t>testlabs.se</w:t>
      </w:r>
      <w:r>
        <w:t xml:space="preserve"> `</w:t>
      </w:r>
    </w:p>
    <w:p w:rsidR="0082696F" w:rsidRDefault="0082696F" w:rsidP="0082696F">
      <w:pPr>
        <w:pStyle w:val="CodePACKT"/>
      </w:pPr>
      <w:r>
        <w:t xml:space="preserve">-Subject 'Critical alert on </w:t>
      </w:r>
      <w:r w:rsidR="00443165">
        <w:t>TL</w:t>
      </w:r>
      <w:r>
        <w:t>EX04' `</w:t>
      </w:r>
    </w:p>
    <w:p w:rsidR="00AB0F18" w:rsidRDefault="0082696F" w:rsidP="00716819">
      <w:pPr>
        <w:pStyle w:val="CodeEndPACKT"/>
      </w:pPr>
      <w:r>
        <w:t>-Body '</w:t>
      </w:r>
      <w:r w:rsidR="00443165">
        <w:t>TL</w:t>
      </w:r>
      <w:r>
        <w:t>EX04 Server is low on disk space'</w:t>
      </w:r>
      <w:r w:rsidR="00AB0F18">
        <w:t xml:space="preserve"> `</w:t>
      </w:r>
      <w:r w:rsidR="00716819">
        <w:br/>
      </w:r>
      <w:r w:rsidR="00AB0F18">
        <w:t>-Cc admin</w:t>
      </w:r>
      <w:r w:rsidR="00AA480B">
        <w:t>istrator</w:t>
      </w:r>
      <w:r w:rsidR="00443165">
        <w:t>@testlabs.se</w:t>
      </w:r>
      <w:r w:rsidR="00AB0F18">
        <w:t xml:space="preserve"> `</w:t>
      </w:r>
    </w:p>
    <w:p w:rsidR="0082696F" w:rsidRDefault="00AB0F18" w:rsidP="00AB0F18">
      <w:pPr>
        <w:pStyle w:val="CodeEndPACKT"/>
      </w:pPr>
      <w:r>
        <w:t>-Bcc itmanager@</w:t>
      </w:r>
      <w:r w:rsidR="00443165">
        <w:t>testlabs.se</w:t>
      </w:r>
    </w:p>
    <w:p w:rsidR="0082696F" w:rsidRDefault="0082696F" w:rsidP="0082696F">
      <w:pPr>
        <w:pStyle w:val="NormalPACKT"/>
        <w:spacing w:after="0"/>
      </w:pPr>
      <w:r>
        <w:t xml:space="preserve">Using this command, the e-mail message is sent through EWS from the </w:t>
      </w:r>
      <w:r>
        <w:rPr>
          <w:rStyle w:val="CodeInTextPACKT"/>
        </w:rPr>
        <w:t>sysadmin</w:t>
      </w:r>
      <w:r>
        <w:t xml:space="preserve"> mailbox. The message appears to the recipient as if the </w:t>
      </w:r>
      <w:r>
        <w:rPr>
          <w:rStyle w:val="CodeInTextPACKT"/>
        </w:rPr>
        <w:t>sysadmin</w:t>
      </w:r>
      <w:r>
        <w:t xml:space="preserve"> account had sent it.</w:t>
      </w:r>
      <w:r w:rsidR="00716819">
        <w:t xml:space="preserve"> The screenshot below shows an illustrative example on how it could be used:</w:t>
      </w:r>
    </w:p>
    <w:p w:rsidR="00716819" w:rsidRDefault="003850FA" w:rsidP="0082696F">
      <w:pPr>
        <w:pStyle w:val="NormalPACKT"/>
        <w:spacing w:after="0"/>
      </w:pPr>
      <w:r>
        <w:rPr>
          <w:noProof/>
        </w:rPr>
        <w:drawing>
          <wp:inline distT="0" distB="0" distL="0" distR="0">
            <wp:extent cx="5028565" cy="820420"/>
            <wp:effectExtent l="0" t="0" r="0" b="0"/>
            <wp:docPr id="7" name="Picture 7" descr="7081EN_14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081EN_14_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8565" cy="820420"/>
                    </a:xfrm>
                    <a:prstGeom prst="rect">
                      <a:avLst/>
                    </a:prstGeom>
                    <a:noFill/>
                    <a:ln>
                      <a:noFill/>
                    </a:ln>
                  </pic:spPr>
                </pic:pic>
              </a:graphicData>
            </a:graphic>
          </wp:inline>
        </w:drawing>
      </w:r>
    </w:p>
    <w:p w:rsidR="00716819" w:rsidRDefault="00AA480B" w:rsidP="00716819">
      <w:pPr>
        <w:pStyle w:val="LayoutInformationPACKT"/>
        <w:jc w:val="center"/>
      </w:pPr>
      <w:r>
        <w:t>7081</w:t>
      </w:r>
      <w:r w:rsidR="00443165">
        <w:t>EN</w:t>
      </w:r>
      <w:r w:rsidR="00716819">
        <w:t>_</w:t>
      </w:r>
      <w:r>
        <w:t>14</w:t>
      </w:r>
      <w:r w:rsidR="00716819">
        <w:t>_07</w:t>
      </w:r>
    </w:p>
    <w:p w:rsidR="0082696F" w:rsidRDefault="0082696F" w:rsidP="0082696F">
      <w:pPr>
        <w:pStyle w:val="Heading1"/>
      </w:pPr>
      <w:r>
        <w:t>Searching mailboxes</w:t>
      </w:r>
    </w:p>
    <w:p w:rsidR="0082696F" w:rsidRDefault="004D3C2E" w:rsidP="0082696F">
      <w:pPr>
        <w:pStyle w:val="NormalPACKT"/>
        <w:spacing w:after="0"/>
      </w:pPr>
      <w:r w:rsidRPr="00C40705">
        <w:fldChar w:fldCharType="begin"/>
      </w:r>
      <w:r w:rsidRPr="00C40705">
        <w:instrText>xe "mailboxes:searching"</w:instrText>
      </w:r>
      <w:r w:rsidRPr="00C40705">
        <w:fldChar w:fldCharType="end"/>
      </w:r>
      <w:r w:rsidRPr="00C40705">
        <w:t>The EWS Managed API can be used to search one or more folders within an Exchange</w:t>
      </w:r>
      <w:r w:rsidR="0082696F">
        <w:t xml:space="preserve"> mailbox. The latest version of the API supports searches using Advanced Query Syntax, allowing us to search folders using the indexes created by the Exchange Search service. </w:t>
      </w:r>
      <w:r w:rsidR="0082696F">
        <w:br/>
        <w:t xml:space="preserve">This makes searching a mailbox folder very fast and less resource intensive than methods that were used with </w:t>
      </w:r>
      <w:r w:rsidR="002E2E3C">
        <w:t>first</w:t>
      </w:r>
      <w:r w:rsidR="0082696F">
        <w:t xml:space="preserve"> versions of the API. In this recipe, you'll learn how to search the contents of a mailbox through PowerShell and the EWS Managed API.</w:t>
      </w:r>
    </w:p>
    <w:p w:rsidR="0082696F" w:rsidRDefault="0082696F" w:rsidP="0082696F">
      <w:pPr>
        <w:pStyle w:val="Heading2"/>
      </w:pPr>
      <w:r>
        <w:t>How to do it...</w:t>
      </w:r>
    </w:p>
    <w:p w:rsidR="008449B2" w:rsidRDefault="0082696F" w:rsidP="00C54D04">
      <w:pPr>
        <w:pStyle w:val="NumberedBulletPACKT"/>
        <w:numPr>
          <w:ilvl w:val="0"/>
          <w:numId w:val="0"/>
        </w:numPr>
        <w:ind w:left="1080" w:hanging="360"/>
      </w:pPr>
      <w:r>
        <w:t>1.</w:t>
      </w:r>
      <w:r>
        <w:tab/>
        <w:t xml:space="preserve">First, load the assembly, create the </w:t>
      </w:r>
      <w:proofErr w:type="spellStart"/>
      <w:r>
        <w:rPr>
          <w:rStyle w:val="CodeInTextPACKT"/>
        </w:rPr>
        <w:t>ExchangeService</w:t>
      </w:r>
      <w:proofErr w:type="spellEnd"/>
      <w:r>
        <w:t xml:space="preserve"> object</w:t>
      </w:r>
      <w:r w:rsidR="004D3C2E">
        <w:fldChar w:fldCharType="begin"/>
      </w:r>
      <w:r>
        <w:instrText>xe "ExchangeService object"</w:instrText>
      </w:r>
      <w:r w:rsidR="004D3C2E">
        <w:fldChar w:fldCharType="end"/>
      </w:r>
      <w:r>
        <w:t xml:space="preserve"> and connect to EWS:</w:t>
      </w:r>
      <w:r w:rsidR="004D3C2E">
        <w:fldChar w:fldCharType="begin"/>
      </w:r>
      <w:r>
        <w:instrText>xe "mailboxes:searching"</w:instrText>
      </w:r>
      <w:r w:rsidR="004D3C2E">
        <w:fldChar w:fldCharType="end"/>
      </w:r>
    </w:p>
    <w:p w:rsidR="0082696F" w:rsidRDefault="0082696F" w:rsidP="0082696F">
      <w:pPr>
        <w:pStyle w:val="CodeWithinBulletsPACKT"/>
      </w:pPr>
      <w:r>
        <w:t>Add-Type -Path C:\EWS\Microsoft.Exchange.WebServices.dll</w:t>
      </w:r>
    </w:p>
    <w:p w:rsidR="0082696F" w:rsidRDefault="0082696F" w:rsidP="0082696F">
      <w:pPr>
        <w:pStyle w:val="CodeWithinBulletsPACKT"/>
      </w:pPr>
      <w:r>
        <w:t xml:space="preserve">$svc = New-Object </w:t>
      </w:r>
      <w:proofErr w:type="spellStart"/>
      <w:r>
        <w:t>Microsoft.Exchange.WebServices.Data.ExchangeService</w:t>
      </w:r>
      <w:proofErr w:type="spellEnd"/>
    </w:p>
    <w:p w:rsidR="0082696F" w:rsidRDefault="0082696F" w:rsidP="0082696F">
      <w:pPr>
        <w:pStyle w:val="CodeWithinBulletsEndPACKT"/>
      </w:pPr>
      <w:r>
        <w:t>$</w:t>
      </w:r>
      <w:proofErr w:type="spellStart"/>
      <w:r>
        <w:t>svc.AutoDiscoverUrl</w:t>
      </w:r>
      <w:proofErr w:type="spellEnd"/>
      <w:r>
        <w:t>("</w:t>
      </w:r>
      <w:r w:rsidR="00C40705">
        <w:t>lsanders</w:t>
      </w:r>
      <w:r>
        <w:t>@</w:t>
      </w:r>
      <w:r w:rsidR="00DD0B67">
        <w:t>testlabs.se</w:t>
      </w:r>
      <w:r>
        <w:t>")</w:t>
      </w:r>
    </w:p>
    <w:p w:rsidR="008449B2" w:rsidRDefault="0082696F" w:rsidP="00C54D04">
      <w:pPr>
        <w:pStyle w:val="NumberedBulletPACKT"/>
        <w:numPr>
          <w:ilvl w:val="0"/>
          <w:numId w:val="0"/>
        </w:numPr>
        <w:ind w:left="1080" w:hanging="360"/>
      </w:pPr>
      <w:r>
        <w:t>2.</w:t>
      </w:r>
      <w:r>
        <w:tab/>
        <w:t>Next, create a view for the total number of items that should be returned from the search:</w:t>
      </w:r>
    </w:p>
    <w:p w:rsidR="0082696F" w:rsidRDefault="0082696F" w:rsidP="0082696F">
      <w:pPr>
        <w:pStyle w:val="CodeWithinBulletsPACKT"/>
      </w:pPr>
      <w:r>
        <w:t>$view = New-Object -</w:t>
      </w:r>
      <w:proofErr w:type="spellStart"/>
      <w:r>
        <w:t>TypeName</w:t>
      </w:r>
      <w:proofErr w:type="spellEnd"/>
      <w:r>
        <w:t xml:space="preserve"> `</w:t>
      </w:r>
    </w:p>
    <w:p w:rsidR="0082696F" w:rsidRDefault="0082696F" w:rsidP="0082696F">
      <w:pPr>
        <w:pStyle w:val="CodeWithinBulletsPACKT"/>
      </w:pPr>
      <w:proofErr w:type="spellStart"/>
      <w:r>
        <w:t>Microsoft.Exchange.WebServices.Data.ItemView</w:t>
      </w:r>
      <w:proofErr w:type="spellEnd"/>
      <w:r>
        <w:t xml:space="preserve"> `</w:t>
      </w:r>
    </w:p>
    <w:p w:rsidR="0082696F" w:rsidRDefault="0082696F" w:rsidP="0082696F">
      <w:pPr>
        <w:pStyle w:val="CodeWithinBulletsEndPACKT"/>
      </w:pPr>
      <w:r>
        <w:t>-</w:t>
      </w:r>
      <w:proofErr w:type="spellStart"/>
      <w:r>
        <w:t>ArgumentList</w:t>
      </w:r>
      <w:proofErr w:type="spellEnd"/>
      <w:r>
        <w:t xml:space="preserve"> 100</w:t>
      </w:r>
    </w:p>
    <w:p w:rsidR="008449B2" w:rsidRDefault="0082696F" w:rsidP="00C54D04">
      <w:pPr>
        <w:pStyle w:val="NumberedBulletPACKT"/>
        <w:numPr>
          <w:ilvl w:val="0"/>
          <w:numId w:val="0"/>
        </w:numPr>
        <w:ind w:left="1080" w:hanging="360"/>
      </w:pPr>
      <w:r>
        <w:t>3.</w:t>
      </w:r>
      <w:r>
        <w:tab/>
        <w:t xml:space="preserve">The next step is to create a property set containing all the properties of each message we want returned, and then associate that property set with the </w:t>
      </w:r>
      <w:r>
        <w:rPr>
          <w:rStyle w:val="CodeInTextPACKT"/>
        </w:rPr>
        <w:t>$view</w:t>
      </w:r>
      <w:r>
        <w:t xml:space="preserve"> object created in the last step:</w:t>
      </w:r>
    </w:p>
    <w:p w:rsidR="0082696F" w:rsidRDefault="0082696F" w:rsidP="0082696F">
      <w:pPr>
        <w:pStyle w:val="CodeWithinBulletsPACKT"/>
      </w:pPr>
      <w:r>
        <w:t>$</w:t>
      </w:r>
      <w:proofErr w:type="spellStart"/>
      <w:r>
        <w:t>propertyset</w:t>
      </w:r>
      <w:proofErr w:type="spellEnd"/>
      <w:r>
        <w:t xml:space="preserve"> = New-Object </w:t>
      </w:r>
      <w:proofErr w:type="spellStart"/>
      <w:r>
        <w:t>Microsoft.Exchange.WebServices.Data.PropertySet</w:t>
      </w:r>
      <w:proofErr w:type="spellEnd"/>
      <w:r>
        <w:t xml:space="preserve"> (</w:t>
      </w:r>
    </w:p>
    <w:p w:rsidR="0082696F" w:rsidRDefault="0082696F" w:rsidP="0082696F">
      <w:pPr>
        <w:pStyle w:val="CodeWithinBulletsPACKT"/>
      </w:pPr>
      <w:r>
        <w:t xml:space="preserve">  [</w:t>
      </w:r>
      <w:proofErr w:type="spellStart"/>
      <w:r>
        <w:t>Microsoft.Exchange.WebServices.Data.BasePropertySet</w:t>
      </w:r>
      <w:proofErr w:type="spellEnd"/>
      <w:r>
        <w:t>]::</w:t>
      </w:r>
      <w:proofErr w:type="spellStart"/>
      <w:r>
        <w:t>IdOnly</w:t>
      </w:r>
      <w:proofErr w:type="spellEnd"/>
      <w:r>
        <w:t>,</w:t>
      </w:r>
    </w:p>
    <w:p w:rsidR="0082696F" w:rsidRDefault="0082696F" w:rsidP="0082696F">
      <w:pPr>
        <w:pStyle w:val="CodeWithinBulletsPACKT"/>
      </w:pPr>
      <w:r>
        <w:t xml:space="preserve">  [</w:t>
      </w:r>
      <w:proofErr w:type="spellStart"/>
      <w:r>
        <w:t>Microsoft.Exchange.WebServices.Data.ItemSchema</w:t>
      </w:r>
      <w:proofErr w:type="spellEnd"/>
      <w:r>
        <w:t>]::Subject,</w:t>
      </w:r>
    </w:p>
    <w:p w:rsidR="0082696F" w:rsidRDefault="0082696F" w:rsidP="0082696F">
      <w:pPr>
        <w:pStyle w:val="CodeWithinBulletsPACKT"/>
      </w:pPr>
      <w:r>
        <w:t xml:space="preserve">  [Microsoft.Exchange.WebServices.Data.ItemSchema]::HasAttachments,</w:t>
      </w:r>
    </w:p>
    <w:p w:rsidR="0082696F" w:rsidRDefault="0082696F" w:rsidP="0082696F">
      <w:pPr>
        <w:pStyle w:val="CodeWithinBulletsPACKT"/>
      </w:pPr>
      <w:r>
        <w:t xml:space="preserve">  [</w:t>
      </w:r>
      <w:proofErr w:type="spellStart"/>
      <w:r>
        <w:t>Microsoft.Exchange.WebServices.Data.ItemSchema</w:t>
      </w:r>
      <w:proofErr w:type="spellEnd"/>
      <w:r>
        <w:t>]::</w:t>
      </w:r>
      <w:proofErr w:type="spellStart"/>
      <w:r>
        <w:t>DisplayTo</w:t>
      </w:r>
      <w:proofErr w:type="spellEnd"/>
      <w:r>
        <w:t>,</w:t>
      </w:r>
    </w:p>
    <w:p w:rsidR="0082696F" w:rsidRDefault="0082696F" w:rsidP="0082696F">
      <w:pPr>
        <w:pStyle w:val="CodeWithinBulletsPACKT"/>
      </w:pPr>
      <w:r>
        <w:t xml:space="preserve">  [</w:t>
      </w:r>
      <w:proofErr w:type="spellStart"/>
      <w:r>
        <w:t>Microsoft.Exchange.WebServices.Data.ItemSchema</w:t>
      </w:r>
      <w:proofErr w:type="spellEnd"/>
      <w:r>
        <w:t>]::</w:t>
      </w:r>
      <w:proofErr w:type="spellStart"/>
      <w:r>
        <w:t>DisplayCc</w:t>
      </w:r>
      <w:proofErr w:type="spellEnd"/>
      <w:r>
        <w:t>,</w:t>
      </w:r>
    </w:p>
    <w:p w:rsidR="0082696F" w:rsidRDefault="0082696F" w:rsidP="0082696F">
      <w:pPr>
        <w:pStyle w:val="CodeWithinBulletsPACKT"/>
      </w:pPr>
      <w:r>
        <w:t xml:space="preserve">  [</w:t>
      </w:r>
      <w:proofErr w:type="spellStart"/>
      <w:r>
        <w:t>Microsoft.Exchange.WebServices.Data.ItemSchema</w:t>
      </w:r>
      <w:proofErr w:type="spellEnd"/>
      <w:r>
        <w:t>]::</w:t>
      </w:r>
      <w:proofErr w:type="spellStart"/>
      <w:r>
        <w:t>DateTimeSent</w:t>
      </w:r>
      <w:proofErr w:type="spellEnd"/>
      <w:r>
        <w:t>,</w:t>
      </w:r>
    </w:p>
    <w:p w:rsidR="0082696F" w:rsidRDefault="0082696F" w:rsidP="0082696F">
      <w:pPr>
        <w:pStyle w:val="CodeWithinBulletsPACKT"/>
      </w:pPr>
      <w:r>
        <w:t xml:space="preserve">  [Microsoft.Exchange.WebServices.Data.ItemSchema]::DateTimeReceived</w:t>
      </w:r>
    </w:p>
    <w:p w:rsidR="0082696F" w:rsidRDefault="0082696F" w:rsidP="0082696F">
      <w:pPr>
        <w:pStyle w:val="CodeWithinBulletsPACKT"/>
      </w:pPr>
      <w:r>
        <w:t>)</w:t>
      </w:r>
    </w:p>
    <w:p w:rsidR="0082696F" w:rsidRDefault="0082696F" w:rsidP="0082696F">
      <w:pPr>
        <w:pStyle w:val="CodeWithinBulletsPACKT"/>
      </w:pPr>
    </w:p>
    <w:p w:rsidR="0082696F" w:rsidRDefault="0082696F" w:rsidP="0082696F">
      <w:pPr>
        <w:pStyle w:val="CodeWithinBulletsEndPACKT"/>
      </w:pPr>
      <w:r>
        <w:t>$</w:t>
      </w:r>
      <w:proofErr w:type="spellStart"/>
      <w:r>
        <w:t>view.PropertySet</w:t>
      </w:r>
      <w:proofErr w:type="spellEnd"/>
      <w:r>
        <w:t xml:space="preserve"> = $</w:t>
      </w:r>
      <w:proofErr w:type="spellStart"/>
      <w:r>
        <w:t>propertyset</w:t>
      </w:r>
      <w:proofErr w:type="spellEnd"/>
    </w:p>
    <w:p w:rsidR="008449B2" w:rsidRDefault="0082696F" w:rsidP="00C54D04">
      <w:pPr>
        <w:pStyle w:val="NumberedBulletPACKT"/>
        <w:numPr>
          <w:ilvl w:val="0"/>
          <w:numId w:val="0"/>
        </w:numPr>
        <w:ind w:left="1080" w:hanging="360"/>
      </w:pPr>
      <w:r>
        <w:t>4.</w:t>
      </w:r>
      <w:r>
        <w:tab/>
        <w:t>Next, define a search query using AQS syntax:</w:t>
      </w:r>
    </w:p>
    <w:p w:rsidR="0082696F" w:rsidRDefault="0082696F" w:rsidP="0082696F">
      <w:pPr>
        <w:pStyle w:val="CodeWithinBulletsEndPACKT"/>
      </w:pPr>
      <w:r>
        <w:t>$query = "</w:t>
      </w:r>
      <w:proofErr w:type="spellStart"/>
      <w:r>
        <w:t>Subject:</w:t>
      </w:r>
      <w:r w:rsidR="00C0288A" w:rsidRPr="00C0288A">
        <w:t>'Critical</w:t>
      </w:r>
      <w:proofErr w:type="spellEnd"/>
      <w:r w:rsidR="00C0288A" w:rsidRPr="00C0288A">
        <w:t xml:space="preserve"> alert on TLEX01'</w:t>
      </w:r>
      <w:r>
        <w:t>"</w:t>
      </w:r>
    </w:p>
    <w:p w:rsidR="008449B2" w:rsidRDefault="0082696F" w:rsidP="00C54D04">
      <w:pPr>
        <w:pStyle w:val="NumberedBulletPACKT"/>
        <w:numPr>
          <w:ilvl w:val="0"/>
          <w:numId w:val="0"/>
        </w:numPr>
        <w:ind w:left="1080" w:hanging="360"/>
      </w:pPr>
      <w:r>
        <w:t>5.</w:t>
      </w:r>
      <w:r>
        <w:tab/>
        <w:t xml:space="preserve">We can then perform the search using the </w:t>
      </w:r>
      <w:proofErr w:type="spellStart"/>
      <w:r>
        <w:rPr>
          <w:rStyle w:val="CodeInTextPACKT"/>
        </w:rPr>
        <w:t>FindItems</w:t>
      </w:r>
      <w:proofErr w:type="spellEnd"/>
      <w:r>
        <w:t xml:space="preserve"> method</w:t>
      </w:r>
      <w:r w:rsidR="004D3C2E">
        <w:fldChar w:fldCharType="begin"/>
      </w:r>
      <w:r>
        <w:instrText>xe "FindItems method"</w:instrText>
      </w:r>
      <w:r w:rsidR="004D3C2E">
        <w:fldChar w:fldCharType="end"/>
      </w:r>
      <w:r>
        <w:t xml:space="preserve"> of our Exchange Service object:</w:t>
      </w:r>
    </w:p>
    <w:p w:rsidR="0082696F" w:rsidRDefault="0082696F" w:rsidP="0082696F">
      <w:pPr>
        <w:pStyle w:val="CodeWithinBulletsEndPACKT"/>
      </w:pPr>
      <w:r>
        <w:t>$items = $</w:t>
      </w:r>
      <w:proofErr w:type="spellStart"/>
      <w:r>
        <w:t>svc.FindItems</w:t>
      </w:r>
      <w:proofErr w:type="spellEnd"/>
      <w:r>
        <w:t>("</w:t>
      </w:r>
      <w:proofErr w:type="spellStart"/>
      <w:r>
        <w:t>Inbox",$query,$view</w:t>
      </w:r>
      <w:proofErr w:type="spellEnd"/>
      <w:r>
        <w:t>)</w:t>
      </w:r>
    </w:p>
    <w:p w:rsidR="008449B2" w:rsidRDefault="0082696F" w:rsidP="00C54D04">
      <w:pPr>
        <w:pStyle w:val="NumberedBulletPACKT"/>
        <w:numPr>
          <w:ilvl w:val="0"/>
          <w:numId w:val="0"/>
        </w:numPr>
        <w:ind w:left="1080" w:hanging="360"/>
      </w:pPr>
      <w:r>
        <w:t>6.</w:t>
      </w:r>
      <w:r>
        <w:tab/>
        <w:t>Finally, loop through each item and return a custom object that contains the properties for each message:</w:t>
      </w:r>
    </w:p>
    <w:p w:rsidR="0082696F" w:rsidRDefault="0082696F" w:rsidP="0082696F">
      <w:pPr>
        <w:pStyle w:val="CodeWithinBulletsPACKT"/>
      </w:pPr>
      <w:r>
        <w:t>$items | Foreach-Object{</w:t>
      </w:r>
    </w:p>
    <w:p w:rsidR="0082696F" w:rsidRDefault="0082696F" w:rsidP="0082696F">
      <w:pPr>
        <w:pStyle w:val="CodeWithinBulletsPACKT"/>
      </w:pPr>
      <w:r>
        <w:t xml:space="preserve">  New-Object </w:t>
      </w:r>
      <w:proofErr w:type="spellStart"/>
      <w:r>
        <w:t>PSObject</w:t>
      </w:r>
      <w:proofErr w:type="spellEnd"/>
      <w:r>
        <w:t xml:space="preserve"> -Property @{</w:t>
      </w:r>
    </w:p>
    <w:p w:rsidR="0082696F" w:rsidRDefault="0082696F" w:rsidP="0082696F">
      <w:pPr>
        <w:pStyle w:val="CodeWithinBulletsPACKT"/>
      </w:pPr>
      <w:r>
        <w:t xml:space="preserve">    Id = $_.</w:t>
      </w:r>
      <w:proofErr w:type="spellStart"/>
      <w:r>
        <w:t>Id.ToString</w:t>
      </w:r>
      <w:proofErr w:type="spellEnd"/>
      <w:r>
        <w:t>()</w:t>
      </w:r>
    </w:p>
    <w:p w:rsidR="0082696F" w:rsidRDefault="0082696F" w:rsidP="0082696F">
      <w:pPr>
        <w:pStyle w:val="CodeWithinBulletsPACKT"/>
      </w:pPr>
      <w:r>
        <w:t xml:space="preserve">    Subject = $_.Subject</w:t>
      </w:r>
    </w:p>
    <w:p w:rsidR="0082696F" w:rsidRDefault="0082696F" w:rsidP="0082696F">
      <w:pPr>
        <w:pStyle w:val="CodeWithinBulletsPACKT"/>
      </w:pPr>
      <w:r>
        <w:t xml:space="preserve">    To = $_.</w:t>
      </w:r>
      <w:proofErr w:type="spellStart"/>
      <w:r>
        <w:t>DisplayTo</w:t>
      </w:r>
      <w:proofErr w:type="spellEnd"/>
    </w:p>
    <w:p w:rsidR="0082696F" w:rsidRDefault="0082696F" w:rsidP="0082696F">
      <w:pPr>
        <w:pStyle w:val="CodeWithinBulletsPACKT"/>
      </w:pPr>
      <w:r>
        <w:t xml:space="preserve">    Cc = $_.</w:t>
      </w:r>
      <w:proofErr w:type="spellStart"/>
      <w:r>
        <w:t>DisplayCc</w:t>
      </w:r>
      <w:proofErr w:type="spellEnd"/>
    </w:p>
    <w:p w:rsidR="0082696F" w:rsidRDefault="0082696F" w:rsidP="0082696F">
      <w:pPr>
        <w:pStyle w:val="CodeWithinBulletsPACKT"/>
      </w:pPr>
      <w:r>
        <w:t xml:space="preserve">    </w:t>
      </w:r>
      <w:proofErr w:type="spellStart"/>
      <w:r>
        <w:t>HasAttachments</w:t>
      </w:r>
      <w:proofErr w:type="spellEnd"/>
      <w:r>
        <w:t xml:space="preserve"> = [bool]$_.</w:t>
      </w:r>
      <w:proofErr w:type="spellStart"/>
      <w:r>
        <w:t>HasAttachments</w:t>
      </w:r>
      <w:proofErr w:type="spellEnd"/>
    </w:p>
    <w:p w:rsidR="0082696F" w:rsidRDefault="0082696F" w:rsidP="0082696F">
      <w:pPr>
        <w:pStyle w:val="CodeWithinBulletsPACKT"/>
      </w:pPr>
      <w:r>
        <w:t xml:space="preserve">    Sent = $_.</w:t>
      </w:r>
      <w:proofErr w:type="spellStart"/>
      <w:r>
        <w:t>DateTimeSent</w:t>
      </w:r>
      <w:proofErr w:type="spellEnd"/>
    </w:p>
    <w:p w:rsidR="0082696F" w:rsidRDefault="0082696F" w:rsidP="0082696F">
      <w:pPr>
        <w:pStyle w:val="CodeWithinBulletsPACKT"/>
      </w:pPr>
      <w:r>
        <w:t xml:space="preserve">    Received = $_.</w:t>
      </w:r>
      <w:proofErr w:type="spellStart"/>
      <w:r>
        <w:t>DateTimeReceived</w:t>
      </w:r>
      <w:proofErr w:type="spellEnd"/>
    </w:p>
    <w:p w:rsidR="0082696F" w:rsidRDefault="0082696F" w:rsidP="0082696F">
      <w:pPr>
        <w:pStyle w:val="CodeWithinBulletsPACKT"/>
      </w:pPr>
      <w:r>
        <w:t xml:space="preserve">  }</w:t>
      </w:r>
    </w:p>
    <w:p w:rsidR="0082696F" w:rsidRDefault="0082696F" w:rsidP="0082696F">
      <w:pPr>
        <w:pStyle w:val="CodeWithinBulletsEndPACKT"/>
      </w:pPr>
      <w:r>
        <w:t>}</w:t>
      </w:r>
    </w:p>
    <w:p w:rsidR="0082696F" w:rsidRDefault="0082696F" w:rsidP="0082696F">
      <w:pPr>
        <w:pStyle w:val="NormalPACKT"/>
      </w:pPr>
      <w:r>
        <w:t>When executing this code, any of the last 100 items in the administrator inbox that have the word "sales" in the subject line will be returned.</w:t>
      </w:r>
      <w:r w:rsidR="004D3C2E">
        <w:fldChar w:fldCharType="begin"/>
      </w:r>
      <w:r>
        <w:instrText>xe "mailboxes:searching"</w:instrText>
      </w:r>
      <w:r w:rsidR="004D3C2E">
        <w:fldChar w:fldCharType="end"/>
      </w:r>
    </w:p>
    <w:p w:rsidR="0082696F" w:rsidRDefault="0082696F" w:rsidP="0082696F">
      <w:pPr>
        <w:pStyle w:val="Heading2"/>
      </w:pPr>
      <w:r>
        <w:t>How it works...</w:t>
      </w:r>
    </w:p>
    <w:p w:rsidR="0082696F" w:rsidRDefault="004D3C2E" w:rsidP="0082696F">
      <w:pPr>
        <w:pStyle w:val="NormalPACKT"/>
      </w:pPr>
      <w:r>
        <w:fldChar w:fldCharType="begin"/>
      </w:r>
      <w:r w:rsidR="0082696F">
        <w:instrText>xe "mailboxes:working"</w:instrText>
      </w:r>
      <w:r>
        <w:fldChar w:fldCharType="end"/>
      </w:r>
      <w:r w:rsidR="0082696F">
        <w:t xml:space="preserve">Since we are not supplying credentials when creating the </w:t>
      </w:r>
      <w:proofErr w:type="spellStart"/>
      <w:r w:rsidR="0082696F">
        <w:rPr>
          <w:rStyle w:val="CodeInTextPACKT"/>
        </w:rPr>
        <w:t>ExchangeService</w:t>
      </w:r>
      <w:proofErr w:type="spellEnd"/>
      <w:r w:rsidR="0082696F">
        <w:t xml:space="preserve"> object</w:t>
      </w:r>
      <w:r>
        <w:fldChar w:fldCharType="begin"/>
      </w:r>
      <w:r w:rsidR="0082696F">
        <w:instrText>xe "ExchangeService object"</w:instrText>
      </w:r>
      <w:r>
        <w:fldChar w:fldCharType="end"/>
      </w:r>
      <w:r w:rsidR="0082696F">
        <w:t xml:space="preserve"> and we're not using impersonation, the search will be performed in the administrator mailbox, as this is the logged-on user. You probably noticed that the property set only contains a few key properties of each message. Although there are many more available properties that can be returned, as a best practice we should only retrieve the properties that interest us. That way, if we are executing the code over and over, perhaps even against multiple mailboxes, we are not burdening the Exchange servers by requesting unnecessary data.</w:t>
      </w:r>
    </w:p>
    <w:p w:rsidR="0082696F" w:rsidRDefault="0082696F" w:rsidP="0082696F">
      <w:pPr>
        <w:pStyle w:val="NormalPACKT"/>
      </w:pPr>
      <w:r>
        <w:t xml:space="preserve">The key to a successful search is constructing the appropriate AQS query. You can use an AQS query for specific properties of a message using word phrase restriction, date range restriction, or message type restriction. For example, instead of querying using the </w:t>
      </w:r>
      <w:r>
        <w:rPr>
          <w:rStyle w:val="CodeInTextPACKT"/>
        </w:rPr>
        <w:t>Subject</w:t>
      </w:r>
      <w:r>
        <w:t xml:space="preserve"> property</w:t>
      </w:r>
      <w:r w:rsidR="004D3C2E">
        <w:fldChar w:fldCharType="begin"/>
      </w:r>
      <w:r>
        <w:instrText>xe "Subject property"</w:instrText>
      </w:r>
      <w:r w:rsidR="004D3C2E">
        <w:fldChar w:fldCharType="end"/>
      </w:r>
      <w:r>
        <w:t>, we can search for messages retrieved within a certain time frame:</w:t>
      </w:r>
    </w:p>
    <w:p w:rsidR="0082696F" w:rsidRDefault="0082696F" w:rsidP="0082696F">
      <w:pPr>
        <w:pStyle w:val="CodePACKT"/>
      </w:pPr>
      <w:r>
        <w:t>$</w:t>
      </w:r>
      <w:proofErr w:type="spellStart"/>
      <w:r>
        <w:t>svc.FindItems</w:t>
      </w:r>
      <w:proofErr w:type="spellEnd"/>
      <w:r>
        <w:t>(</w:t>
      </w:r>
    </w:p>
    <w:p w:rsidR="0082696F" w:rsidRDefault="0082696F" w:rsidP="0082696F">
      <w:pPr>
        <w:pStyle w:val="CodePACKT"/>
      </w:pPr>
      <w:r>
        <w:t xml:space="preserve">  "Inbox",</w:t>
      </w:r>
    </w:p>
    <w:p w:rsidR="0082696F" w:rsidRDefault="002E2E3C" w:rsidP="0082696F">
      <w:pPr>
        <w:pStyle w:val="CodePACKT"/>
      </w:pPr>
      <w:r>
        <w:t xml:space="preserve">  "Sent:</w:t>
      </w:r>
      <w:r w:rsidR="00DD0B67">
        <w:t>05</w:t>
      </w:r>
      <w:r>
        <w:t>/01/</w:t>
      </w:r>
      <w:r w:rsidR="00814F82">
        <w:t>2017</w:t>
      </w:r>
      <w:r>
        <w:t>..</w:t>
      </w:r>
      <w:r w:rsidR="00DD0B67">
        <w:t>05</w:t>
      </w:r>
      <w:r>
        <w:t>/</w:t>
      </w:r>
      <w:r w:rsidR="00DD0B67">
        <w:t>30</w:t>
      </w:r>
      <w:r>
        <w:t>/</w:t>
      </w:r>
      <w:r w:rsidR="00814F82">
        <w:t>2017</w:t>
      </w:r>
      <w:r w:rsidR="0082696F">
        <w:t>",</w:t>
      </w:r>
    </w:p>
    <w:p w:rsidR="0082696F" w:rsidRDefault="0082696F" w:rsidP="0082696F">
      <w:pPr>
        <w:pStyle w:val="CodePACKT"/>
      </w:pPr>
      <w:r>
        <w:t xml:space="preserve">  $view</w:t>
      </w:r>
    </w:p>
    <w:p w:rsidR="0082696F" w:rsidRDefault="0082696F" w:rsidP="0082696F">
      <w:pPr>
        <w:pStyle w:val="CodeEndPACKT"/>
      </w:pPr>
      <w:r>
        <w:t>)</w:t>
      </w:r>
    </w:p>
    <w:p w:rsidR="0082696F" w:rsidRDefault="0082696F" w:rsidP="0082696F">
      <w:pPr>
        <w:pStyle w:val="NormalPACKT"/>
      </w:pPr>
      <w:r>
        <w:t xml:space="preserve">Notice that the first value passed in the call to </w:t>
      </w:r>
      <w:proofErr w:type="spellStart"/>
      <w:r>
        <w:rPr>
          <w:rStyle w:val="CodeInTextPACKT"/>
        </w:rPr>
        <w:t>FindItems</w:t>
      </w:r>
      <w:proofErr w:type="spellEnd"/>
      <w:r>
        <w:t xml:space="preserve"> is the folder that we want to search, next is the AQS query that specifies that we only want to retrieve items that were </w:t>
      </w:r>
      <w:r>
        <w:br/>
        <w:t xml:space="preserve">sent between specific dates in </w:t>
      </w:r>
      <w:r w:rsidR="004716DA">
        <w:t>May</w:t>
      </w:r>
      <w:r>
        <w:t xml:space="preserve">, and finally we pass in the </w:t>
      </w:r>
      <w:r>
        <w:rPr>
          <w:rStyle w:val="CodeInTextPACKT"/>
        </w:rPr>
        <w:t>$view</w:t>
      </w:r>
      <w:r>
        <w:t xml:space="preserve"> object </w:t>
      </w:r>
      <w:r>
        <w:br/>
        <w:t>that specifies the total items to return with a defined property set.</w:t>
      </w:r>
    </w:p>
    <w:p w:rsidR="0082696F" w:rsidRDefault="0082696F" w:rsidP="0082696F">
      <w:pPr>
        <w:pStyle w:val="NormalPACKT"/>
      </w:pPr>
      <w:r w:rsidRPr="00724E11">
        <w:t>There are a number of well-known mailbox folders that can be searched using the</w:t>
      </w:r>
      <w:r>
        <w:t xml:space="preserve"> </w:t>
      </w:r>
      <w:r>
        <w:br/>
      </w:r>
      <w:proofErr w:type="spellStart"/>
      <w:r>
        <w:rPr>
          <w:rStyle w:val="CodeInTextPACKT"/>
        </w:rPr>
        <w:t>FindItems</w:t>
      </w:r>
      <w:proofErr w:type="spellEnd"/>
      <w:r>
        <w:t xml:space="preserve"> method</w:t>
      </w:r>
      <w:r w:rsidR="004D3C2E">
        <w:fldChar w:fldCharType="begin"/>
      </w:r>
      <w:r>
        <w:instrText>xe "FindItems method"</w:instrText>
      </w:r>
      <w:r w:rsidR="004D3C2E">
        <w:fldChar w:fldCharType="end"/>
      </w:r>
      <w:r>
        <w:t xml:space="preserve">: </w:t>
      </w:r>
    </w:p>
    <w:p w:rsidR="0082696F" w:rsidRDefault="0082696F" w:rsidP="0082696F">
      <w:pPr>
        <w:pStyle w:val="BulletPACKT"/>
      </w:pPr>
      <w:proofErr w:type="spellStart"/>
      <w:r>
        <w:rPr>
          <w:rStyle w:val="CodeInTextPACKT"/>
        </w:rPr>
        <w:t>ArchiveDeletedItems</w:t>
      </w:r>
      <w:proofErr w:type="spellEnd"/>
      <w:r w:rsidR="004D3C2E">
        <w:rPr>
          <w:rStyle w:val="CodeInTextPACKT"/>
        </w:rPr>
        <w:fldChar w:fldCharType="begin"/>
      </w:r>
      <w:r>
        <w:rPr>
          <w:rStyle w:val="CodeInTextPACKT"/>
        </w:rPr>
        <w:instrText>xe "ArchiveDeletedItems"</w:instrText>
      </w:r>
      <w:r w:rsidR="004D3C2E">
        <w:rPr>
          <w:rStyle w:val="CodeInTextPACKT"/>
        </w:rPr>
        <w:fldChar w:fldCharType="end"/>
      </w:r>
      <w:r>
        <w:t>: The Deleted Items folder in the archive mailbox</w:t>
      </w:r>
    </w:p>
    <w:p w:rsidR="0082696F" w:rsidRDefault="0082696F" w:rsidP="0082696F">
      <w:pPr>
        <w:pStyle w:val="BulletPACKT"/>
      </w:pPr>
      <w:proofErr w:type="spellStart"/>
      <w:r>
        <w:rPr>
          <w:rStyle w:val="CodeInTextPACKT"/>
        </w:rPr>
        <w:t>ArchiveMsgFolderRoot</w:t>
      </w:r>
      <w:proofErr w:type="spellEnd"/>
      <w:r w:rsidR="004D3C2E">
        <w:rPr>
          <w:rStyle w:val="CodeInTextPACKT"/>
        </w:rPr>
        <w:fldChar w:fldCharType="begin"/>
      </w:r>
      <w:r>
        <w:rPr>
          <w:rStyle w:val="CodeInTextPACKT"/>
        </w:rPr>
        <w:instrText>xe "ArchiveMsgFolderRoot"</w:instrText>
      </w:r>
      <w:r w:rsidR="004D3C2E">
        <w:rPr>
          <w:rStyle w:val="CodeInTextPACKT"/>
        </w:rPr>
        <w:fldChar w:fldCharType="end"/>
      </w:r>
      <w:r>
        <w:t>: The root of the message folder hierarchy in the archive mailbox</w:t>
      </w:r>
    </w:p>
    <w:p w:rsidR="0082696F" w:rsidRDefault="0082696F" w:rsidP="0082696F">
      <w:pPr>
        <w:pStyle w:val="BulletPACKT"/>
      </w:pPr>
      <w:proofErr w:type="spellStart"/>
      <w:r>
        <w:rPr>
          <w:rStyle w:val="CodeInTextPACKT"/>
        </w:rPr>
        <w:t>ArchiveRecoverableItemsDeletions</w:t>
      </w:r>
      <w:proofErr w:type="spellEnd"/>
      <w:r w:rsidR="004D3C2E">
        <w:rPr>
          <w:rStyle w:val="CodeInTextPACKT"/>
        </w:rPr>
        <w:fldChar w:fldCharType="begin"/>
      </w:r>
      <w:r>
        <w:rPr>
          <w:rStyle w:val="CodeInTextPACKT"/>
        </w:rPr>
        <w:instrText>xe "ArchiveRecoverableItemsDeletions"</w:instrText>
      </w:r>
      <w:r w:rsidR="004D3C2E">
        <w:rPr>
          <w:rStyle w:val="CodeInTextPACKT"/>
        </w:rPr>
        <w:fldChar w:fldCharType="end"/>
      </w:r>
      <w:r>
        <w:t>: The root of the folder hierarchy of recoverable items that have been soft-deleted from the Deleted Items folder of the archive mailbox</w:t>
      </w:r>
    </w:p>
    <w:p w:rsidR="0082696F" w:rsidRDefault="0082696F" w:rsidP="0082696F">
      <w:pPr>
        <w:pStyle w:val="BulletPACKT"/>
      </w:pPr>
      <w:proofErr w:type="spellStart"/>
      <w:r>
        <w:rPr>
          <w:rStyle w:val="CodeInTextPACKT"/>
        </w:rPr>
        <w:t>ArchiveRecoverableItemsPurges</w:t>
      </w:r>
      <w:proofErr w:type="spellEnd"/>
      <w:r w:rsidR="004D3C2E">
        <w:rPr>
          <w:rStyle w:val="CodeInTextPACKT"/>
        </w:rPr>
        <w:fldChar w:fldCharType="begin"/>
      </w:r>
      <w:r>
        <w:rPr>
          <w:rStyle w:val="CodeInTextPACKT"/>
        </w:rPr>
        <w:instrText>xe "ArchiveRecoverableItemsPurges"</w:instrText>
      </w:r>
      <w:r w:rsidR="004D3C2E">
        <w:rPr>
          <w:rStyle w:val="CodeInTextPACKT"/>
        </w:rPr>
        <w:fldChar w:fldCharType="end"/>
      </w:r>
      <w:r>
        <w:t xml:space="preserve">: The root of the hierarchy of </w:t>
      </w:r>
      <w:r>
        <w:br/>
        <w:t xml:space="preserve">recoverable items that have been hard-deleted from the Deleted Items </w:t>
      </w:r>
      <w:r>
        <w:br/>
        <w:t>folder of the archive mailbox</w:t>
      </w:r>
    </w:p>
    <w:p w:rsidR="0082696F" w:rsidRDefault="0082696F" w:rsidP="0082696F">
      <w:pPr>
        <w:pStyle w:val="BulletPACKT"/>
      </w:pPr>
      <w:proofErr w:type="spellStart"/>
      <w:r>
        <w:rPr>
          <w:rStyle w:val="CodeInTextPACKT"/>
        </w:rPr>
        <w:t>ArchiveRecoverableItemsRoot</w:t>
      </w:r>
      <w:proofErr w:type="spellEnd"/>
      <w:r w:rsidR="004D3C2E">
        <w:rPr>
          <w:rStyle w:val="CodeInTextPACKT"/>
        </w:rPr>
        <w:fldChar w:fldCharType="begin"/>
      </w:r>
      <w:r>
        <w:rPr>
          <w:rStyle w:val="CodeInTextPACKT"/>
        </w:rPr>
        <w:instrText>xe "ArchiveRecoverableItemsRoot"</w:instrText>
      </w:r>
      <w:r w:rsidR="004D3C2E">
        <w:rPr>
          <w:rStyle w:val="CodeInTextPACKT"/>
        </w:rPr>
        <w:fldChar w:fldCharType="end"/>
      </w:r>
      <w:r>
        <w:t>: The root of the Recoverable Items folder hierarchy in the archive mailbox</w:t>
      </w:r>
    </w:p>
    <w:p w:rsidR="0082696F" w:rsidRDefault="0082696F" w:rsidP="0082696F">
      <w:pPr>
        <w:pStyle w:val="BulletPACKT"/>
      </w:pPr>
      <w:proofErr w:type="spellStart"/>
      <w:r>
        <w:rPr>
          <w:rStyle w:val="CodeInTextPACKT"/>
        </w:rPr>
        <w:t>ArchiveRecoverableItemsVersions</w:t>
      </w:r>
      <w:proofErr w:type="spellEnd"/>
      <w:r w:rsidR="004D3C2E">
        <w:rPr>
          <w:rStyle w:val="CodeInTextPACKT"/>
        </w:rPr>
        <w:fldChar w:fldCharType="begin"/>
      </w:r>
      <w:r>
        <w:rPr>
          <w:rStyle w:val="CodeInTextPACKT"/>
        </w:rPr>
        <w:instrText>xe "ArchiveRecoverableItemsVersions"</w:instrText>
      </w:r>
      <w:r w:rsidR="004D3C2E">
        <w:rPr>
          <w:rStyle w:val="CodeInTextPACKT"/>
        </w:rPr>
        <w:fldChar w:fldCharType="end"/>
      </w:r>
      <w:r>
        <w:t>: The root of the Recoverable Items versions folder hierarchy in the archive mailbox</w:t>
      </w:r>
    </w:p>
    <w:p w:rsidR="0082696F" w:rsidRDefault="0082696F" w:rsidP="0082696F">
      <w:pPr>
        <w:pStyle w:val="BulletPACKT"/>
      </w:pPr>
      <w:proofErr w:type="spellStart"/>
      <w:r>
        <w:rPr>
          <w:rStyle w:val="CodeInTextPACKT"/>
        </w:rPr>
        <w:t>ArchiveRoot</w:t>
      </w:r>
      <w:proofErr w:type="spellEnd"/>
      <w:r w:rsidR="004D3C2E">
        <w:rPr>
          <w:rStyle w:val="CodeInTextPACKT"/>
        </w:rPr>
        <w:fldChar w:fldCharType="begin"/>
      </w:r>
      <w:r>
        <w:rPr>
          <w:rStyle w:val="CodeInTextPACKT"/>
        </w:rPr>
        <w:instrText>xe "ArchiveRoot"</w:instrText>
      </w:r>
      <w:r w:rsidR="004D3C2E">
        <w:rPr>
          <w:rStyle w:val="CodeInTextPACKT"/>
        </w:rPr>
        <w:fldChar w:fldCharType="end"/>
      </w:r>
      <w:r>
        <w:t>: The root of the folder hierarchy in the archive mailbox</w:t>
      </w:r>
    </w:p>
    <w:p w:rsidR="00724E11" w:rsidRDefault="00724E11" w:rsidP="00724E11">
      <w:pPr>
        <w:pStyle w:val="BulletPACKT"/>
      </w:pPr>
      <w:r>
        <w:rPr>
          <w:rStyle w:val="CodeInTextPACKT"/>
        </w:rPr>
        <w:t>Calendar</w:t>
      </w:r>
      <w:r>
        <w:t>: The Calendar folder</w:t>
      </w:r>
      <w:r w:rsidR="004D3C2E">
        <w:fldChar w:fldCharType="begin"/>
      </w:r>
      <w:r>
        <w:instrText>xe "Contacts"</w:instrText>
      </w:r>
      <w:r w:rsidR="004D3C2E">
        <w:fldChar w:fldCharType="end"/>
      </w:r>
    </w:p>
    <w:p w:rsidR="0082696F" w:rsidRDefault="0082696F" w:rsidP="0082696F">
      <w:pPr>
        <w:pStyle w:val="BulletPACKT"/>
      </w:pPr>
      <w:r>
        <w:rPr>
          <w:rStyle w:val="CodeInTextPACKT"/>
        </w:rPr>
        <w:t>Contacts</w:t>
      </w:r>
      <w:r>
        <w:t>: The Contacts folder</w:t>
      </w:r>
      <w:r w:rsidR="004D3C2E">
        <w:fldChar w:fldCharType="begin"/>
      </w:r>
      <w:r>
        <w:instrText>xe "Contacts"</w:instrText>
      </w:r>
      <w:r w:rsidR="004D3C2E">
        <w:fldChar w:fldCharType="end"/>
      </w:r>
    </w:p>
    <w:p w:rsidR="0082696F" w:rsidRDefault="0082696F" w:rsidP="0082696F">
      <w:pPr>
        <w:pStyle w:val="BulletPACKT"/>
      </w:pPr>
      <w:proofErr w:type="spellStart"/>
      <w:r>
        <w:rPr>
          <w:rStyle w:val="CodeInTextPACKT"/>
        </w:rPr>
        <w:t>DeletedItems</w:t>
      </w:r>
      <w:proofErr w:type="spellEnd"/>
      <w:r w:rsidR="004D3C2E">
        <w:rPr>
          <w:rStyle w:val="CodeInTextPACKT"/>
        </w:rPr>
        <w:fldChar w:fldCharType="begin"/>
      </w:r>
      <w:r>
        <w:rPr>
          <w:rStyle w:val="CodeInTextPACKT"/>
        </w:rPr>
        <w:instrText>xe "DeletedItems"</w:instrText>
      </w:r>
      <w:r w:rsidR="004D3C2E">
        <w:rPr>
          <w:rStyle w:val="CodeInTextPACKT"/>
        </w:rPr>
        <w:fldChar w:fldCharType="end"/>
      </w:r>
      <w:r>
        <w:t>: The Deleted Items folder</w:t>
      </w:r>
    </w:p>
    <w:p w:rsidR="0082696F" w:rsidRDefault="0082696F" w:rsidP="0082696F">
      <w:pPr>
        <w:pStyle w:val="BulletPACKT"/>
      </w:pPr>
      <w:r>
        <w:rPr>
          <w:rStyle w:val="CodeInTextPACKT"/>
        </w:rPr>
        <w:t>Drafts</w:t>
      </w:r>
      <w:r>
        <w:t>: The Drafts folder</w:t>
      </w:r>
      <w:r w:rsidR="004D3C2E">
        <w:fldChar w:fldCharType="begin"/>
      </w:r>
      <w:r>
        <w:instrText>xe "Drafts"</w:instrText>
      </w:r>
      <w:r w:rsidR="004D3C2E">
        <w:fldChar w:fldCharType="end"/>
      </w:r>
    </w:p>
    <w:p w:rsidR="0082696F" w:rsidRDefault="0082696F" w:rsidP="0082696F">
      <w:pPr>
        <w:pStyle w:val="BulletPACKT"/>
      </w:pPr>
      <w:r>
        <w:rPr>
          <w:rStyle w:val="CodeInTextPACKT"/>
        </w:rPr>
        <w:t>Inbox</w:t>
      </w:r>
      <w:r>
        <w:t>: The Inbox folder</w:t>
      </w:r>
      <w:r w:rsidR="004D3C2E">
        <w:fldChar w:fldCharType="begin"/>
      </w:r>
      <w:r>
        <w:instrText>xe "Inbox"</w:instrText>
      </w:r>
      <w:r w:rsidR="004D3C2E">
        <w:fldChar w:fldCharType="end"/>
      </w:r>
    </w:p>
    <w:p w:rsidR="0082696F" w:rsidRDefault="0082696F" w:rsidP="0082696F">
      <w:pPr>
        <w:pStyle w:val="BulletPACKT"/>
      </w:pPr>
      <w:proofErr w:type="spellStart"/>
      <w:r>
        <w:rPr>
          <w:rStyle w:val="CodeInTextPACKT"/>
        </w:rPr>
        <w:t>JunkEmail</w:t>
      </w:r>
      <w:proofErr w:type="spellEnd"/>
      <w:r>
        <w:t>: The Junk E-mail folder</w:t>
      </w:r>
      <w:r w:rsidR="004D3C2E">
        <w:fldChar w:fldCharType="begin"/>
      </w:r>
      <w:r>
        <w:instrText>xe "JunkEmail"</w:instrText>
      </w:r>
      <w:r w:rsidR="004D3C2E">
        <w:fldChar w:fldCharType="end"/>
      </w:r>
    </w:p>
    <w:p w:rsidR="0082696F" w:rsidRDefault="0082696F" w:rsidP="0082696F">
      <w:pPr>
        <w:pStyle w:val="BulletPACKT"/>
      </w:pPr>
      <w:proofErr w:type="spellStart"/>
      <w:r>
        <w:rPr>
          <w:rStyle w:val="CodeInTextPACKT"/>
        </w:rPr>
        <w:t>RecoverableItemsDeletions</w:t>
      </w:r>
      <w:proofErr w:type="spellEnd"/>
      <w:r w:rsidR="004D3C2E">
        <w:rPr>
          <w:rStyle w:val="CodeInTextPACKT"/>
        </w:rPr>
        <w:fldChar w:fldCharType="begin"/>
      </w:r>
      <w:r>
        <w:rPr>
          <w:rStyle w:val="CodeInTextPACKT"/>
        </w:rPr>
        <w:instrText>xe "RecoverableItemsDeletions"</w:instrText>
      </w:r>
      <w:r w:rsidR="004D3C2E">
        <w:rPr>
          <w:rStyle w:val="CodeInTextPACKT"/>
        </w:rPr>
        <w:fldChar w:fldCharType="end"/>
      </w:r>
      <w:r>
        <w:t>: The root of the folder hierarchy of recoverable items that have been soft-deleted from the Deleted Items folder</w:t>
      </w:r>
    </w:p>
    <w:p w:rsidR="0082696F" w:rsidRDefault="0082696F" w:rsidP="0082696F">
      <w:pPr>
        <w:pStyle w:val="BulletPACKT"/>
      </w:pPr>
      <w:proofErr w:type="spellStart"/>
      <w:r>
        <w:rPr>
          <w:rStyle w:val="CodeInTextPACKT"/>
        </w:rPr>
        <w:t>RecoverableItemsPurges</w:t>
      </w:r>
      <w:proofErr w:type="spellEnd"/>
      <w:r w:rsidR="004D3C2E">
        <w:rPr>
          <w:rStyle w:val="CodeInTextPACKT"/>
        </w:rPr>
        <w:fldChar w:fldCharType="begin"/>
      </w:r>
      <w:r>
        <w:rPr>
          <w:rStyle w:val="CodeInTextPACKT"/>
        </w:rPr>
        <w:instrText>xe "RecoverableItemsPurges"</w:instrText>
      </w:r>
      <w:r w:rsidR="004D3C2E">
        <w:rPr>
          <w:rStyle w:val="CodeInTextPACKT"/>
        </w:rPr>
        <w:fldChar w:fldCharType="end"/>
      </w:r>
      <w:r>
        <w:t>: The root of the folder hierarchy of recoverable items that have been hard-deleted from the Deleted Items folder</w:t>
      </w:r>
    </w:p>
    <w:p w:rsidR="0082696F" w:rsidRDefault="0082696F" w:rsidP="0082696F">
      <w:pPr>
        <w:pStyle w:val="BulletPACKT"/>
      </w:pPr>
      <w:proofErr w:type="spellStart"/>
      <w:r>
        <w:rPr>
          <w:rStyle w:val="CodeInTextPACKT"/>
        </w:rPr>
        <w:t>RecoverableItemsRoot</w:t>
      </w:r>
      <w:proofErr w:type="spellEnd"/>
      <w:r w:rsidR="004D3C2E">
        <w:rPr>
          <w:rStyle w:val="CodeInTextPACKT"/>
        </w:rPr>
        <w:fldChar w:fldCharType="begin"/>
      </w:r>
      <w:r>
        <w:rPr>
          <w:rStyle w:val="CodeInTextPACKT"/>
        </w:rPr>
        <w:instrText>xe "RecoverableItemsRoot"</w:instrText>
      </w:r>
      <w:r w:rsidR="004D3C2E">
        <w:rPr>
          <w:rStyle w:val="CodeInTextPACKT"/>
        </w:rPr>
        <w:fldChar w:fldCharType="end"/>
      </w:r>
      <w:r>
        <w:t>: The root of the Recoverable Items folder hierarchy</w:t>
      </w:r>
    </w:p>
    <w:p w:rsidR="0082696F" w:rsidRDefault="0082696F" w:rsidP="0082696F">
      <w:pPr>
        <w:pStyle w:val="BulletPACKT"/>
      </w:pPr>
      <w:proofErr w:type="spellStart"/>
      <w:r>
        <w:rPr>
          <w:rStyle w:val="CodeInTextPACKT"/>
        </w:rPr>
        <w:t>RecoverableItemsVersions</w:t>
      </w:r>
      <w:proofErr w:type="spellEnd"/>
      <w:r w:rsidR="004D3C2E">
        <w:rPr>
          <w:rStyle w:val="CodeInTextPACKT"/>
        </w:rPr>
        <w:fldChar w:fldCharType="begin"/>
      </w:r>
      <w:r>
        <w:rPr>
          <w:rStyle w:val="CodeInTextPACKT"/>
        </w:rPr>
        <w:instrText>xe "RecoverableItemsVersions"</w:instrText>
      </w:r>
      <w:r w:rsidR="004D3C2E">
        <w:rPr>
          <w:rStyle w:val="CodeInTextPACKT"/>
        </w:rPr>
        <w:fldChar w:fldCharType="end"/>
      </w:r>
      <w:r>
        <w:t>: The root of the Recoverable Items versions folder hierarchy in the archive mailbox</w:t>
      </w:r>
    </w:p>
    <w:p w:rsidR="0082696F" w:rsidRDefault="0082696F" w:rsidP="0082696F">
      <w:pPr>
        <w:pStyle w:val="BulletPACKT"/>
      </w:pPr>
      <w:proofErr w:type="spellStart"/>
      <w:r>
        <w:rPr>
          <w:rStyle w:val="CodeInTextPACKT"/>
        </w:rPr>
        <w:t>SearchFolders</w:t>
      </w:r>
      <w:proofErr w:type="spellEnd"/>
      <w:r>
        <w:t xml:space="preserve">: </w:t>
      </w:r>
      <w:r w:rsidR="004D3C2E">
        <w:fldChar w:fldCharType="begin"/>
      </w:r>
      <w:r>
        <w:instrText>xe "SearchFolders"</w:instrText>
      </w:r>
      <w:r w:rsidR="004D3C2E">
        <w:fldChar w:fldCharType="end"/>
      </w:r>
      <w:r>
        <w:t>The Search Folders folder, also known as the Finder folder</w:t>
      </w:r>
    </w:p>
    <w:p w:rsidR="0082696F" w:rsidRDefault="0082696F" w:rsidP="0082696F">
      <w:pPr>
        <w:pStyle w:val="BulletEndPACKT"/>
      </w:pPr>
      <w:proofErr w:type="spellStart"/>
      <w:r>
        <w:rPr>
          <w:rStyle w:val="CodeInTextPACKT"/>
        </w:rPr>
        <w:t>SentItems</w:t>
      </w:r>
      <w:proofErr w:type="spellEnd"/>
      <w:r>
        <w:t>: The Sent Items folder</w:t>
      </w:r>
      <w:r w:rsidR="004D3C2E">
        <w:fldChar w:fldCharType="begin"/>
      </w:r>
      <w:r>
        <w:instrText>xe "SentItems"</w:instrText>
      </w:r>
      <w:r w:rsidR="004D3C2E">
        <w:fldChar w:fldCharType="end"/>
      </w:r>
    </w:p>
    <w:p w:rsidR="0082696F" w:rsidRDefault="004D3C2E" w:rsidP="0082696F">
      <w:pPr>
        <w:pStyle w:val="NormalPACKT"/>
      </w:pPr>
      <w:r>
        <w:fldChar w:fldCharType="begin"/>
      </w:r>
      <w:r w:rsidR="0082696F">
        <w:instrText>xe "mailboxes:working"</w:instrText>
      </w:r>
      <w:r>
        <w:fldChar w:fldCharType="end"/>
      </w:r>
      <w:r w:rsidR="0082696F">
        <w:t xml:space="preserve">For details, see the </w:t>
      </w:r>
      <w:r w:rsidR="00724E11">
        <w:t xml:space="preserve">full </w:t>
      </w:r>
      <w:r w:rsidR="0082696F">
        <w:t xml:space="preserve">list of members for the </w:t>
      </w:r>
      <w:proofErr w:type="spellStart"/>
      <w:r w:rsidR="0082696F">
        <w:rPr>
          <w:rStyle w:val="CodeInTextPACKT"/>
        </w:rPr>
        <w:t>WellKnownFolderName</w:t>
      </w:r>
      <w:proofErr w:type="spellEnd"/>
      <w:r w:rsidR="0082696F">
        <w:t xml:space="preserve"> enumeration in the Exc</w:t>
      </w:r>
      <w:r w:rsidR="00724E11">
        <w:t xml:space="preserve">hange Web Services Managed API </w:t>
      </w:r>
      <w:r w:rsidR="0082696F">
        <w:t>SDK documentation on MSDN</w:t>
      </w:r>
      <w:r w:rsidR="00814F82">
        <w:t xml:space="preserve"> (even though this is for 2.0 it still applies to version 2.2)</w:t>
      </w:r>
      <w:r w:rsidR="0082696F">
        <w:t>:</w:t>
      </w:r>
    </w:p>
    <w:p w:rsidR="00724E11" w:rsidRDefault="00724E11" w:rsidP="0082696F">
      <w:pPr>
        <w:pStyle w:val="NormalPACKT"/>
        <w:spacing w:after="0"/>
        <w:rPr>
          <w:rStyle w:val="URLPACKT"/>
        </w:rPr>
      </w:pPr>
      <w:r w:rsidRPr="00814F82">
        <w:rPr>
          <w:rFonts w:ascii="Lucida Console" w:hAnsi="Lucida Console"/>
          <w:sz w:val="19"/>
          <w:szCs w:val="18"/>
        </w:rPr>
        <w:t>http://msdn.microsoft.com/en-us/library/microsoft.exchange.webs</w:t>
      </w:r>
      <w:r w:rsidRPr="00814F82">
        <w:rPr>
          <w:rFonts w:ascii="Lucida Console" w:hAnsi="Lucida Console"/>
          <w:sz w:val="19"/>
          <w:szCs w:val="18"/>
        </w:rPr>
        <w:t>e</w:t>
      </w:r>
      <w:r w:rsidRPr="00814F82">
        <w:rPr>
          <w:rFonts w:ascii="Lucida Console" w:hAnsi="Lucida Console"/>
          <w:sz w:val="19"/>
          <w:szCs w:val="18"/>
        </w:rPr>
        <w:t>rvices.data.wellknownfoldername(v=exchg.80).aspx</w:t>
      </w:r>
    </w:p>
    <w:p w:rsidR="00724E11" w:rsidRDefault="00724E11" w:rsidP="0082696F">
      <w:pPr>
        <w:pStyle w:val="NormalPACKT"/>
        <w:spacing w:after="0"/>
        <w:rPr>
          <w:rStyle w:val="URLPACKT"/>
        </w:rPr>
      </w:pPr>
    </w:p>
    <w:p w:rsidR="004716DA" w:rsidRDefault="004716DA" w:rsidP="0082696F">
      <w:pPr>
        <w:pStyle w:val="NormalPACKT"/>
        <w:spacing w:after="0"/>
        <w:rPr>
          <w:rStyle w:val="URLPACKT"/>
        </w:rPr>
      </w:pPr>
      <w:r w:rsidRPr="004716DA">
        <w:rPr>
          <w:rStyle w:val="URLPACKT"/>
        </w:rPr>
        <w:t>http://msdn.microsoft.com/en-us/library/jj536567(v=exchg.150).aspx</w:t>
      </w:r>
    </w:p>
    <w:p w:rsidR="0082696F" w:rsidRDefault="0082696F" w:rsidP="0082696F">
      <w:pPr>
        <w:pStyle w:val="Heading2"/>
      </w:pPr>
      <w:r>
        <w:t>There's more...</w:t>
      </w:r>
    </w:p>
    <w:p w:rsidR="0082696F" w:rsidRDefault="0082696F" w:rsidP="0082696F">
      <w:pPr>
        <w:pStyle w:val="NormalPACKT"/>
      </w:pPr>
      <w:r w:rsidRPr="00422582">
        <w:t>One piece of interesting information not returned by the code in the previous example is</w:t>
      </w:r>
      <w:r>
        <w:t xml:space="preserve"> the body of the message. This is because there are a number of properties that the </w:t>
      </w:r>
      <w:proofErr w:type="spellStart"/>
      <w:r>
        <w:rPr>
          <w:rStyle w:val="CodeInTextPACKT"/>
        </w:rPr>
        <w:t>FindItems</w:t>
      </w:r>
      <w:proofErr w:type="spellEnd"/>
      <w:r>
        <w:t xml:space="preserve"> method</w:t>
      </w:r>
      <w:r w:rsidR="004D3C2E">
        <w:fldChar w:fldCharType="begin"/>
      </w:r>
      <w:r>
        <w:instrText>xe "FindItems method"</w:instrText>
      </w:r>
      <w:r w:rsidR="004D3C2E">
        <w:fldChar w:fldCharType="end"/>
      </w:r>
      <w:r>
        <w:t xml:space="preserve"> will not return, one of which is the message body. In order to retrieve the message body, we can bind to the message after the search has been performed using the ID of the message.</w:t>
      </w:r>
    </w:p>
    <w:p w:rsidR="0082696F" w:rsidRDefault="0082696F" w:rsidP="0082696F">
      <w:pPr>
        <w:pStyle w:val="NormalPACKT"/>
      </w:pPr>
      <w:r>
        <w:t xml:space="preserve">Let's extend the previous code so that we can retrieve the body of the message and add the ability to impersonate the target mailbox. Add the following code to a file called </w:t>
      </w:r>
      <w:r>
        <w:rPr>
          <w:rStyle w:val="CodeInTextPACKT"/>
        </w:rPr>
        <w:t>MailboxSearch.ps1</w:t>
      </w:r>
      <w:r>
        <w:t>:</w:t>
      </w:r>
    </w:p>
    <w:p w:rsidR="0082696F" w:rsidRDefault="0082696F" w:rsidP="0082696F">
      <w:pPr>
        <w:pStyle w:val="CodePACKT"/>
      </w:pPr>
      <w:r>
        <w:t>Param($</w:t>
      </w:r>
      <w:proofErr w:type="spellStart"/>
      <w:r>
        <w:t>query,$mailbox</w:t>
      </w:r>
      <w:proofErr w:type="spellEnd"/>
      <w:r>
        <w:t>)</w:t>
      </w:r>
    </w:p>
    <w:p w:rsidR="0082696F" w:rsidRDefault="0082696F" w:rsidP="0082696F">
      <w:pPr>
        <w:pStyle w:val="CodePACKT"/>
      </w:pPr>
    </w:p>
    <w:p w:rsidR="0082696F" w:rsidRDefault="0082696F" w:rsidP="0082696F">
      <w:pPr>
        <w:pStyle w:val="CodePACKT"/>
      </w:pPr>
      <w:r>
        <w:t>Add-Type -Path C:\EWS\Microsoft.Exchange.WebServices.dll</w:t>
      </w:r>
    </w:p>
    <w:p w:rsidR="0082696F" w:rsidRDefault="0082696F" w:rsidP="0082696F">
      <w:pPr>
        <w:pStyle w:val="CodePACKT"/>
      </w:pPr>
      <w:r>
        <w:t xml:space="preserve">$svc = New-Object </w:t>
      </w:r>
      <w:proofErr w:type="spellStart"/>
      <w:r>
        <w:t>Microsoft.Exchange.WebServices.Data.ExchangeService</w:t>
      </w:r>
      <w:proofErr w:type="spellEnd"/>
    </w:p>
    <w:p w:rsidR="0082696F" w:rsidRDefault="0082696F" w:rsidP="0082696F">
      <w:pPr>
        <w:pStyle w:val="CodePACKT"/>
      </w:pPr>
    </w:p>
    <w:p w:rsidR="0082696F" w:rsidRDefault="0082696F" w:rsidP="0082696F">
      <w:pPr>
        <w:pStyle w:val="CodePACKT"/>
      </w:pPr>
      <w:r>
        <w:t>$id = New-Object -</w:t>
      </w:r>
      <w:proofErr w:type="spellStart"/>
      <w:r>
        <w:t>TypeName</w:t>
      </w:r>
      <w:proofErr w:type="spellEnd"/>
      <w:r>
        <w:t xml:space="preserve"> `</w:t>
      </w:r>
    </w:p>
    <w:p w:rsidR="0082696F" w:rsidRDefault="0082696F" w:rsidP="0082696F">
      <w:pPr>
        <w:pStyle w:val="CodePACKT"/>
      </w:pPr>
      <w:proofErr w:type="spellStart"/>
      <w:r>
        <w:t>Microsoft.Exchange.WebServices.Data.ImpersonatedUserId</w:t>
      </w:r>
      <w:proofErr w:type="spellEnd"/>
      <w:r>
        <w:t xml:space="preserve"> `</w:t>
      </w:r>
    </w:p>
    <w:p w:rsidR="0082696F" w:rsidRDefault="0082696F" w:rsidP="0082696F">
      <w:pPr>
        <w:pStyle w:val="CodePACKT"/>
      </w:pPr>
      <w:r>
        <w:t>-</w:t>
      </w:r>
      <w:proofErr w:type="spellStart"/>
      <w:r>
        <w:t>ArgumentList</w:t>
      </w:r>
      <w:proofErr w:type="spellEnd"/>
      <w:r>
        <w:t xml:space="preserve"> "</w:t>
      </w:r>
      <w:proofErr w:type="spellStart"/>
      <w:r>
        <w:t>SmtpAddress</w:t>
      </w:r>
      <w:proofErr w:type="spellEnd"/>
      <w:r>
        <w:t>",$mailbox</w:t>
      </w:r>
    </w:p>
    <w:p w:rsidR="0082696F" w:rsidRDefault="0082696F" w:rsidP="0082696F">
      <w:pPr>
        <w:pStyle w:val="CodePACKT"/>
      </w:pPr>
    </w:p>
    <w:p w:rsidR="0082696F" w:rsidRDefault="0082696F" w:rsidP="0082696F">
      <w:pPr>
        <w:pStyle w:val="CodePACKT"/>
        <w:spacing w:after="14"/>
      </w:pPr>
      <w:r>
        <w:t>$</w:t>
      </w:r>
      <w:proofErr w:type="spellStart"/>
      <w:r>
        <w:t>svc.ImpersonatedUserId</w:t>
      </w:r>
      <w:proofErr w:type="spellEnd"/>
      <w:r>
        <w:t xml:space="preserve"> = $id</w:t>
      </w:r>
    </w:p>
    <w:p w:rsidR="0082696F" w:rsidRDefault="0082696F" w:rsidP="0082696F">
      <w:pPr>
        <w:pStyle w:val="CodePACKT"/>
        <w:spacing w:after="14"/>
      </w:pPr>
      <w:r>
        <w:t>$</w:t>
      </w:r>
      <w:proofErr w:type="spellStart"/>
      <w:r>
        <w:t>svc.AutoDiscoverUrl</w:t>
      </w:r>
      <w:proofErr w:type="spellEnd"/>
      <w:r>
        <w:t>($mailbox)</w:t>
      </w:r>
    </w:p>
    <w:p w:rsidR="0082696F" w:rsidRDefault="0082696F" w:rsidP="0082696F">
      <w:pPr>
        <w:pStyle w:val="CodePACKT"/>
        <w:spacing w:after="14"/>
      </w:pPr>
    </w:p>
    <w:p w:rsidR="0082696F" w:rsidRDefault="0082696F" w:rsidP="0082696F">
      <w:pPr>
        <w:pStyle w:val="CodePACKT"/>
        <w:spacing w:after="14"/>
      </w:pPr>
      <w:r>
        <w:t>$view = New-Object -</w:t>
      </w:r>
      <w:proofErr w:type="spellStart"/>
      <w:r>
        <w:t>TypeName</w:t>
      </w:r>
      <w:proofErr w:type="spellEnd"/>
      <w:r>
        <w:t xml:space="preserve"> `</w:t>
      </w:r>
    </w:p>
    <w:p w:rsidR="0082696F" w:rsidRDefault="0082696F" w:rsidP="0082696F">
      <w:pPr>
        <w:pStyle w:val="CodePACKT"/>
        <w:spacing w:after="14"/>
      </w:pPr>
      <w:proofErr w:type="spellStart"/>
      <w:r>
        <w:t>Microsoft.Exchange.WebServices.Data.ItemView</w:t>
      </w:r>
      <w:proofErr w:type="spellEnd"/>
      <w:r>
        <w:t xml:space="preserve"> `</w:t>
      </w:r>
    </w:p>
    <w:p w:rsidR="0082696F" w:rsidRDefault="0082696F" w:rsidP="0082696F">
      <w:pPr>
        <w:pStyle w:val="CodePACKT"/>
        <w:spacing w:after="14"/>
      </w:pPr>
      <w:r>
        <w:t>-</w:t>
      </w:r>
      <w:proofErr w:type="spellStart"/>
      <w:r>
        <w:t>ArgumentList</w:t>
      </w:r>
      <w:proofErr w:type="spellEnd"/>
      <w:r>
        <w:t xml:space="preserve"> 100</w:t>
      </w:r>
    </w:p>
    <w:p w:rsidR="0082696F" w:rsidRDefault="0082696F" w:rsidP="0082696F">
      <w:pPr>
        <w:pStyle w:val="CodePACKT"/>
        <w:spacing w:after="14"/>
      </w:pPr>
    </w:p>
    <w:p w:rsidR="0082696F" w:rsidRDefault="0082696F" w:rsidP="0082696F">
      <w:pPr>
        <w:pStyle w:val="CodePACKT"/>
        <w:spacing w:after="14"/>
      </w:pPr>
      <w:r>
        <w:t>$</w:t>
      </w:r>
      <w:proofErr w:type="spellStart"/>
      <w:r>
        <w:t>propertyset</w:t>
      </w:r>
      <w:proofErr w:type="spellEnd"/>
      <w:r>
        <w:t xml:space="preserve"> = New-Object </w:t>
      </w:r>
      <w:proofErr w:type="spellStart"/>
      <w:r>
        <w:t>Microsoft.Exchange.WebServices.Data.PropertySet</w:t>
      </w:r>
      <w:proofErr w:type="spellEnd"/>
      <w:r>
        <w:t xml:space="preserve"> (</w:t>
      </w:r>
    </w:p>
    <w:p w:rsidR="0082696F" w:rsidRDefault="0082696F" w:rsidP="0082696F">
      <w:pPr>
        <w:pStyle w:val="CodePACKT"/>
        <w:spacing w:after="14"/>
      </w:pPr>
      <w:r>
        <w:t xml:space="preserve">  [</w:t>
      </w:r>
      <w:proofErr w:type="spellStart"/>
      <w:r>
        <w:t>Microsoft.Exchange.WebServices.Data.BasePropertySet</w:t>
      </w:r>
      <w:proofErr w:type="spellEnd"/>
      <w:r>
        <w:t>]::</w:t>
      </w:r>
      <w:proofErr w:type="spellStart"/>
      <w:r>
        <w:t>IdOnly</w:t>
      </w:r>
      <w:proofErr w:type="spellEnd"/>
      <w:r>
        <w:t>,</w:t>
      </w:r>
    </w:p>
    <w:p w:rsidR="0082696F" w:rsidRDefault="0082696F" w:rsidP="0082696F">
      <w:pPr>
        <w:pStyle w:val="CodePACKT"/>
        <w:spacing w:after="14"/>
      </w:pPr>
      <w:r>
        <w:t xml:space="preserve">  [</w:t>
      </w:r>
      <w:proofErr w:type="spellStart"/>
      <w:r>
        <w:t>Microsoft.Exchange.WebServices.Data.ItemSchema</w:t>
      </w:r>
      <w:proofErr w:type="spellEnd"/>
      <w:r>
        <w:t>]::Subject,</w:t>
      </w:r>
    </w:p>
    <w:p w:rsidR="0082696F" w:rsidRDefault="0082696F" w:rsidP="0082696F">
      <w:pPr>
        <w:pStyle w:val="CodePACKT"/>
        <w:spacing w:after="14"/>
      </w:pPr>
      <w:r>
        <w:t xml:space="preserve">  [Microsoft.Exchange.WebServices.Data.ItemSchema]::HasAttachments,</w:t>
      </w:r>
    </w:p>
    <w:p w:rsidR="0082696F" w:rsidRDefault="0082696F" w:rsidP="0082696F">
      <w:pPr>
        <w:pStyle w:val="CodePACKT"/>
        <w:spacing w:after="14"/>
      </w:pPr>
      <w:r>
        <w:t xml:space="preserve">  [</w:t>
      </w:r>
      <w:proofErr w:type="spellStart"/>
      <w:r>
        <w:t>Microsoft.Exchange.WebServices.Data.ItemSchema</w:t>
      </w:r>
      <w:proofErr w:type="spellEnd"/>
      <w:r>
        <w:t>]::</w:t>
      </w:r>
      <w:proofErr w:type="spellStart"/>
      <w:r>
        <w:t>DisplayTo</w:t>
      </w:r>
      <w:proofErr w:type="spellEnd"/>
      <w:r>
        <w:t>,</w:t>
      </w:r>
    </w:p>
    <w:p w:rsidR="0082696F" w:rsidRDefault="0082696F" w:rsidP="0082696F">
      <w:pPr>
        <w:pStyle w:val="CodePACKT"/>
        <w:spacing w:after="14"/>
      </w:pPr>
      <w:r>
        <w:t xml:space="preserve">  [</w:t>
      </w:r>
      <w:proofErr w:type="spellStart"/>
      <w:r>
        <w:t>Microsoft.Exchange.WebServices.Data.ItemSchema</w:t>
      </w:r>
      <w:proofErr w:type="spellEnd"/>
      <w:r>
        <w:t>]::</w:t>
      </w:r>
      <w:proofErr w:type="spellStart"/>
      <w:r>
        <w:t>DisplayCc</w:t>
      </w:r>
      <w:proofErr w:type="spellEnd"/>
      <w:r>
        <w:t>,</w:t>
      </w:r>
    </w:p>
    <w:p w:rsidR="0082696F" w:rsidRDefault="0082696F" w:rsidP="0082696F">
      <w:pPr>
        <w:pStyle w:val="CodePACKT"/>
        <w:spacing w:after="14"/>
      </w:pPr>
      <w:r>
        <w:t xml:space="preserve">  [</w:t>
      </w:r>
      <w:proofErr w:type="spellStart"/>
      <w:r>
        <w:t>Microsoft.Exchange.WebServices.Data.ItemSchema</w:t>
      </w:r>
      <w:proofErr w:type="spellEnd"/>
      <w:r>
        <w:t>]::</w:t>
      </w:r>
      <w:proofErr w:type="spellStart"/>
      <w:r>
        <w:t>DateTimeSent</w:t>
      </w:r>
      <w:proofErr w:type="spellEnd"/>
      <w:r>
        <w:t>,</w:t>
      </w:r>
    </w:p>
    <w:p w:rsidR="0082696F" w:rsidRDefault="0082696F" w:rsidP="0082696F">
      <w:pPr>
        <w:pStyle w:val="CodePACKT"/>
        <w:spacing w:after="14"/>
      </w:pPr>
      <w:r>
        <w:t xml:space="preserve">  [Microsoft.Exchange.WebServices.Data.ItemSchema]::DateTimeReceived</w:t>
      </w:r>
    </w:p>
    <w:p w:rsidR="0082696F" w:rsidRDefault="0082696F" w:rsidP="0082696F">
      <w:pPr>
        <w:pStyle w:val="CodePACKT"/>
        <w:spacing w:after="14"/>
      </w:pPr>
      <w:r>
        <w:t>)</w:t>
      </w:r>
    </w:p>
    <w:p w:rsidR="0082696F" w:rsidRDefault="0082696F" w:rsidP="0082696F">
      <w:pPr>
        <w:pStyle w:val="CodePACKT"/>
        <w:spacing w:after="14"/>
      </w:pPr>
    </w:p>
    <w:p w:rsidR="0082696F" w:rsidRDefault="0082696F" w:rsidP="0082696F">
      <w:pPr>
        <w:pStyle w:val="CodePACKT"/>
        <w:spacing w:after="14"/>
      </w:pPr>
      <w:r>
        <w:t>$</w:t>
      </w:r>
      <w:proofErr w:type="spellStart"/>
      <w:r>
        <w:t>view.PropertySet</w:t>
      </w:r>
      <w:proofErr w:type="spellEnd"/>
      <w:r>
        <w:t xml:space="preserve"> = $</w:t>
      </w:r>
      <w:proofErr w:type="spellStart"/>
      <w:r>
        <w:t>propertyset</w:t>
      </w:r>
      <w:proofErr w:type="spellEnd"/>
    </w:p>
    <w:p w:rsidR="0082696F" w:rsidRDefault="0082696F" w:rsidP="0082696F">
      <w:pPr>
        <w:pStyle w:val="CodePACKT"/>
        <w:spacing w:after="14"/>
      </w:pPr>
    </w:p>
    <w:p w:rsidR="0082696F" w:rsidRDefault="0082696F" w:rsidP="0082696F">
      <w:pPr>
        <w:pStyle w:val="CodePACKT"/>
        <w:spacing w:after="14"/>
      </w:pPr>
      <w:r>
        <w:t>$items = $</w:t>
      </w:r>
      <w:proofErr w:type="spellStart"/>
      <w:r>
        <w:t>svc.FindItems</w:t>
      </w:r>
      <w:proofErr w:type="spellEnd"/>
      <w:r>
        <w:t>("</w:t>
      </w:r>
      <w:proofErr w:type="spellStart"/>
      <w:r>
        <w:t>Inbox",$query,$view</w:t>
      </w:r>
      <w:proofErr w:type="spellEnd"/>
      <w:r>
        <w:t>)</w:t>
      </w:r>
    </w:p>
    <w:p w:rsidR="0082696F" w:rsidRDefault="0082696F" w:rsidP="0082696F">
      <w:pPr>
        <w:pStyle w:val="CodePACKT"/>
        <w:spacing w:after="14"/>
      </w:pPr>
    </w:p>
    <w:p w:rsidR="0082696F" w:rsidRDefault="0082696F" w:rsidP="0082696F">
      <w:pPr>
        <w:pStyle w:val="CodePACKT"/>
        <w:spacing w:after="14"/>
      </w:pPr>
      <w:r>
        <w:t>$items | Foreach-Object{</w:t>
      </w:r>
    </w:p>
    <w:p w:rsidR="0082696F" w:rsidRDefault="0082696F" w:rsidP="0082696F">
      <w:pPr>
        <w:pStyle w:val="CodePACKT"/>
        <w:spacing w:after="14"/>
      </w:pPr>
      <w:r>
        <w:t xml:space="preserve">  $</w:t>
      </w:r>
      <w:proofErr w:type="spellStart"/>
      <w:r>
        <w:t>emailProps</w:t>
      </w:r>
      <w:proofErr w:type="spellEnd"/>
      <w:r>
        <w:t xml:space="preserve"> = New-Object -</w:t>
      </w:r>
      <w:proofErr w:type="spellStart"/>
      <w:r>
        <w:t>TypeName</w:t>
      </w:r>
      <w:proofErr w:type="spellEnd"/>
      <w:r>
        <w:t xml:space="preserve"> `</w:t>
      </w:r>
    </w:p>
    <w:p w:rsidR="0082696F" w:rsidRDefault="0082696F" w:rsidP="0082696F">
      <w:pPr>
        <w:pStyle w:val="CodePACKT"/>
        <w:spacing w:after="14"/>
      </w:pPr>
      <w:r>
        <w:t xml:space="preserve">  </w:t>
      </w:r>
      <w:proofErr w:type="spellStart"/>
      <w:r>
        <w:t>Microsoft.Exchange.WebServices.Data.PropertySet</w:t>
      </w:r>
      <w:proofErr w:type="spellEnd"/>
      <w:r>
        <w:t>(</w:t>
      </w:r>
    </w:p>
    <w:p w:rsidR="0082696F" w:rsidRDefault="0082696F" w:rsidP="0082696F">
      <w:pPr>
        <w:pStyle w:val="CodePACKT"/>
        <w:spacing w:after="14"/>
      </w:pPr>
      <w:r>
        <w:t xml:space="preserve">    [</w:t>
      </w:r>
      <w:proofErr w:type="spellStart"/>
      <w:r>
        <w:t>Microsoft.Exchange.WebServices.Data.BasePropertySet</w:t>
      </w:r>
      <w:proofErr w:type="spellEnd"/>
      <w:r>
        <w:t>]::</w:t>
      </w:r>
      <w:proofErr w:type="spellStart"/>
      <w:r>
        <w:t>IdOnly</w:t>
      </w:r>
      <w:proofErr w:type="spellEnd"/>
      <w:r>
        <w:t>,</w:t>
      </w:r>
    </w:p>
    <w:p w:rsidR="0082696F" w:rsidRDefault="0082696F" w:rsidP="0082696F">
      <w:pPr>
        <w:pStyle w:val="CodePACKT"/>
        <w:spacing w:after="14"/>
      </w:pPr>
      <w:r>
        <w:t xml:space="preserve">    [</w:t>
      </w:r>
      <w:proofErr w:type="spellStart"/>
      <w:r>
        <w:t>Microsoft.Exchange.WebServices.Data.ItemSchema</w:t>
      </w:r>
      <w:proofErr w:type="spellEnd"/>
      <w:r>
        <w:t>]::Body</w:t>
      </w:r>
    </w:p>
    <w:p w:rsidR="0082696F" w:rsidRDefault="0082696F" w:rsidP="0082696F">
      <w:pPr>
        <w:pStyle w:val="CodePACKT"/>
        <w:spacing w:after="14"/>
      </w:pPr>
      <w:r>
        <w:t xml:space="preserve">  )</w:t>
      </w:r>
    </w:p>
    <w:p w:rsidR="0082696F" w:rsidRDefault="0082696F" w:rsidP="0082696F">
      <w:pPr>
        <w:pStyle w:val="CodePACKT"/>
        <w:spacing w:after="14"/>
      </w:pPr>
    </w:p>
    <w:p w:rsidR="0082696F" w:rsidRDefault="0082696F" w:rsidP="0082696F">
      <w:pPr>
        <w:pStyle w:val="CodePACKT"/>
        <w:spacing w:after="14"/>
      </w:pPr>
      <w:r>
        <w:t xml:space="preserve">  $</w:t>
      </w:r>
      <w:proofErr w:type="spellStart"/>
      <w:r>
        <w:t>emailProps.RequestedBodyType</w:t>
      </w:r>
      <w:proofErr w:type="spellEnd"/>
      <w:r>
        <w:t xml:space="preserve"> = "Text"</w:t>
      </w:r>
    </w:p>
    <w:p w:rsidR="0082696F" w:rsidRDefault="0082696F" w:rsidP="0082696F">
      <w:pPr>
        <w:pStyle w:val="CodePACKT"/>
        <w:spacing w:after="14"/>
      </w:pPr>
      <w:r>
        <w:t xml:space="preserve">  $email = [</w:t>
      </w:r>
      <w:proofErr w:type="spellStart"/>
      <w:r>
        <w:t>Microsoft.Exchange.WebServices.Data.EmailMessage</w:t>
      </w:r>
      <w:proofErr w:type="spellEnd"/>
      <w:r>
        <w:t>]::Bind(</w:t>
      </w:r>
    </w:p>
    <w:p w:rsidR="0082696F" w:rsidRDefault="0082696F" w:rsidP="0082696F">
      <w:pPr>
        <w:pStyle w:val="CodePACKT"/>
        <w:spacing w:after="14"/>
      </w:pPr>
      <w:r>
        <w:t xml:space="preserve">    $svc, $_.Id, $</w:t>
      </w:r>
      <w:proofErr w:type="spellStart"/>
      <w:r>
        <w:t>emailProps</w:t>
      </w:r>
      <w:proofErr w:type="spellEnd"/>
    </w:p>
    <w:p w:rsidR="0082696F" w:rsidRDefault="0082696F" w:rsidP="0082696F">
      <w:pPr>
        <w:pStyle w:val="CodePACKT"/>
        <w:spacing w:after="14"/>
      </w:pPr>
      <w:r>
        <w:t xml:space="preserve">  )</w:t>
      </w:r>
    </w:p>
    <w:p w:rsidR="0082696F" w:rsidRDefault="0082696F" w:rsidP="0082696F">
      <w:pPr>
        <w:pStyle w:val="CodePACKT"/>
        <w:spacing w:after="14"/>
      </w:pPr>
      <w:r>
        <w:t xml:space="preserve">  </w:t>
      </w:r>
    </w:p>
    <w:p w:rsidR="0082696F" w:rsidRDefault="0082696F" w:rsidP="0082696F">
      <w:pPr>
        <w:pStyle w:val="CodePACKT"/>
        <w:spacing w:after="14"/>
      </w:pPr>
      <w:r>
        <w:t xml:space="preserve">  New-Object </w:t>
      </w:r>
      <w:proofErr w:type="spellStart"/>
      <w:r>
        <w:t>PSObject</w:t>
      </w:r>
      <w:proofErr w:type="spellEnd"/>
      <w:r>
        <w:t xml:space="preserve"> -Property @{</w:t>
      </w:r>
    </w:p>
    <w:p w:rsidR="0082696F" w:rsidRDefault="0082696F" w:rsidP="0082696F">
      <w:pPr>
        <w:pStyle w:val="CodePACKT"/>
        <w:spacing w:after="14"/>
      </w:pPr>
      <w:r>
        <w:t xml:space="preserve">    Id = $_.</w:t>
      </w:r>
      <w:proofErr w:type="spellStart"/>
      <w:r>
        <w:t>Id.ToString</w:t>
      </w:r>
      <w:proofErr w:type="spellEnd"/>
      <w:r>
        <w:t>()</w:t>
      </w:r>
    </w:p>
    <w:p w:rsidR="0082696F" w:rsidRDefault="0082696F" w:rsidP="0082696F">
      <w:pPr>
        <w:pStyle w:val="CodePACKT"/>
        <w:spacing w:after="14"/>
      </w:pPr>
      <w:r>
        <w:t xml:space="preserve">    Subject = $_.Subject</w:t>
      </w:r>
    </w:p>
    <w:p w:rsidR="0082696F" w:rsidRDefault="0082696F" w:rsidP="0082696F">
      <w:pPr>
        <w:pStyle w:val="CodePACKT"/>
        <w:spacing w:after="14"/>
      </w:pPr>
      <w:r>
        <w:t xml:space="preserve">    To = $_.</w:t>
      </w:r>
      <w:proofErr w:type="spellStart"/>
      <w:r>
        <w:t>DisplayTo</w:t>
      </w:r>
      <w:proofErr w:type="spellEnd"/>
    </w:p>
    <w:p w:rsidR="0082696F" w:rsidRDefault="0082696F" w:rsidP="0082696F">
      <w:pPr>
        <w:pStyle w:val="CodePACKT"/>
        <w:spacing w:after="14"/>
      </w:pPr>
      <w:r>
        <w:t xml:space="preserve">    Cc = $_.</w:t>
      </w:r>
      <w:proofErr w:type="spellStart"/>
      <w:r>
        <w:t>DisplayCc</w:t>
      </w:r>
      <w:proofErr w:type="spellEnd"/>
    </w:p>
    <w:p w:rsidR="0082696F" w:rsidRDefault="0082696F" w:rsidP="0082696F">
      <w:pPr>
        <w:pStyle w:val="CodePACKT"/>
        <w:spacing w:after="14"/>
      </w:pPr>
      <w:r>
        <w:t xml:space="preserve">    </w:t>
      </w:r>
      <w:proofErr w:type="spellStart"/>
      <w:r>
        <w:t>HasAttachments</w:t>
      </w:r>
      <w:proofErr w:type="spellEnd"/>
      <w:r>
        <w:t xml:space="preserve"> = [bool]$_.</w:t>
      </w:r>
      <w:proofErr w:type="spellStart"/>
      <w:r>
        <w:t>HasAttachments</w:t>
      </w:r>
      <w:proofErr w:type="spellEnd"/>
    </w:p>
    <w:p w:rsidR="0082696F" w:rsidRDefault="0082696F" w:rsidP="0082696F">
      <w:pPr>
        <w:pStyle w:val="CodePACKT"/>
        <w:spacing w:after="14"/>
      </w:pPr>
      <w:r>
        <w:t xml:space="preserve">    Sent = $_.</w:t>
      </w:r>
      <w:proofErr w:type="spellStart"/>
      <w:r>
        <w:t>DateTimeSent</w:t>
      </w:r>
      <w:proofErr w:type="spellEnd"/>
    </w:p>
    <w:p w:rsidR="0082696F" w:rsidRDefault="0082696F" w:rsidP="0082696F">
      <w:pPr>
        <w:pStyle w:val="CodePACKT"/>
        <w:spacing w:after="14"/>
      </w:pPr>
      <w:r>
        <w:t xml:space="preserve">    Received = $_.</w:t>
      </w:r>
      <w:proofErr w:type="spellStart"/>
      <w:r>
        <w:t>DateTimeReceived</w:t>
      </w:r>
      <w:proofErr w:type="spellEnd"/>
    </w:p>
    <w:p w:rsidR="0082696F" w:rsidRDefault="0082696F" w:rsidP="0082696F">
      <w:pPr>
        <w:pStyle w:val="CodePACKT"/>
        <w:spacing w:after="14"/>
      </w:pPr>
      <w:r>
        <w:t xml:space="preserve">    Body = $</w:t>
      </w:r>
      <w:proofErr w:type="spellStart"/>
      <w:r>
        <w:t>email.Body</w:t>
      </w:r>
      <w:proofErr w:type="spellEnd"/>
    </w:p>
    <w:p w:rsidR="0082696F" w:rsidRDefault="0082696F" w:rsidP="0082696F">
      <w:pPr>
        <w:pStyle w:val="CodePACKT"/>
        <w:spacing w:after="14"/>
      </w:pPr>
      <w:r>
        <w:t xml:space="preserve">  }</w:t>
      </w:r>
    </w:p>
    <w:p w:rsidR="0082696F" w:rsidRDefault="0082696F" w:rsidP="0082696F">
      <w:pPr>
        <w:pStyle w:val="CodeEndPACKT"/>
      </w:pPr>
      <w:r>
        <w:t>}</w:t>
      </w:r>
    </w:p>
    <w:p w:rsidR="0082696F" w:rsidRDefault="0082696F" w:rsidP="0082696F">
      <w:pPr>
        <w:pStyle w:val="NormalPACKT"/>
      </w:pPr>
      <w:r>
        <w:t xml:space="preserve">When running the script, provide values for the </w:t>
      </w:r>
      <w:r>
        <w:rPr>
          <w:rStyle w:val="CodeInTextPACKT"/>
        </w:rPr>
        <w:t>-Query</w:t>
      </w:r>
      <w:r>
        <w:t xml:space="preserve"> and </w:t>
      </w:r>
      <w:r>
        <w:rPr>
          <w:rStyle w:val="CodeInTextPACKT"/>
        </w:rPr>
        <w:t>-Mailbox</w:t>
      </w:r>
      <w:r>
        <w:t xml:space="preserve"> parameters:</w:t>
      </w:r>
    </w:p>
    <w:p w:rsidR="0082696F" w:rsidRDefault="0082696F" w:rsidP="0082696F">
      <w:pPr>
        <w:pStyle w:val="CodePACKT"/>
      </w:pPr>
      <w:r>
        <w:t>c:\MailboxSearch.ps1 -query "Sent:</w:t>
      </w:r>
      <w:r w:rsidR="00AD7D4F">
        <w:t>05</w:t>
      </w:r>
      <w:r>
        <w:t>/01/</w:t>
      </w:r>
      <w:r w:rsidR="00656263">
        <w:t>2017</w:t>
      </w:r>
      <w:r>
        <w:t>..</w:t>
      </w:r>
      <w:r w:rsidR="00AD7D4F">
        <w:t>05</w:t>
      </w:r>
      <w:r>
        <w:t>/</w:t>
      </w:r>
      <w:r w:rsidR="00AD7D4F">
        <w:t>30</w:t>
      </w:r>
      <w:r>
        <w:t>/</w:t>
      </w:r>
      <w:r w:rsidR="00AD7D4F">
        <w:t>201</w:t>
      </w:r>
      <w:r w:rsidR="00656263">
        <w:t>7</w:t>
      </w:r>
      <w:r>
        <w:t>" `</w:t>
      </w:r>
    </w:p>
    <w:p w:rsidR="0082696F" w:rsidRDefault="0082696F" w:rsidP="0082696F">
      <w:pPr>
        <w:pStyle w:val="CodeEndPACKT"/>
      </w:pPr>
      <w:r>
        <w:t xml:space="preserve">-mailbox </w:t>
      </w:r>
      <w:r w:rsidR="00656263">
        <w:t>lsanders</w:t>
      </w:r>
      <w:r>
        <w:t>@</w:t>
      </w:r>
      <w:r w:rsidR="00AD7D4F">
        <w:t>testlabs.se</w:t>
      </w:r>
    </w:p>
    <w:p w:rsidR="00365221" w:rsidRDefault="0082696F" w:rsidP="0082696F">
      <w:pPr>
        <w:pStyle w:val="NormalPACKT"/>
        <w:spacing w:after="0"/>
      </w:pPr>
      <w:r>
        <w:t xml:space="preserve">When the script executes, the first 100 items in the </w:t>
      </w:r>
      <w:r w:rsidR="00013E0C">
        <w:rPr>
          <w:rStyle w:val="CodeInTextPACKT"/>
        </w:rPr>
        <w:t>Lee Sanders</w:t>
      </w:r>
      <w:r>
        <w:t xml:space="preserve"> mailbox that were sent between </w:t>
      </w:r>
      <w:r w:rsidR="00AD7D4F">
        <w:t xml:space="preserve">May </w:t>
      </w:r>
      <w:r>
        <w:t>1</w:t>
      </w:r>
      <w:r w:rsidR="004D3C2E" w:rsidRPr="004D3C2E">
        <w:rPr>
          <w:vertAlign w:val="superscript"/>
        </w:rPr>
        <w:t>st</w:t>
      </w:r>
      <w:r>
        <w:t xml:space="preserve"> and </w:t>
      </w:r>
      <w:r w:rsidR="00AD7D4F">
        <w:t>30</w:t>
      </w:r>
      <w:r w:rsidR="004D3C2E" w:rsidRPr="004D3C2E">
        <w:rPr>
          <w:vertAlign w:val="superscript"/>
        </w:rPr>
        <w:t>th</w:t>
      </w:r>
      <w:r w:rsidR="00AD7D4F">
        <w:t xml:space="preserve"> </w:t>
      </w:r>
      <w:r>
        <w:t xml:space="preserve">will be returned. The script will output a custom object for each item that contains the </w:t>
      </w:r>
      <w:r>
        <w:rPr>
          <w:rStyle w:val="CodeInTextPACKT"/>
        </w:rPr>
        <w:t>Id</w:t>
      </w:r>
      <w:r>
        <w:t xml:space="preserve">, </w:t>
      </w:r>
      <w:r>
        <w:rPr>
          <w:rStyle w:val="CodeInTextPACKT"/>
        </w:rPr>
        <w:t>Subject</w:t>
      </w:r>
      <w:r>
        <w:t xml:space="preserve">, </w:t>
      </w:r>
      <w:r>
        <w:rPr>
          <w:rStyle w:val="CodeInTextPACKT"/>
        </w:rPr>
        <w:t>To</w:t>
      </w:r>
      <w:r>
        <w:t xml:space="preserve">, </w:t>
      </w:r>
      <w:r>
        <w:rPr>
          <w:rStyle w:val="CodeInTextPACKT"/>
        </w:rPr>
        <w:t>Cc</w:t>
      </w:r>
      <w:r>
        <w:t xml:space="preserve">, </w:t>
      </w:r>
      <w:proofErr w:type="spellStart"/>
      <w:r>
        <w:rPr>
          <w:rStyle w:val="CodeInTextPACKT"/>
        </w:rPr>
        <w:t>HasAttachments</w:t>
      </w:r>
      <w:proofErr w:type="spellEnd"/>
      <w:r>
        <w:t xml:space="preserve">, </w:t>
      </w:r>
      <w:r>
        <w:rPr>
          <w:rStyle w:val="CodeInTextPACKT"/>
        </w:rPr>
        <w:t>Sent</w:t>
      </w:r>
      <w:r>
        <w:t xml:space="preserve">, </w:t>
      </w:r>
      <w:r>
        <w:rPr>
          <w:rStyle w:val="CodeInTextPACKT"/>
        </w:rPr>
        <w:t>Received</w:t>
      </w:r>
      <w:r>
        <w:t xml:space="preserve">, and </w:t>
      </w:r>
      <w:r>
        <w:rPr>
          <w:rStyle w:val="CodeInTextPACKT"/>
        </w:rPr>
        <w:t>Body</w:t>
      </w:r>
      <w:r>
        <w:t xml:space="preserve"> properties. Notice that, even though the body might be composed as HTML, we've only requested the text type for the body in the property set used when binding to the message.</w:t>
      </w:r>
      <w:r w:rsidR="0007161A">
        <w:t xml:space="preserve"> See screenshot below for similar example of the cmdlet above</w:t>
      </w:r>
      <w:r w:rsidR="00365221">
        <w:t>:</w:t>
      </w:r>
    </w:p>
    <w:p w:rsidR="00365221" w:rsidRDefault="003850FA" w:rsidP="0082696F">
      <w:pPr>
        <w:pStyle w:val="NormalPACKT"/>
        <w:spacing w:after="0"/>
      </w:pPr>
      <w:r>
        <w:rPr>
          <w:noProof/>
        </w:rPr>
        <w:drawing>
          <wp:inline distT="0" distB="0" distL="0" distR="0">
            <wp:extent cx="5027930" cy="2627630"/>
            <wp:effectExtent l="0" t="0" r="0" b="0"/>
            <wp:docPr id="8" name="Picture 8" descr="7081EN_14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081EN_14_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7930" cy="2627630"/>
                    </a:xfrm>
                    <a:prstGeom prst="rect">
                      <a:avLst/>
                    </a:prstGeom>
                    <a:noFill/>
                    <a:ln>
                      <a:noFill/>
                    </a:ln>
                  </pic:spPr>
                </pic:pic>
              </a:graphicData>
            </a:graphic>
          </wp:inline>
        </w:drawing>
      </w:r>
    </w:p>
    <w:p w:rsidR="00365221" w:rsidRDefault="00013E0C" w:rsidP="00365221">
      <w:pPr>
        <w:pStyle w:val="LayoutInformationPACKT"/>
        <w:jc w:val="center"/>
      </w:pPr>
      <w:r>
        <w:t>7081</w:t>
      </w:r>
      <w:r w:rsidR="00AD7D4F">
        <w:t>EN</w:t>
      </w:r>
      <w:r w:rsidR="00365221">
        <w:t>_</w:t>
      </w:r>
      <w:r w:rsidR="00AD7D4F">
        <w:t>1</w:t>
      </w:r>
      <w:r>
        <w:t>4</w:t>
      </w:r>
      <w:r w:rsidR="00365221">
        <w:t>_08</w:t>
      </w: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6298"/>
        <w:gridCol w:w="307"/>
      </w:tblGrid>
      <w:tr w:rsidR="00365221" w:rsidRPr="0082411F" w:rsidTr="00E41BDF">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rsidR="00365221" w:rsidRDefault="00365221" w:rsidP="00E41BDF">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rsidR="00365221" w:rsidRDefault="00365221" w:rsidP="00E41BDF">
            <w:pPr>
              <w:pStyle w:val="NormalPACKT"/>
              <w:jc w:val="center"/>
            </w:pPr>
          </w:p>
        </w:tc>
        <w:tc>
          <w:tcPr>
            <w:tcW w:w="62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rsidR="00365221" w:rsidRDefault="00365221" w:rsidP="00365221">
            <w:pPr>
              <w:pStyle w:val="InformationBoxPACKT"/>
            </w:pPr>
            <w:r>
              <w:t>Notice that the date format is changed due to the regional settings in my lab environment, use the date format that applies to your environment.</w:t>
            </w:r>
          </w:p>
        </w:tc>
        <w:tc>
          <w:tcPr>
            <w:tcW w:w="3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rsidR="00365221" w:rsidRDefault="00365221" w:rsidP="00E41BDF">
            <w:pPr>
              <w:pStyle w:val="NormalPACKT"/>
            </w:pPr>
          </w:p>
        </w:tc>
      </w:tr>
    </w:tbl>
    <w:p w:rsidR="00365221" w:rsidRDefault="00365221" w:rsidP="0082696F">
      <w:pPr>
        <w:pStyle w:val="NormalPACKT"/>
        <w:spacing w:after="0"/>
      </w:pPr>
    </w:p>
    <w:p w:rsidR="0082696F" w:rsidRDefault="0082696F" w:rsidP="0082696F">
      <w:pPr>
        <w:pStyle w:val="Heading2"/>
      </w:pPr>
      <w:r>
        <w:t>See also</w:t>
      </w:r>
    </w:p>
    <w:p w:rsidR="0082696F" w:rsidRDefault="0082696F" w:rsidP="0082696F">
      <w:pPr>
        <w:pStyle w:val="BulletEndPACKT"/>
        <w:spacing w:after="0"/>
      </w:pPr>
      <w:r>
        <w:rPr>
          <w:rStyle w:val="ItalicsPACKT"/>
        </w:rPr>
        <w:t>Exporting attachments from a mailbox</w:t>
      </w:r>
    </w:p>
    <w:p w:rsidR="0082696F" w:rsidRDefault="0082696F" w:rsidP="0082696F">
      <w:pPr>
        <w:pStyle w:val="Heading1"/>
      </w:pPr>
      <w:r>
        <w:t>Retrieving the headers of an e-mail message</w:t>
      </w:r>
    </w:p>
    <w:p w:rsidR="0082696F" w:rsidRDefault="004D3C2E" w:rsidP="0082696F">
      <w:pPr>
        <w:pStyle w:val="NormalPACKT"/>
        <w:spacing w:after="0"/>
      </w:pPr>
      <w:r w:rsidRPr="002C0D4A">
        <w:fldChar w:fldCharType="begin"/>
      </w:r>
      <w:r w:rsidR="0082696F" w:rsidRPr="002C0D4A">
        <w:instrText>xe "e-mail message:headers, retrieving"</w:instrText>
      </w:r>
      <w:r w:rsidRPr="002C0D4A">
        <w:fldChar w:fldCharType="end"/>
      </w:r>
      <w:r w:rsidR="0082696F" w:rsidRPr="002C0D4A">
        <w:t>When troubleshooting mail flow issues, you may need to take a look at the headers of an</w:t>
      </w:r>
      <w:r w:rsidR="0082696F">
        <w:t xml:space="preserve"> e-mail message. This is easy to do through Outlook for items in your own mailbox, but if you want to do this on behalf of another user, it requires you to have permissions to their mailbox, and then you need to open their mailbox in Outlook to view the headers. In this recipe, we'll take a look at how you can retrieve the headers of a message in your own mailbox, as well as another user's mailbox, using the EWS Managed API and PowerShell.</w:t>
      </w:r>
    </w:p>
    <w:p w:rsidR="0082696F" w:rsidRDefault="0082696F" w:rsidP="0082696F">
      <w:pPr>
        <w:pStyle w:val="Heading2"/>
      </w:pPr>
      <w:r>
        <w:t>How to do it...</w:t>
      </w:r>
    </w:p>
    <w:p w:rsidR="008449B2" w:rsidRDefault="0082696F" w:rsidP="00C54D04">
      <w:pPr>
        <w:pStyle w:val="NumberedBulletPACKT"/>
        <w:numPr>
          <w:ilvl w:val="0"/>
          <w:numId w:val="0"/>
        </w:numPr>
        <w:ind w:left="1080" w:hanging="360"/>
      </w:pPr>
      <w:r>
        <w:t>1.</w:t>
      </w:r>
      <w:r>
        <w:tab/>
        <w:t xml:space="preserve">First, load the assembly, create the </w:t>
      </w:r>
      <w:proofErr w:type="spellStart"/>
      <w:r>
        <w:rPr>
          <w:rStyle w:val="CodeInTextPACKT"/>
        </w:rPr>
        <w:t>ExchangeService</w:t>
      </w:r>
      <w:proofErr w:type="spellEnd"/>
      <w:r>
        <w:t xml:space="preserve"> object,</w:t>
      </w:r>
      <w:r w:rsidR="004D3C2E">
        <w:fldChar w:fldCharType="begin"/>
      </w:r>
      <w:r>
        <w:instrText>xe "ExchangeService object"</w:instrText>
      </w:r>
      <w:r w:rsidR="004D3C2E">
        <w:fldChar w:fldCharType="end"/>
      </w:r>
      <w:r>
        <w:t xml:space="preserve"> and connect to EWS:</w:t>
      </w:r>
    </w:p>
    <w:p w:rsidR="0082696F" w:rsidRDefault="0082696F" w:rsidP="0082696F">
      <w:pPr>
        <w:pStyle w:val="CodeWithinBulletsPACKT"/>
      </w:pPr>
      <w:r>
        <w:t>Add-Type -Path C:\EWS\Microsoft.Exchange.WebServices.dll</w:t>
      </w:r>
    </w:p>
    <w:p w:rsidR="0082696F" w:rsidRDefault="0082696F" w:rsidP="0082696F">
      <w:pPr>
        <w:pStyle w:val="CodeWithinBulletsPACKT"/>
      </w:pPr>
      <w:r>
        <w:t xml:space="preserve">$svc = New-Object </w:t>
      </w:r>
      <w:proofErr w:type="spellStart"/>
      <w:r>
        <w:t>Microsoft.Exchange.WebServices.Data.ExchangeService</w:t>
      </w:r>
      <w:proofErr w:type="spellEnd"/>
    </w:p>
    <w:p w:rsidR="0082696F" w:rsidRDefault="0082696F" w:rsidP="0082696F">
      <w:pPr>
        <w:pStyle w:val="CodeWithinBulletsEndPACKT"/>
      </w:pPr>
      <w:r>
        <w:t>$</w:t>
      </w:r>
      <w:proofErr w:type="spellStart"/>
      <w:r>
        <w:t>svc.AutoDiscoverUrl</w:t>
      </w:r>
      <w:proofErr w:type="spellEnd"/>
      <w:r>
        <w:t>("</w:t>
      </w:r>
      <w:r w:rsidR="002C0D4A">
        <w:t>lsanders</w:t>
      </w:r>
      <w:r w:rsidR="00AD7D4F">
        <w:t>@testlabs.se</w:t>
      </w:r>
      <w:r>
        <w:t>")</w:t>
      </w:r>
    </w:p>
    <w:p w:rsidR="008449B2" w:rsidRDefault="0082696F" w:rsidP="00C54D04">
      <w:pPr>
        <w:pStyle w:val="NumberedBulletPACKT"/>
        <w:numPr>
          <w:ilvl w:val="0"/>
          <w:numId w:val="0"/>
        </w:numPr>
        <w:ind w:left="1080" w:hanging="360"/>
      </w:pPr>
      <w:r>
        <w:t>2.</w:t>
      </w:r>
      <w:r>
        <w:tab/>
        <w:t>Next, create a view for the total number of items that should be returned from the search:</w:t>
      </w:r>
    </w:p>
    <w:p w:rsidR="0082696F" w:rsidRDefault="0082696F" w:rsidP="0082696F">
      <w:pPr>
        <w:pStyle w:val="CodeWithinBulletsPACKT"/>
      </w:pPr>
      <w:r>
        <w:t>$view = New-Object -</w:t>
      </w:r>
      <w:proofErr w:type="spellStart"/>
      <w:r>
        <w:t>TypeName</w:t>
      </w:r>
      <w:proofErr w:type="spellEnd"/>
      <w:r>
        <w:t xml:space="preserve"> `</w:t>
      </w:r>
    </w:p>
    <w:p w:rsidR="0082696F" w:rsidRDefault="0082696F" w:rsidP="0082696F">
      <w:pPr>
        <w:pStyle w:val="CodeWithinBulletsPACKT"/>
      </w:pPr>
      <w:proofErr w:type="spellStart"/>
      <w:r>
        <w:t>Microsoft.Exchange.WebServices.Data.ItemView</w:t>
      </w:r>
      <w:proofErr w:type="spellEnd"/>
      <w:r>
        <w:t xml:space="preserve"> `</w:t>
      </w:r>
    </w:p>
    <w:p w:rsidR="0082696F" w:rsidRDefault="0082696F" w:rsidP="0082696F">
      <w:pPr>
        <w:pStyle w:val="CodeWithinBulletsEndPACKT"/>
      </w:pPr>
      <w:r>
        <w:t>-</w:t>
      </w:r>
      <w:proofErr w:type="spellStart"/>
      <w:r>
        <w:t>ArgumentList</w:t>
      </w:r>
      <w:proofErr w:type="spellEnd"/>
      <w:r>
        <w:t xml:space="preserve"> 100</w:t>
      </w:r>
    </w:p>
    <w:p w:rsidR="008449B2" w:rsidRDefault="0082696F" w:rsidP="00C54D04">
      <w:pPr>
        <w:pStyle w:val="NumberedBulletPACKT"/>
        <w:numPr>
          <w:ilvl w:val="0"/>
          <w:numId w:val="0"/>
        </w:numPr>
        <w:ind w:left="1080" w:hanging="360"/>
      </w:pPr>
      <w:r>
        <w:t>3.</w:t>
      </w:r>
      <w:r>
        <w:tab/>
        <w:t xml:space="preserve">The next step is to create a property set that will include the message ID. We then need to associate that property set with the </w:t>
      </w:r>
      <w:r>
        <w:rPr>
          <w:rStyle w:val="CodeInTextPACKT"/>
        </w:rPr>
        <w:t>$view</w:t>
      </w:r>
      <w:r>
        <w:t xml:space="preserve"> object</w:t>
      </w:r>
      <w:r w:rsidR="004D3C2E">
        <w:fldChar w:fldCharType="begin"/>
      </w:r>
      <w:r>
        <w:instrText>xe "$view object"</w:instrText>
      </w:r>
      <w:r w:rsidR="004D3C2E">
        <w:fldChar w:fldCharType="end"/>
      </w:r>
      <w:r>
        <w:t xml:space="preserve"> created in the last step:</w:t>
      </w:r>
    </w:p>
    <w:p w:rsidR="0082696F" w:rsidRDefault="0082696F" w:rsidP="0082696F">
      <w:pPr>
        <w:pStyle w:val="CodeWithinBulletsPACKT"/>
      </w:pPr>
      <w:r>
        <w:t>$schema = [</w:t>
      </w:r>
      <w:proofErr w:type="spellStart"/>
      <w:r>
        <w:t>Microsoft.Exchange.WebServices.Data.ItemSchema</w:t>
      </w:r>
      <w:proofErr w:type="spellEnd"/>
      <w:r>
        <w:t>]</w:t>
      </w:r>
    </w:p>
    <w:p w:rsidR="0082696F" w:rsidRDefault="0082696F" w:rsidP="0082696F">
      <w:pPr>
        <w:pStyle w:val="CodeWithinBulletsPACKT"/>
      </w:pPr>
    </w:p>
    <w:p w:rsidR="0082696F" w:rsidRDefault="0082696F" w:rsidP="0082696F">
      <w:pPr>
        <w:pStyle w:val="CodeWithinBulletsPACKT"/>
      </w:pPr>
      <w:r>
        <w:t>$</w:t>
      </w:r>
      <w:proofErr w:type="spellStart"/>
      <w:r>
        <w:t>propertyset</w:t>
      </w:r>
      <w:proofErr w:type="spellEnd"/>
      <w:r>
        <w:t xml:space="preserve"> = New-Object –</w:t>
      </w:r>
      <w:proofErr w:type="spellStart"/>
      <w:r>
        <w:t>TypeName</w:t>
      </w:r>
      <w:proofErr w:type="spellEnd"/>
      <w:r>
        <w:t xml:space="preserve"> `</w:t>
      </w:r>
    </w:p>
    <w:p w:rsidR="0082696F" w:rsidRDefault="0082696F" w:rsidP="0082696F">
      <w:pPr>
        <w:pStyle w:val="CodeWithinBulletsPACKT"/>
      </w:pPr>
      <w:proofErr w:type="spellStart"/>
      <w:r>
        <w:t>Microsoft.Exchange.WebServices.Data.PropertySet</w:t>
      </w:r>
      <w:proofErr w:type="spellEnd"/>
      <w:r>
        <w:t xml:space="preserve"> (</w:t>
      </w:r>
    </w:p>
    <w:p w:rsidR="0082696F" w:rsidRDefault="0082696F" w:rsidP="0082696F">
      <w:pPr>
        <w:pStyle w:val="CodeWithinBulletsPACKT"/>
      </w:pPr>
      <w:r>
        <w:t xml:space="preserve">  $schema::</w:t>
      </w:r>
      <w:proofErr w:type="spellStart"/>
      <w:r>
        <w:t>IdOnly</w:t>
      </w:r>
      <w:proofErr w:type="spellEnd"/>
    </w:p>
    <w:p w:rsidR="0082696F" w:rsidRDefault="0082696F" w:rsidP="0082696F">
      <w:pPr>
        <w:pStyle w:val="CodeWithinBulletsPACKT"/>
      </w:pPr>
      <w:r>
        <w:t>)</w:t>
      </w:r>
    </w:p>
    <w:p w:rsidR="0082696F" w:rsidRDefault="0082696F" w:rsidP="0082696F">
      <w:pPr>
        <w:pStyle w:val="CodeWithinBulletsPACKT"/>
      </w:pPr>
    </w:p>
    <w:p w:rsidR="0082696F" w:rsidRDefault="0082696F" w:rsidP="0082696F">
      <w:pPr>
        <w:pStyle w:val="CodeWithinBulletsEndPACKT"/>
      </w:pPr>
      <w:r>
        <w:t>$</w:t>
      </w:r>
      <w:proofErr w:type="spellStart"/>
      <w:r>
        <w:t>view.PropertySet</w:t>
      </w:r>
      <w:proofErr w:type="spellEnd"/>
      <w:r>
        <w:t xml:space="preserve"> = $</w:t>
      </w:r>
      <w:proofErr w:type="spellStart"/>
      <w:r>
        <w:t>propertyset</w:t>
      </w:r>
      <w:proofErr w:type="spellEnd"/>
    </w:p>
    <w:p w:rsidR="008449B2" w:rsidRDefault="0082696F" w:rsidP="00C54D04">
      <w:pPr>
        <w:pStyle w:val="NumberedBulletPACKT"/>
        <w:numPr>
          <w:ilvl w:val="0"/>
          <w:numId w:val="0"/>
        </w:numPr>
        <w:ind w:left="1080" w:hanging="360"/>
        <w:rPr>
          <w:lang w:val="en-GB"/>
        </w:rPr>
      </w:pPr>
      <w:r>
        <w:rPr>
          <w:lang w:val="en-GB"/>
        </w:rPr>
        <w:t>4.</w:t>
      </w:r>
      <w:r>
        <w:rPr>
          <w:lang w:val="en-GB"/>
        </w:rPr>
        <w:tab/>
        <w:t>Next, define a search query using AQS syntax:</w:t>
      </w:r>
    </w:p>
    <w:p w:rsidR="0082696F" w:rsidRDefault="0082696F" w:rsidP="0082696F">
      <w:pPr>
        <w:pStyle w:val="CodeWithinBulletsEndPACKT"/>
      </w:pPr>
      <w:r>
        <w:t>$query = "</w:t>
      </w:r>
      <w:proofErr w:type="spellStart"/>
      <w:r>
        <w:t>Subject:'Sales</w:t>
      </w:r>
      <w:proofErr w:type="spellEnd"/>
      <w:r>
        <w:t>'"</w:t>
      </w:r>
    </w:p>
    <w:p w:rsidR="008449B2" w:rsidRDefault="0082696F" w:rsidP="00C54D04">
      <w:pPr>
        <w:pStyle w:val="NumberedBulletPACKT"/>
        <w:numPr>
          <w:ilvl w:val="0"/>
          <w:numId w:val="0"/>
        </w:numPr>
        <w:ind w:left="1080" w:hanging="360"/>
        <w:rPr>
          <w:lang w:val="en-GB"/>
        </w:rPr>
      </w:pPr>
      <w:r>
        <w:rPr>
          <w:lang w:val="en-GB"/>
        </w:rPr>
        <w:t>5.</w:t>
      </w:r>
      <w:r>
        <w:rPr>
          <w:lang w:val="en-GB"/>
        </w:rPr>
        <w:tab/>
        <w:t xml:space="preserve">We can then perform the search, using the </w:t>
      </w:r>
      <w:proofErr w:type="spellStart"/>
      <w:r>
        <w:rPr>
          <w:rStyle w:val="CodeInTextPACKT"/>
        </w:rPr>
        <w:t>FindItems</w:t>
      </w:r>
      <w:proofErr w:type="spellEnd"/>
      <w:r>
        <w:rPr>
          <w:lang w:val="en-GB"/>
        </w:rPr>
        <w:t xml:space="preserve"> method</w:t>
      </w:r>
      <w:r w:rsidR="004D3C2E">
        <w:rPr>
          <w:lang w:val="en-GB"/>
        </w:rPr>
        <w:fldChar w:fldCharType="begin"/>
      </w:r>
      <w:r>
        <w:rPr>
          <w:lang w:val="en-GB"/>
        </w:rPr>
        <w:instrText>xe "FindItems method"</w:instrText>
      </w:r>
      <w:r w:rsidR="004D3C2E">
        <w:rPr>
          <w:lang w:val="en-GB"/>
        </w:rPr>
        <w:fldChar w:fldCharType="end"/>
      </w:r>
      <w:r>
        <w:rPr>
          <w:lang w:val="en-GB"/>
        </w:rPr>
        <w:t xml:space="preserve"> of our Exchange Service object:</w:t>
      </w:r>
    </w:p>
    <w:p w:rsidR="0082696F" w:rsidRDefault="0082696F" w:rsidP="0082696F">
      <w:pPr>
        <w:pStyle w:val="CodeWithinBulletsEndPACKT"/>
      </w:pPr>
      <w:r>
        <w:t>$items = $</w:t>
      </w:r>
      <w:proofErr w:type="spellStart"/>
      <w:r>
        <w:t>svc.FindItems</w:t>
      </w:r>
      <w:proofErr w:type="spellEnd"/>
      <w:r>
        <w:t>("</w:t>
      </w:r>
      <w:proofErr w:type="spellStart"/>
      <w:r>
        <w:t>Inbox",$query,$view</w:t>
      </w:r>
      <w:proofErr w:type="spellEnd"/>
      <w:r>
        <w:t>)</w:t>
      </w:r>
    </w:p>
    <w:p w:rsidR="008449B2" w:rsidRDefault="0082696F" w:rsidP="00C54D04">
      <w:pPr>
        <w:pStyle w:val="NumberedBulletPACKT"/>
        <w:numPr>
          <w:ilvl w:val="0"/>
          <w:numId w:val="0"/>
        </w:numPr>
        <w:ind w:left="1080" w:hanging="360"/>
      </w:pPr>
      <w:r>
        <w:t>6.</w:t>
      </w:r>
      <w:r>
        <w:tab/>
        <w:t>Loop through each item returned by the search and retrieve the message header information:</w:t>
      </w:r>
      <w:r w:rsidR="004D3C2E">
        <w:fldChar w:fldCharType="begin"/>
      </w:r>
      <w:r>
        <w:instrText>xe "e-mail message:headers, retrieving"</w:instrText>
      </w:r>
      <w:r w:rsidR="004D3C2E">
        <w:fldChar w:fldCharType="end"/>
      </w:r>
    </w:p>
    <w:p w:rsidR="0082696F" w:rsidRDefault="0082696F" w:rsidP="0082696F">
      <w:pPr>
        <w:pStyle w:val="CodeWithinBulletsPACKT"/>
      </w:pPr>
      <w:r>
        <w:t>$items | Foreach-Object{</w:t>
      </w:r>
    </w:p>
    <w:p w:rsidR="0082696F" w:rsidRDefault="0082696F" w:rsidP="0082696F">
      <w:pPr>
        <w:pStyle w:val="CodeWithinBulletsPACKT"/>
      </w:pPr>
    </w:p>
    <w:p w:rsidR="0082696F" w:rsidRDefault="0082696F" w:rsidP="0082696F">
      <w:pPr>
        <w:pStyle w:val="CodeWithinBulletsPACKT"/>
      </w:pPr>
      <w:r>
        <w:t xml:space="preserve">  $</w:t>
      </w:r>
      <w:proofErr w:type="spellStart"/>
      <w:r>
        <w:t>headerview</w:t>
      </w:r>
      <w:proofErr w:type="spellEnd"/>
      <w:r>
        <w:t xml:space="preserve"> = New-Object -</w:t>
      </w:r>
      <w:proofErr w:type="spellStart"/>
      <w:r>
        <w:t>TypeName</w:t>
      </w:r>
      <w:proofErr w:type="spellEnd"/>
      <w:r>
        <w:t xml:space="preserve"> `</w:t>
      </w:r>
    </w:p>
    <w:p w:rsidR="0082696F" w:rsidRDefault="0082696F" w:rsidP="0082696F">
      <w:pPr>
        <w:pStyle w:val="CodeWithinBulletsPACKT"/>
      </w:pPr>
      <w:r>
        <w:t xml:space="preserve">  </w:t>
      </w:r>
      <w:proofErr w:type="spellStart"/>
      <w:r>
        <w:t>Microsoft.Exchange.WebServices.Data.ItemView</w:t>
      </w:r>
      <w:proofErr w:type="spellEnd"/>
      <w:r>
        <w:t xml:space="preserve"> `</w:t>
      </w:r>
    </w:p>
    <w:p w:rsidR="0082696F" w:rsidRDefault="0082696F" w:rsidP="0082696F">
      <w:pPr>
        <w:pStyle w:val="CodeWithinBulletsPACKT"/>
      </w:pPr>
      <w:r>
        <w:t xml:space="preserve">  -</w:t>
      </w:r>
      <w:proofErr w:type="spellStart"/>
      <w:r>
        <w:t>ArgumentList</w:t>
      </w:r>
      <w:proofErr w:type="spellEnd"/>
      <w:r>
        <w:t xml:space="preserve"> 1</w:t>
      </w:r>
    </w:p>
    <w:p w:rsidR="0082696F" w:rsidRDefault="0082696F" w:rsidP="0082696F">
      <w:pPr>
        <w:pStyle w:val="CodeWithinBulletsPACKT"/>
      </w:pPr>
    </w:p>
    <w:p w:rsidR="0082696F" w:rsidRDefault="0082696F" w:rsidP="0082696F">
      <w:pPr>
        <w:pStyle w:val="CodeWithinBulletsPACKT"/>
      </w:pPr>
      <w:r>
        <w:t xml:space="preserve">  $</w:t>
      </w:r>
      <w:proofErr w:type="spellStart"/>
      <w:r>
        <w:t>headerprops</w:t>
      </w:r>
      <w:proofErr w:type="spellEnd"/>
      <w:r>
        <w:t xml:space="preserve"> = New-Object –</w:t>
      </w:r>
      <w:proofErr w:type="spellStart"/>
      <w:r>
        <w:t>TypeName</w:t>
      </w:r>
      <w:proofErr w:type="spellEnd"/>
      <w:r>
        <w:t xml:space="preserve"> `</w:t>
      </w:r>
    </w:p>
    <w:p w:rsidR="0082696F" w:rsidRDefault="0082696F" w:rsidP="0082696F">
      <w:pPr>
        <w:pStyle w:val="CodeWithinBulletsPACKT"/>
      </w:pPr>
      <w:r>
        <w:t xml:space="preserve">    </w:t>
      </w:r>
      <w:proofErr w:type="spellStart"/>
      <w:r>
        <w:t>Microsoft.Exchange.WebServices.Data.PropertySet</w:t>
      </w:r>
      <w:proofErr w:type="spellEnd"/>
      <w:r>
        <w:t xml:space="preserve"> (</w:t>
      </w:r>
    </w:p>
    <w:p w:rsidR="0082696F" w:rsidRDefault="0082696F" w:rsidP="0082696F">
      <w:pPr>
        <w:pStyle w:val="CodeWithinBulletsPACKT"/>
      </w:pPr>
      <w:r>
        <w:t xml:space="preserve">    $schema::</w:t>
      </w:r>
      <w:proofErr w:type="spellStart"/>
      <w:r>
        <w:t>InternetMessageHeaders</w:t>
      </w:r>
      <w:proofErr w:type="spellEnd"/>
    </w:p>
    <w:p w:rsidR="0082696F" w:rsidRDefault="0082696F" w:rsidP="0082696F">
      <w:pPr>
        <w:pStyle w:val="CodeWithinBulletsPACKT"/>
      </w:pPr>
      <w:r>
        <w:t xml:space="preserve">  )</w:t>
      </w:r>
    </w:p>
    <w:p w:rsidR="0082696F" w:rsidRDefault="0082696F" w:rsidP="0082696F">
      <w:pPr>
        <w:pStyle w:val="CodeWithinBulletsPACKT"/>
      </w:pPr>
    </w:p>
    <w:p w:rsidR="0082696F" w:rsidRDefault="0082696F" w:rsidP="0082696F">
      <w:pPr>
        <w:pStyle w:val="CodeWithinBulletsPACKT"/>
      </w:pPr>
      <w:r>
        <w:t xml:space="preserve">  $</w:t>
      </w:r>
      <w:proofErr w:type="spellStart"/>
      <w:r>
        <w:t>headerview.PropertySet</w:t>
      </w:r>
      <w:proofErr w:type="spellEnd"/>
      <w:r>
        <w:t xml:space="preserve"> = $</w:t>
      </w:r>
      <w:proofErr w:type="spellStart"/>
      <w:r>
        <w:t>headerprops</w:t>
      </w:r>
      <w:proofErr w:type="spellEnd"/>
    </w:p>
    <w:p w:rsidR="0082696F" w:rsidRDefault="0082696F" w:rsidP="0082696F">
      <w:pPr>
        <w:pStyle w:val="CodeWithinBulletsPACKT"/>
      </w:pPr>
    </w:p>
    <w:p w:rsidR="0082696F" w:rsidRDefault="0082696F" w:rsidP="0082696F">
      <w:pPr>
        <w:pStyle w:val="CodeWithinBulletsPACKT"/>
      </w:pPr>
      <w:r>
        <w:t xml:space="preserve">  $message = [</w:t>
      </w:r>
      <w:proofErr w:type="spellStart"/>
      <w:r>
        <w:t>Microsoft.Exchange.WebServices.Data.Item</w:t>
      </w:r>
      <w:proofErr w:type="spellEnd"/>
      <w:r>
        <w:t>]::Bind(</w:t>
      </w:r>
    </w:p>
    <w:p w:rsidR="0082696F" w:rsidRDefault="0082696F" w:rsidP="0082696F">
      <w:pPr>
        <w:pStyle w:val="CodeWithinBulletsPACKT"/>
      </w:pPr>
      <w:r>
        <w:t xml:space="preserve">    $svc, $_.Id, $</w:t>
      </w:r>
      <w:proofErr w:type="spellStart"/>
      <w:r>
        <w:t>headerview.PropertySet</w:t>
      </w:r>
      <w:proofErr w:type="spellEnd"/>
    </w:p>
    <w:p w:rsidR="0082696F" w:rsidRDefault="0082696F" w:rsidP="0082696F">
      <w:pPr>
        <w:pStyle w:val="CodeWithinBulletsPACKT"/>
      </w:pPr>
      <w:r>
        <w:t xml:space="preserve">  )</w:t>
      </w:r>
    </w:p>
    <w:p w:rsidR="0082696F" w:rsidRDefault="0082696F" w:rsidP="0082696F">
      <w:pPr>
        <w:pStyle w:val="CodeWithinBulletsPACKT"/>
      </w:pPr>
    </w:p>
    <w:p w:rsidR="0082696F" w:rsidRDefault="0082696F" w:rsidP="0082696F">
      <w:pPr>
        <w:pStyle w:val="CodeWithinBulletsPACKT"/>
      </w:pPr>
      <w:r>
        <w:t xml:space="preserve">  $</w:t>
      </w:r>
      <w:proofErr w:type="spellStart"/>
      <w:r>
        <w:t>message.InternetMessageHeaders</w:t>
      </w:r>
      <w:proofErr w:type="spellEnd"/>
    </w:p>
    <w:p w:rsidR="0082696F" w:rsidRDefault="0082696F" w:rsidP="0082696F">
      <w:pPr>
        <w:pStyle w:val="CodeWithinBulletsEndPACKT"/>
      </w:pPr>
      <w:r>
        <w:t>}</w:t>
      </w:r>
    </w:p>
    <w:p w:rsidR="0082696F" w:rsidRDefault="0082696F" w:rsidP="0082696F">
      <w:pPr>
        <w:pStyle w:val="Heading2"/>
      </w:pPr>
      <w:r>
        <w:t>How it works...</w:t>
      </w:r>
    </w:p>
    <w:p w:rsidR="0082696F" w:rsidRDefault="0082696F" w:rsidP="0082696F">
      <w:pPr>
        <w:pStyle w:val="NormalPACKT"/>
      </w:pPr>
      <w:r>
        <w:t xml:space="preserve">The code in this example is very similar to what we used in the recipe for </w:t>
      </w:r>
      <w:r>
        <w:rPr>
          <w:rStyle w:val="ItalicsPACKT"/>
        </w:rPr>
        <w:t>Searching mailboxes</w:t>
      </w:r>
      <w:r>
        <w:t xml:space="preserve">. Again, since we are not supplying credentials when creating the </w:t>
      </w:r>
      <w:proofErr w:type="spellStart"/>
      <w:r>
        <w:rPr>
          <w:rStyle w:val="CodeInTextPACKT"/>
        </w:rPr>
        <w:t>ExchangeService</w:t>
      </w:r>
      <w:proofErr w:type="spellEnd"/>
      <w:r>
        <w:t xml:space="preserve"> object</w:t>
      </w:r>
      <w:r w:rsidR="004D3C2E">
        <w:fldChar w:fldCharType="begin"/>
      </w:r>
      <w:r>
        <w:instrText>xe "ExchangeService object"</w:instrText>
      </w:r>
      <w:r w:rsidR="004D3C2E">
        <w:fldChar w:fldCharType="end"/>
      </w:r>
      <w:r>
        <w:t xml:space="preserve">, and we're not using impersonation, the search will be performed in the administrator mailbox. When calling the </w:t>
      </w:r>
      <w:proofErr w:type="spellStart"/>
      <w:r>
        <w:rPr>
          <w:rStyle w:val="CodeInTextPACKT"/>
        </w:rPr>
        <w:t>FindItems</w:t>
      </w:r>
      <w:proofErr w:type="spellEnd"/>
      <w:r>
        <w:t xml:space="preserve"> method, we're specifying the folder to search, the AQS search query to be used, and the item view.</w:t>
      </w:r>
    </w:p>
    <w:p w:rsidR="0082696F" w:rsidRDefault="0082696F" w:rsidP="0082696F">
      <w:pPr>
        <w:pStyle w:val="NormalPACKT"/>
      </w:pPr>
      <w:r>
        <w:t>For each item returned by the search, we need to create a new view and property set for the single instance of the message that returns only the message headers. We then bind to the message and return the header information.</w:t>
      </w:r>
    </w:p>
    <w:p w:rsidR="0082696F" w:rsidRDefault="004D3C2E" w:rsidP="0082696F">
      <w:pPr>
        <w:pStyle w:val="NormalPACKT"/>
      </w:pPr>
      <w:r>
        <w:fldChar w:fldCharType="begin"/>
      </w:r>
      <w:r w:rsidR="0082696F">
        <w:instrText>xe "e-mail message:headers, retrieving"</w:instrText>
      </w:r>
      <w:r>
        <w:fldChar w:fldCharType="end"/>
      </w:r>
      <w:r w:rsidR="0082696F">
        <w:t>The header information returned will provide details of which server received the message, the content type of the message, the subject and date, and all of the X-Headers included with the message.</w:t>
      </w:r>
    </w:p>
    <w:p w:rsidR="0082696F" w:rsidRDefault="0082696F" w:rsidP="0082696F">
      <w:pPr>
        <w:pStyle w:val="NormalPACKT"/>
        <w:spacing w:after="0"/>
      </w:pPr>
      <w:r>
        <w:t xml:space="preserve">There are a number of well-known mailbox folders that can be searched using the </w:t>
      </w:r>
      <w:proofErr w:type="spellStart"/>
      <w:r>
        <w:rPr>
          <w:rStyle w:val="CodeInTextPACKT"/>
        </w:rPr>
        <w:t>FindItems</w:t>
      </w:r>
      <w:proofErr w:type="spellEnd"/>
      <w:r>
        <w:t xml:space="preserve"> method. For details, see the recipe earlier in this chapter titled </w:t>
      </w:r>
      <w:r>
        <w:rPr>
          <w:rStyle w:val="ItalicsPACKT"/>
        </w:rPr>
        <w:t>Searching mailboxes</w:t>
      </w:r>
      <w:r>
        <w:t>.</w:t>
      </w:r>
    </w:p>
    <w:p w:rsidR="0082696F" w:rsidRDefault="0082696F" w:rsidP="0082696F">
      <w:pPr>
        <w:pStyle w:val="Heading2"/>
      </w:pPr>
      <w:r>
        <w:t>There's more...</w:t>
      </w:r>
    </w:p>
    <w:p w:rsidR="0082696F" w:rsidRDefault="0082696F" w:rsidP="0082696F">
      <w:pPr>
        <w:pStyle w:val="NormalPACKT"/>
      </w:pPr>
      <w:r>
        <w:t xml:space="preserve">Of course, we'll primarily need to retrieve the message headers for an item in another user's mailbox. Here is an extended version of our previous code that implements EWS impersonation and provides parameters for the mailbox and folder to be searched. Add the following code to a script called </w:t>
      </w:r>
      <w:r>
        <w:rPr>
          <w:rStyle w:val="CodeInTextPACKT"/>
        </w:rPr>
        <w:t>GetMessageHeaders.ps1</w:t>
      </w:r>
      <w:r>
        <w:t>:</w:t>
      </w:r>
    </w:p>
    <w:p w:rsidR="0082696F" w:rsidRDefault="0082696F" w:rsidP="0082696F">
      <w:pPr>
        <w:pStyle w:val="CodePACKT"/>
      </w:pPr>
      <w:r>
        <w:t>Param($query, $mailbox, $folder)</w:t>
      </w:r>
    </w:p>
    <w:p w:rsidR="0082696F" w:rsidRDefault="0082696F" w:rsidP="0082696F">
      <w:pPr>
        <w:pStyle w:val="CodePACKT"/>
      </w:pPr>
    </w:p>
    <w:p w:rsidR="0082696F" w:rsidRDefault="0082696F" w:rsidP="0082696F">
      <w:pPr>
        <w:pStyle w:val="CodePACKT"/>
      </w:pPr>
      <w:r>
        <w:t>Add-Type -Path C:\EWS\Microsoft.Exchange.WebServices.dll</w:t>
      </w:r>
    </w:p>
    <w:p w:rsidR="0082696F" w:rsidRDefault="0082696F" w:rsidP="0082696F">
      <w:pPr>
        <w:pStyle w:val="CodePACKT"/>
      </w:pPr>
      <w:r>
        <w:t xml:space="preserve">$svc = New-Object </w:t>
      </w:r>
      <w:proofErr w:type="spellStart"/>
      <w:r>
        <w:t>Microsoft.Exchange.WebServices.Data.ExchangeService</w:t>
      </w:r>
      <w:proofErr w:type="spellEnd"/>
    </w:p>
    <w:p w:rsidR="0082696F" w:rsidRDefault="0082696F" w:rsidP="0082696F">
      <w:pPr>
        <w:pStyle w:val="CodePACKT"/>
      </w:pPr>
    </w:p>
    <w:p w:rsidR="0082696F" w:rsidRDefault="0082696F" w:rsidP="0082696F">
      <w:pPr>
        <w:pStyle w:val="CodePACKT"/>
      </w:pPr>
      <w:r>
        <w:t>$id = New-Object -</w:t>
      </w:r>
      <w:proofErr w:type="spellStart"/>
      <w:r>
        <w:t>TypeName</w:t>
      </w:r>
      <w:proofErr w:type="spellEnd"/>
      <w:r>
        <w:t xml:space="preserve"> `</w:t>
      </w:r>
    </w:p>
    <w:p w:rsidR="0082696F" w:rsidRDefault="0082696F" w:rsidP="0082696F">
      <w:pPr>
        <w:pStyle w:val="CodePACKT"/>
      </w:pPr>
      <w:proofErr w:type="spellStart"/>
      <w:r>
        <w:t>Microsoft.Exchange.WebServices.Data.ImpersonatedUserId</w:t>
      </w:r>
      <w:proofErr w:type="spellEnd"/>
      <w:r>
        <w:t xml:space="preserve"> `</w:t>
      </w:r>
    </w:p>
    <w:p w:rsidR="0082696F" w:rsidRDefault="0082696F" w:rsidP="0082696F">
      <w:pPr>
        <w:pStyle w:val="CodePACKT"/>
      </w:pPr>
      <w:r>
        <w:t>-</w:t>
      </w:r>
      <w:proofErr w:type="spellStart"/>
      <w:r>
        <w:t>ArgumentList</w:t>
      </w:r>
      <w:proofErr w:type="spellEnd"/>
      <w:r>
        <w:t xml:space="preserve"> "</w:t>
      </w:r>
      <w:proofErr w:type="spellStart"/>
      <w:r>
        <w:t>SmtpAddress</w:t>
      </w:r>
      <w:proofErr w:type="spellEnd"/>
      <w:r>
        <w:t>",$mailbox</w:t>
      </w:r>
    </w:p>
    <w:p w:rsidR="0082696F" w:rsidRDefault="0082696F" w:rsidP="0082696F">
      <w:pPr>
        <w:pStyle w:val="CodePACKT"/>
      </w:pPr>
    </w:p>
    <w:p w:rsidR="0082696F" w:rsidRDefault="0082696F" w:rsidP="0082696F">
      <w:pPr>
        <w:pStyle w:val="CodePACKT"/>
      </w:pPr>
      <w:r>
        <w:t>$</w:t>
      </w:r>
      <w:proofErr w:type="spellStart"/>
      <w:r>
        <w:t>svc.ImpersonatedUserId</w:t>
      </w:r>
      <w:proofErr w:type="spellEnd"/>
      <w:r>
        <w:t xml:space="preserve"> = $id</w:t>
      </w:r>
    </w:p>
    <w:p w:rsidR="0082696F" w:rsidRDefault="0082696F" w:rsidP="0082696F">
      <w:pPr>
        <w:pStyle w:val="CodePACKT"/>
      </w:pPr>
      <w:r>
        <w:t>$</w:t>
      </w:r>
      <w:proofErr w:type="spellStart"/>
      <w:r>
        <w:t>svc.AutoDiscoverUrl</w:t>
      </w:r>
      <w:proofErr w:type="spellEnd"/>
      <w:r>
        <w:t>($mailbox)</w:t>
      </w:r>
    </w:p>
    <w:p w:rsidR="0082696F" w:rsidRDefault="0082696F" w:rsidP="0082696F">
      <w:pPr>
        <w:pStyle w:val="CodePACKT"/>
      </w:pPr>
    </w:p>
    <w:p w:rsidR="0082696F" w:rsidRDefault="0082696F" w:rsidP="0082696F">
      <w:pPr>
        <w:pStyle w:val="CodePACKT"/>
      </w:pPr>
      <w:r>
        <w:t>$view = New-Object -</w:t>
      </w:r>
      <w:proofErr w:type="spellStart"/>
      <w:r>
        <w:t>TypeName</w:t>
      </w:r>
      <w:proofErr w:type="spellEnd"/>
      <w:r>
        <w:t xml:space="preserve"> `</w:t>
      </w:r>
    </w:p>
    <w:p w:rsidR="0082696F" w:rsidRDefault="0082696F" w:rsidP="0082696F">
      <w:pPr>
        <w:pStyle w:val="CodePACKT"/>
      </w:pPr>
      <w:proofErr w:type="spellStart"/>
      <w:r>
        <w:t>Microsoft.Exchange.WebServices.Data.ItemView</w:t>
      </w:r>
      <w:proofErr w:type="spellEnd"/>
      <w:r>
        <w:t xml:space="preserve"> `</w:t>
      </w:r>
    </w:p>
    <w:p w:rsidR="0082696F" w:rsidRDefault="0082696F" w:rsidP="0082696F">
      <w:pPr>
        <w:pStyle w:val="CodePACKT"/>
      </w:pPr>
      <w:r>
        <w:t>-</w:t>
      </w:r>
      <w:proofErr w:type="spellStart"/>
      <w:r>
        <w:t>ArgumentList</w:t>
      </w:r>
      <w:proofErr w:type="spellEnd"/>
      <w:r>
        <w:t xml:space="preserve"> 100</w:t>
      </w:r>
    </w:p>
    <w:p w:rsidR="0082696F" w:rsidRDefault="0082696F" w:rsidP="0082696F">
      <w:pPr>
        <w:pStyle w:val="CodePACKT"/>
      </w:pPr>
    </w:p>
    <w:p w:rsidR="0082696F" w:rsidRDefault="0082696F" w:rsidP="0082696F">
      <w:pPr>
        <w:pStyle w:val="CodePACKT"/>
      </w:pPr>
      <w:r>
        <w:t>$schema = [</w:t>
      </w:r>
      <w:proofErr w:type="spellStart"/>
      <w:r>
        <w:t>Microsoft.Exchange.WebServices.Data.ItemSchema</w:t>
      </w:r>
      <w:proofErr w:type="spellEnd"/>
      <w:r>
        <w:t>]</w:t>
      </w:r>
    </w:p>
    <w:p w:rsidR="0082696F" w:rsidRDefault="0082696F" w:rsidP="0082696F">
      <w:pPr>
        <w:pStyle w:val="CodePACKT"/>
      </w:pPr>
    </w:p>
    <w:p w:rsidR="0082696F" w:rsidRDefault="0082696F" w:rsidP="0082696F">
      <w:pPr>
        <w:pStyle w:val="CodePACKT"/>
      </w:pPr>
      <w:r>
        <w:t>$</w:t>
      </w:r>
      <w:proofErr w:type="spellStart"/>
      <w:r>
        <w:t>propertyset</w:t>
      </w:r>
      <w:proofErr w:type="spellEnd"/>
      <w:r>
        <w:t xml:space="preserve"> = New-Object –</w:t>
      </w:r>
      <w:proofErr w:type="spellStart"/>
      <w:r>
        <w:t>TypeName</w:t>
      </w:r>
      <w:proofErr w:type="spellEnd"/>
      <w:r>
        <w:t xml:space="preserve"> `</w:t>
      </w:r>
    </w:p>
    <w:p w:rsidR="0082696F" w:rsidRDefault="0082696F" w:rsidP="0082696F">
      <w:pPr>
        <w:pStyle w:val="CodePACKT"/>
      </w:pPr>
      <w:proofErr w:type="spellStart"/>
      <w:r>
        <w:t>Microsoft.Exchange.WebServices.Data.PropertySet</w:t>
      </w:r>
      <w:proofErr w:type="spellEnd"/>
      <w:r>
        <w:t xml:space="preserve"> (</w:t>
      </w:r>
    </w:p>
    <w:p w:rsidR="0082696F" w:rsidRDefault="0082696F" w:rsidP="0082696F">
      <w:pPr>
        <w:pStyle w:val="CodePACKT"/>
      </w:pPr>
      <w:r>
        <w:t xml:space="preserve">  $schema::</w:t>
      </w:r>
      <w:proofErr w:type="spellStart"/>
      <w:r>
        <w:t>IdOnly</w:t>
      </w:r>
      <w:proofErr w:type="spellEnd"/>
    </w:p>
    <w:p w:rsidR="0082696F" w:rsidRDefault="0082696F" w:rsidP="0082696F">
      <w:pPr>
        <w:pStyle w:val="CodePACKT"/>
      </w:pPr>
      <w:r>
        <w:t>)</w:t>
      </w:r>
    </w:p>
    <w:p w:rsidR="0082696F" w:rsidRDefault="0082696F" w:rsidP="0082696F">
      <w:pPr>
        <w:pStyle w:val="CodePACKT"/>
      </w:pPr>
    </w:p>
    <w:p w:rsidR="0082696F" w:rsidRDefault="0082696F" w:rsidP="0082696F">
      <w:pPr>
        <w:pStyle w:val="CodePACKT"/>
      </w:pPr>
      <w:r>
        <w:t>$</w:t>
      </w:r>
      <w:proofErr w:type="spellStart"/>
      <w:r>
        <w:t>view.PropertySet</w:t>
      </w:r>
      <w:proofErr w:type="spellEnd"/>
      <w:r>
        <w:t xml:space="preserve"> = $</w:t>
      </w:r>
      <w:proofErr w:type="spellStart"/>
      <w:r>
        <w:t>propertyset</w:t>
      </w:r>
      <w:proofErr w:type="spellEnd"/>
    </w:p>
    <w:p w:rsidR="0082696F" w:rsidRDefault="0082696F" w:rsidP="0082696F">
      <w:pPr>
        <w:pStyle w:val="CodePACKT"/>
      </w:pPr>
    </w:p>
    <w:p w:rsidR="0082696F" w:rsidRDefault="0082696F" w:rsidP="0082696F">
      <w:pPr>
        <w:pStyle w:val="CodePACKT"/>
      </w:pPr>
      <w:r>
        <w:t>$query = $query</w:t>
      </w:r>
    </w:p>
    <w:p w:rsidR="0082696F" w:rsidRDefault="0082696F" w:rsidP="0082696F">
      <w:pPr>
        <w:pStyle w:val="CodePACKT"/>
      </w:pPr>
    </w:p>
    <w:p w:rsidR="0082696F" w:rsidRDefault="0082696F" w:rsidP="0082696F">
      <w:pPr>
        <w:pStyle w:val="CodePACKT"/>
      </w:pPr>
      <w:r>
        <w:t>$items = $</w:t>
      </w:r>
      <w:proofErr w:type="spellStart"/>
      <w:r>
        <w:t>svc.FindItems</w:t>
      </w:r>
      <w:proofErr w:type="spellEnd"/>
      <w:r>
        <w:t>($</w:t>
      </w:r>
      <w:proofErr w:type="spellStart"/>
      <w:r>
        <w:t>folder,$query,$view</w:t>
      </w:r>
      <w:proofErr w:type="spellEnd"/>
      <w:r>
        <w:t>)</w:t>
      </w:r>
    </w:p>
    <w:p w:rsidR="0082696F" w:rsidRDefault="0082696F" w:rsidP="0082696F">
      <w:pPr>
        <w:pStyle w:val="CodePACKT"/>
      </w:pPr>
    </w:p>
    <w:p w:rsidR="0082696F" w:rsidRDefault="0082696F" w:rsidP="0082696F">
      <w:pPr>
        <w:pStyle w:val="CodePACKT"/>
      </w:pPr>
      <w:r>
        <w:t>$items | Foreach-Object{</w:t>
      </w:r>
    </w:p>
    <w:p w:rsidR="0082696F" w:rsidRDefault="0082696F" w:rsidP="0082696F">
      <w:pPr>
        <w:pStyle w:val="CodePACKT"/>
      </w:pPr>
    </w:p>
    <w:p w:rsidR="0082696F" w:rsidRDefault="0082696F" w:rsidP="0082696F">
      <w:pPr>
        <w:pStyle w:val="CodePACKT"/>
      </w:pPr>
      <w:r>
        <w:t xml:space="preserve">  $</w:t>
      </w:r>
      <w:proofErr w:type="spellStart"/>
      <w:r>
        <w:t>headerview</w:t>
      </w:r>
      <w:proofErr w:type="spellEnd"/>
      <w:r>
        <w:t xml:space="preserve">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Microsoft.Exchange.WebServices.Data.ItemView</w:t>
      </w:r>
      <w:proofErr w:type="spellEnd"/>
      <w:r>
        <w:t xml:space="preserve"> `</w:t>
      </w:r>
    </w:p>
    <w:p w:rsidR="0082696F" w:rsidRDefault="0082696F" w:rsidP="0082696F">
      <w:pPr>
        <w:pStyle w:val="CodePACKT"/>
      </w:pPr>
      <w:r>
        <w:t xml:space="preserve">  -</w:t>
      </w:r>
      <w:proofErr w:type="spellStart"/>
      <w:r>
        <w:t>ArgumentList</w:t>
      </w:r>
      <w:proofErr w:type="spellEnd"/>
      <w:r>
        <w:t xml:space="preserve"> 1</w:t>
      </w:r>
    </w:p>
    <w:p w:rsidR="0082696F" w:rsidRDefault="0082696F" w:rsidP="0082696F">
      <w:pPr>
        <w:pStyle w:val="CodePACKT"/>
      </w:pPr>
    </w:p>
    <w:p w:rsidR="0082696F" w:rsidRDefault="0082696F" w:rsidP="0082696F">
      <w:pPr>
        <w:pStyle w:val="CodePACKT"/>
      </w:pPr>
      <w:r>
        <w:t xml:space="preserve">  $</w:t>
      </w:r>
      <w:proofErr w:type="spellStart"/>
      <w:r>
        <w:t>headerprops</w:t>
      </w:r>
      <w:proofErr w:type="spellEnd"/>
      <w:r>
        <w:t xml:space="preserve">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Microsoft.Exchange.WebServices.Data.PropertySet</w:t>
      </w:r>
      <w:proofErr w:type="spellEnd"/>
      <w:r>
        <w:t xml:space="preserve"> (</w:t>
      </w:r>
    </w:p>
    <w:p w:rsidR="0082696F" w:rsidRDefault="0082696F" w:rsidP="0082696F">
      <w:pPr>
        <w:pStyle w:val="CodePACKT"/>
      </w:pPr>
      <w:r>
        <w:t xml:space="preserve">    $schema::</w:t>
      </w:r>
      <w:proofErr w:type="spellStart"/>
      <w:r>
        <w:t>InternetMessageHeaders</w:t>
      </w:r>
      <w:proofErr w:type="spellEnd"/>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w:t>
      </w:r>
      <w:proofErr w:type="spellStart"/>
      <w:r>
        <w:t>headerview.PropertySet</w:t>
      </w:r>
      <w:proofErr w:type="spellEnd"/>
      <w:r>
        <w:t xml:space="preserve"> = $</w:t>
      </w:r>
      <w:proofErr w:type="spellStart"/>
      <w:r>
        <w:t>headerprops</w:t>
      </w:r>
      <w:proofErr w:type="spellEnd"/>
    </w:p>
    <w:p w:rsidR="0082696F" w:rsidRDefault="0082696F" w:rsidP="0082696F">
      <w:pPr>
        <w:pStyle w:val="CodePACKT"/>
      </w:pPr>
    </w:p>
    <w:p w:rsidR="0082696F" w:rsidRDefault="0082696F" w:rsidP="0082696F">
      <w:pPr>
        <w:pStyle w:val="CodePACKT"/>
      </w:pPr>
      <w:r>
        <w:t xml:space="preserve">  $message = [</w:t>
      </w:r>
      <w:proofErr w:type="spellStart"/>
      <w:r>
        <w:t>Microsoft.Exchange.WebServices.Data.Item</w:t>
      </w:r>
      <w:proofErr w:type="spellEnd"/>
      <w:r>
        <w:t>]::Bind(</w:t>
      </w:r>
    </w:p>
    <w:p w:rsidR="0082696F" w:rsidRDefault="0082696F" w:rsidP="0082696F">
      <w:pPr>
        <w:pStyle w:val="CodePACKT"/>
      </w:pPr>
      <w:r>
        <w:t xml:space="preserve">    $svc, $_.Id, $</w:t>
      </w:r>
      <w:proofErr w:type="spellStart"/>
      <w:r>
        <w:t>headerview.PropertySet</w:t>
      </w:r>
      <w:proofErr w:type="spellEnd"/>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w:t>
      </w:r>
      <w:proofErr w:type="spellStart"/>
      <w:r>
        <w:t>message.InternetMessageHeaders</w:t>
      </w:r>
      <w:proofErr w:type="spellEnd"/>
    </w:p>
    <w:p w:rsidR="0082696F" w:rsidRDefault="0082696F" w:rsidP="0082696F">
      <w:pPr>
        <w:pStyle w:val="CodeEndPACKT"/>
      </w:pPr>
      <w:r>
        <w:t>}</w:t>
      </w:r>
    </w:p>
    <w:p w:rsidR="0082696F" w:rsidRDefault="0082696F" w:rsidP="0082696F">
      <w:pPr>
        <w:pStyle w:val="NormalPACKT"/>
        <w:rPr>
          <w:lang w:val="en-GB"/>
        </w:rPr>
      </w:pPr>
      <w:r>
        <w:rPr>
          <w:lang w:val="en-GB"/>
        </w:rPr>
        <w:t>To run the script against an alternate mailbox, provide the query and the SMTP address associated with the mailbox:</w:t>
      </w:r>
      <w:r w:rsidR="004D3C2E">
        <w:rPr>
          <w:lang w:val="en-GB"/>
        </w:rPr>
        <w:fldChar w:fldCharType="begin"/>
      </w:r>
      <w:r>
        <w:rPr>
          <w:lang w:val="en-GB"/>
        </w:rPr>
        <w:instrText>xe "e-mail message:headers, retrieving"</w:instrText>
      </w:r>
      <w:r w:rsidR="004D3C2E">
        <w:rPr>
          <w:lang w:val="en-GB"/>
        </w:rPr>
        <w:fldChar w:fldCharType="end"/>
      </w:r>
    </w:p>
    <w:p w:rsidR="0082696F" w:rsidRDefault="0082696F" w:rsidP="0082696F">
      <w:pPr>
        <w:pStyle w:val="CodePACKT"/>
      </w:pPr>
      <w:r>
        <w:t>c:\GetMessageHeaders.ps1 -query "</w:t>
      </w:r>
      <w:proofErr w:type="spellStart"/>
      <w:r w:rsidR="00F60F15">
        <w:t>Subject</w:t>
      </w:r>
      <w:r>
        <w:t>:</w:t>
      </w:r>
      <w:r w:rsidR="002C455B">
        <w:t>’Financial</w:t>
      </w:r>
      <w:proofErr w:type="spellEnd"/>
      <w:r w:rsidR="002C455B">
        <w:t xml:space="preserve"> report FY17</w:t>
      </w:r>
      <w:r w:rsidR="00C07205">
        <w:t>’"`</w:t>
      </w:r>
    </w:p>
    <w:p w:rsidR="0082696F" w:rsidRDefault="0082696F" w:rsidP="0082696F">
      <w:pPr>
        <w:pStyle w:val="CodePACKT"/>
      </w:pPr>
      <w:r>
        <w:t xml:space="preserve">-mailbox </w:t>
      </w:r>
      <w:r w:rsidR="00C07205">
        <w:t>lsanders</w:t>
      </w:r>
      <w:r>
        <w:t>@</w:t>
      </w:r>
      <w:r w:rsidR="00F60F15">
        <w:t>testlabs.se</w:t>
      </w:r>
      <w:r>
        <w:t xml:space="preserve"> `</w:t>
      </w:r>
    </w:p>
    <w:p w:rsidR="0082696F" w:rsidRDefault="0082696F" w:rsidP="0082696F">
      <w:pPr>
        <w:pStyle w:val="CodeEndPACKT"/>
      </w:pPr>
      <w:r>
        <w:t>-folder Inbox</w:t>
      </w:r>
    </w:p>
    <w:p w:rsidR="0082696F" w:rsidRDefault="0082696F" w:rsidP="0082696F">
      <w:pPr>
        <w:pStyle w:val="NormalPACKT"/>
        <w:spacing w:after="0"/>
        <w:rPr>
          <w:lang w:val="en-GB"/>
        </w:rPr>
      </w:pPr>
      <w:r>
        <w:rPr>
          <w:lang w:val="en-GB"/>
        </w:rPr>
        <w:t xml:space="preserve">When the script executes, the headers for each message matching </w:t>
      </w:r>
      <w:r w:rsidR="00E229A7">
        <w:rPr>
          <w:lang w:val="en-GB"/>
        </w:rPr>
        <w:t xml:space="preserve">the AQS query will </w:t>
      </w:r>
      <w:r w:rsidR="00E229A7">
        <w:rPr>
          <w:lang w:val="en-GB"/>
        </w:rPr>
        <w:br/>
        <w:t>be returned and the output will look similar to the screenshot below:</w:t>
      </w:r>
    </w:p>
    <w:p w:rsidR="00E229A7" w:rsidRDefault="003850FA" w:rsidP="0082696F">
      <w:pPr>
        <w:pStyle w:val="NormalPACKT"/>
        <w:spacing w:after="0"/>
        <w:rPr>
          <w:lang w:val="en-GB"/>
        </w:rPr>
      </w:pPr>
      <w:r>
        <w:rPr>
          <w:noProof/>
          <w:lang w:val="en-GB"/>
        </w:rPr>
        <w:drawing>
          <wp:inline distT="0" distB="0" distL="0" distR="0">
            <wp:extent cx="5026660" cy="4066540"/>
            <wp:effectExtent l="0" t="0" r="0" b="0"/>
            <wp:docPr id="9" name="Picture 9" descr="7081EN_14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081EN_14_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6660" cy="4066540"/>
                    </a:xfrm>
                    <a:prstGeom prst="rect">
                      <a:avLst/>
                    </a:prstGeom>
                    <a:noFill/>
                    <a:ln>
                      <a:noFill/>
                    </a:ln>
                  </pic:spPr>
                </pic:pic>
              </a:graphicData>
            </a:graphic>
          </wp:inline>
        </w:drawing>
      </w:r>
    </w:p>
    <w:p w:rsidR="00E229A7" w:rsidRDefault="00013E0C" w:rsidP="00E229A7">
      <w:pPr>
        <w:pStyle w:val="LayoutInformationPACKT"/>
        <w:jc w:val="center"/>
      </w:pPr>
      <w:r>
        <w:t>7081</w:t>
      </w:r>
      <w:r w:rsidR="00F60F15">
        <w:t>EN</w:t>
      </w:r>
      <w:r w:rsidR="00E229A7">
        <w:t>_</w:t>
      </w:r>
      <w:r w:rsidR="00C07205">
        <w:t>14</w:t>
      </w:r>
      <w:r w:rsidR="00E229A7">
        <w:t>_09</w:t>
      </w:r>
    </w:p>
    <w:p w:rsidR="0082696F" w:rsidRDefault="0082696F" w:rsidP="0082696F">
      <w:pPr>
        <w:pStyle w:val="Heading2"/>
      </w:pPr>
      <w:r>
        <w:t>See also</w:t>
      </w:r>
    </w:p>
    <w:p w:rsidR="0082696F" w:rsidRDefault="0082696F" w:rsidP="0082696F">
      <w:pPr>
        <w:pStyle w:val="BulletEndPACKT"/>
      </w:pPr>
      <w:r>
        <w:rPr>
          <w:rStyle w:val="ItalicsPACKT"/>
        </w:rPr>
        <w:t>Working with impersonation</w:t>
      </w:r>
    </w:p>
    <w:p w:rsidR="0082696F" w:rsidRDefault="0082696F" w:rsidP="0082696F">
      <w:pPr>
        <w:pStyle w:val="Heading1"/>
        <w:suppressAutoHyphens/>
      </w:pPr>
      <w:r>
        <w:t>Deleting e-mail items from a mailbox</w:t>
      </w:r>
    </w:p>
    <w:p w:rsidR="0082696F" w:rsidRDefault="004D3C2E" w:rsidP="0082696F">
      <w:pPr>
        <w:pStyle w:val="NormalPACKT"/>
        <w:spacing w:after="0"/>
        <w:rPr>
          <w:lang w:val="en-GB"/>
        </w:rPr>
      </w:pPr>
      <w:r>
        <w:fldChar w:fldCharType="begin"/>
      </w:r>
      <w:r w:rsidR="0082696F">
        <w:instrText>xe "e-mail items:deleting, from mailbox"</w:instrText>
      </w:r>
      <w:r>
        <w:fldChar w:fldCharType="end"/>
      </w:r>
      <w:r w:rsidR="0082696F">
        <w:t>The Exchange Management Shell provides cmdlets that allow you to delete items from one or more mailboxes. This can also be done with the EWS Managed API, and you can get a little more control over how the items are deleted compared to what the built-in cmdlets provide. In this recipe, you'll learn how to use the EWS Managed API to delete items from one or more mailboxes using PowerShell</w:t>
      </w:r>
      <w:r w:rsidR="0082696F">
        <w:rPr>
          <w:lang w:val="en-GB"/>
        </w:rPr>
        <w:t>.</w:t>
      </w:r>
    </w:p>
    <w:p w:rsidR="0082696F" w:rsidRDefault="0082696F" w:rsidP="0082696F">
      <w:pPr>
        <w:pStyle w:val="Heading2"/>
      </w:pPr>
      <w:r>
        <w:t>How to do it...</w:t>
      </w:r>
    </w:p>
    <w:p w:rsidR="008449B2" w:rsidRDefault="0082696F" w:rsidP="00C54D04">
      <w:pPr>
        <w:pStyle w:val="NumberedBulletPACKT"/>
        <w:numPr>
          <w:ilvl w:val="0"/>
          <w:numId w:val="0"/>
        </w:numPr>
        <w:ind w:left="1080" w:hanging="360"/>
        <w:rPr>
          <w:lang w:val="en-GB"/>
        </w:rPr>
      </w:pPr>
      <w:r>
        <w:rPr>
          <w:lang w:val="en-GB"/>
        </w:rPr>
        <w:t>1.</w:t>
      </w:r>
      <w:r>
        <w:rPr>
          <w:lang w:val="en-GB"/>
        </w:rPr>
        <w:tab/>
        <w:t xml:space="preserve">First, load the assembly, create the </w:t>
      </w:r>
      <w:proofErr w:type="spellStart"/>
      <w:r>
        <w:rPr>
          <w:rStyle w:val="CodeInTextPACKT"/>
        </w:rPr>
        <w:t>ExchangeService</w:t>
      </w:r>
      <w:proofErr w:type="spellEnd"/>
      <w:r>
        <w:rPr>
          <w:lang w:val="en-GB"/>
        </w:rPr>
        <w:t xml:space="preserve"> objec</w:t>
      </w:r>
      <w:r w:rsidR="004D3C2E">
        <w:rPr>
          <w:lang w:val="en-GB"/>
        </w:rPr>
        <w:fldChar w:fldCharType="begin"/>
      </w:r>
      <w:r>
        <w:rPr>
          <w:lang w:val="en-GB"/>
        </w:rPr>
        <w:instrText>xe "ExchangeService object"</w:instrText>
      </w:r>
      <w:r w:rsidR="004D3C2E">
        <w:rPr>
          <w:lang w:val="en-GB"/>
        </w:rPr>
        <w:fldChar w:fldCharType="end"/>
      </w:r>
      <w:r>
        <w:rPr>
          <w:lang w:val="en-GB"/>
        </w:rPr>
        <w:t>t, and connect to EWS:</w:t>
      </w:r>
    </w:p>
    <w:p w:rsidR="0082696F" w:rsidRDefault="0082696F" w:rsidP="0082696F">
      <w:pPr>
        <w:pStyle w:val="CodeWithinBulletsPACKT"/>
      </w:pPr>
      <w:r>
        <w:t>Add-Type -Path C:\EWS\Microsoft.Exchange.WebServices.dll</w:t>
      </w:r>
    </w:p>
    <w:p w:rsidR="0082696F" w:rsidRDefault="0082696F" w:rsidP="0082696F">
      <w:pPr>
        <w:pStyle w:val="CodeWithinBulletsPACKT"/>
      </w:pPr>
      <w:r>
        <w:t xml:space="preserve">$svc = New-Object </w:t>
      </w:r>
      <w:proofErr w:type="spellStart"/>
      <w:r>
        <w:t>Microsoft.Exchange.WebServices.Data.ExchangeService</w:t>
      </w:r>
      <w:proofErr w:type="spellEnd"/>
    </w:p>
    <w:p w:rsidR="0082696F" w:rsidRDefault="0082696F" w:rsidP="0082696F">
      <w:pPr>
        <w:pStyle w:val="CodeWithinBulletsEndPACKT"/>
      </w:pPr>
      <w:r>
        <w:t>$</w:t>
      </w:r>
      <w:proofErr w:type="spellStart"/>
      <w:r>
        <w:t>svc.AutoDiscoverUrl</w:t>
      </w:r>
      <w:proofErr w:type="spellEnd"/>
      <w:r>
        <w:t>("</w:t>
      </w:r>
      <w:r w:rsidR="00115E81">
        <w:t>admin</w:t>
      </w:r>
      <w:r w:rsidR="00F316D0">
        <w:t>istrator</w:t>
      </w:r>
      <w:r>
        <w:t>@</w:t>
      </w:r>
      <w:r w:rsidR="00601BB7">
        <w:t>testlabs.se</w:t>
      </w:r>
      <w:r>
        <w:t>")</w:t>
      </w:r>
    </w:p>
    <w:p w:rsidR="008449B2" w:rsidRDefault="0082696F" w:rsidP="00C54D04">
      <w:pPr>
        <w:pStyle w:val="NumberedBulletPACKT"/>
        <w:numPr>
          <w:ilvl w:val="0"/>
          <w:numId w:val="0"/>
        </w:numPr>
        <w:ind w:left="1080" w:hanging="360"/>
        <w:rPr>
          <w:lang w:val="en-GB"/>
        </w:rPr>
      </w:pPr>
      <w:r>
        <w:rPr>
          <w:lang w:val="en-GB"/>
        </w:rPr>
        <w:t>2.</w:t>
      </w:r>
      <w:r>
        <w:rPr>
          <w:lang w:val="en-GB"/>
        </w:rPr>
        <w:tab/>
        <w:t>Next, create a view for the total number of items that should be returned from the search:</w:t>
      </w:r>
    </w:p>
    <w:p w:rsidR="0082696F" w:rsidRDefault="0082696F" w:rsidP="0082696F">
      <w:pPr>
        <w:pStyle w:val="CodeWithinBulletsPACKT"/>
      </w:pPr>
      <w:r>
        <w:t>$view = New-Object -</w:t>
      </w:r>
      <w:proofErr w:type="spellStart"/>
      <w:r>
        <w:t>TypeName</w:t>
      </w:r>
      <w:proofErr w:type="spellEnd"/>
      <w:r>
        <w:t xml:space="preserve"> `</w:t>
      </w:r>
    </w:p>
    <w:p w:rsidR="0082696F" w:rsidRDefault="0082696F" w:rsidP="0082696F">
      <w:pPr>
        <w:pStyle w:val="CodeWithinBulletsPACKT"/>
      </w:pPr>
      <w:proofErr w:type="spellStart"/>
      <w:r>
        <w:t>Microsoft.Exchange.WebServices.Data.ItemView</w:t>
      </w:r>
      <w:proofErr w:type="spellEnd"/>
      <w:r>
        <w:t xml:space="preserve"> `</w:t>
      </w:r>
    </w:p>
    <w:p w:rsidR="0082696F" w:rsidRDefault="0082696F" w:rsidP="0082696F">
      <w:pPr>
        <w:pStyle w:val="CodeWithinBulletsEndPACKT"/>
      </w:pPr>
      <w:r>
        <w:t>-</w:t>
      </w:r>
      <w:proofErr w:type="spellStart"/>
      <w:r>
        <w:t>ArgumentList</w:t>
      </w:r>
      <w:proofErr w:type="spellEnd"/>
      <w:r>
        <w:t xml:space="preserve"> 100</w:t>
      </w:r>
    </w:p>
    <w:p w:rsidR="008449B2" w:rsidRDefault="0082696F" w:rsidP="00C54D04">
      <w:pPr>
        <w:pStyle w:val="NumberedBulletPACKT"/>
        <w:numPr>
          <w:ilvl w:val="0"/>
          <w:numId w:val="0"/>
        </w:numPr>
        <w:ind w:left="1080" w:hanging="360"/>
        <w:rPr>
          <w:lang w:val="en-GB"/>
        </w:rPr>
      </w:pPr>
      <w:r>
        <w:rPr>
          <w:lang w:val="en-GB"/>
        </w:rPr>
        <w:t>3.</w:t>
      </w:r>
      <w:r>
        <w:rPr>
          <w:lang w:val="en-GB"/>
        </w:rPr>
        <w:tab/>
      </w:r>
      <w:r w:rsidR="004D3C2E">
        <w:rPr>
          <w:lang w:val="en-GB"/>
        </w:rPr>
        <w:fldChar w:fldCharType="begin"/>
      </w:r>
      <w:r>
        <w:rPr>
          <w:lang w:val="en-GB"/>
        </w:rPr>
        <w:instrText>xe "e-mail items:deleting, from mailbox"</w:instrText>
      </w:r>
      <w:r w:rsidR="004D3C2E">
        <w:rPr>
          <w:lang w:val="en-GB"/>
        </w:rPr>
        <w:fldChar w:fldCharType="end"/>
      </w:r>
      <w:r>
        <w:rPr>
          <w:lang w:val="en-GB"/>
        </w:rPr>
        <w:t xml:space="preserve">Create a property set that will include the message id. We then need to associate that property set with the </w:t>
      </w:r>
      <w:r>
        <w:rPr>
          <w:rStyle w:val="CodeInTextPACKT"/>
        </w:rPr>
        <w:t>$view</w:t>
      </w:r>
      <w:r>
        <w:rPr>
          <w:lang w:val="en-GB"/>
        </w:rPr>
        <w:t xml:space="preserve"> object created in the last step:</w:t>
      </w:r>
    </w:p>
    <w:p w:rsidR="0082696F" w:rsidRDefault="0082696F" w:rsidP="0082696F">
      <w:pPr>
        <w:pStyle w:val="CodeWithinBulletsPACKT"/>
      </w:pPr>
      <w:r>
        <w:t>$</w:t>
      </w:r>
      <w:proofErr w:type="spellStart"/>
      <w:r>
        <w:t>propertyset</w:t>
      </w:r>
      <w:proofErr w:type="spellEnd"/>
      <w:r>
        <w:t xml:space="preserve"> = New-Object </w:t>
      </w:r>
      <w:proofErr w:type="spellStart"/>
      <w:r>
        <w:t>Microsoft.Exchange.WebServices.Data.PropertySet</w:t>
      </w:r>
      <w:proofErr w:type="spellEnd"/>
      <w:r>
        <w:t xml:space="preserve"> (</w:t>
      </w:r>
    </w:p>
    <w:p w:rsidR="0082696F" w:rsidRDefault="0082696F" w:rsidP="0082696F">
      <w:pPr>
        <w:pStyle w:val="CodeWithinBulletsPACKT"/>
      </w:pPr>
      <w:r>
        <w:t xml:space="preserve">  [</w:t>
      </w:r>
      <w:proofErr w:type="spellStart"/>
      <w:r>
        <w:t>Microsoft.Exchange.WebServices.Data.BasePropertySet</w:t>
      </w:r>
      <w:proofErr w:type="spellEnd"/>
      <w:r>
        <w:t>]::</w:t>
      </w:r>
      <w:proofErr w:type="spellStart"/>
      <w:r>
        <w:t>IdOnly</w:t>
      </w:r>
      <w:proofErr w:type="spellEnd"/>
    </w:p>
    <w:p w:rsidR="0082696F" w:rsidRDefault="0082696F" w:rsidP="0082696F">
      <w:pPr>
        <w:pStyle w:val="CodeWithinBulletsPACKT"/>
      </w:pPr>
      <w:r>
        <w:t>)</w:t>
      </w:r>
    </w:p>
    <w:p w:rsidR="0082696F" w:rsidRDefault="0082696F" w:rsidP="0082696F">
      <w:pPr>
        <w:pStyle w:val="CodeWithinBulletsPACKT"/>
      </w:pPr>
    </w:p>
    <w:p w:rsidR="0082696F" w:rsidRDefault="0082696F" w:rsidP="0082696F">
      <w:pPr>
        <w:pStyle w:val="CodeWithinBulletsEndPACKT"/>
      </w:pPr>
      <w:r>
        <w:t>$</w:t>
      </w:r>
      <w:proofErr w:type="spellStart"/>
      <w:r>
        <w:t>view.PropertySet</w:t>
      </w:r>
      <w:proofErr w:type="spellEnd"/>
      <w:r>
        <w:t xml:space="preserve"> = $</w:t>
      </w:r>
      <w:proofErr w:type="spellStart"/>
      <w:r>
        <w:t>propertyset</w:t>
      </w:r>
      <w:proofErr w:type="spellEnd"/>
    </w:p>
    <w:p w:rsidR="008449B2" w:rsidRDefault="0082696F" w:rsidP="00C54D04">
      <w:pPr>
        <w:pStyle w:val="NumberedBulletPACKT"/>
        <w:numPr>
          <w:ilvl w:val="0"/>
          <w:numId w:val="0"/>
        </w:numPr>
        <w:ind w:left="1080" w:hanging="360"/>
        <w:rPr>
          <w:lang w:val="en-GB"/>
        </w:rPr>
      </w:pPr>
      <w:r>
        <w:rPr>
          <w:lang w:val="en-GB"/>
        </w:rPr>
        <w:t>4.</w:t>
      </w:r>
      <w:r>
        <w:rPr>
          <w:lang w:val="en-GB"/>
        </w:rPr>
        <w:tab/>
        <w:t>Next, define a search query using AQS syntax:</w:t>
      </w:r>
    </w:p>
    <w:p w:rsidR="0082696F" w:rsidRDefault="0082696F" w:rsidP="0082696F">
      <w:pPr>
        <w:pStyle w:val="CodeWithinBulletsEndPACKT"/>
      </w:pPr>
      <w:r>
        <w:t>$query = "</w:t>
      </w:r>
      <w:proofErr w:type="spellStart"/>
      <w:r w:rsidR="00115E81">
        <w:t>body</w:t>
      </w:r>
      <w:r>
        <w:t>:</w:t>
      </w:r>
      <w:r w:rsidR="00601BB7">
        <w:t>'Inappropriate</w:t>
      </w:r>
      <w:proofErr w:type="spellEnd"/>
      <w:r w:rsidR="00601BB7">
        <w:t xml:space="preserve"> </w:t>
      </w:r>
      <w:r>
        <w:t>content'"</w:t>
      </w:r>
    </w:p>
    <w:p w:rsidR="008449B2" w:rsidRDefault="00C54D04" w:rsidP="00C54D04">
      <w:pPr>
        <w:pStyle w:val="NumberedBulletPACKT"/>
        <w:numPr>
          <w:ilvl w:val="0"/>
          <w:numId w:val="0"/>
        </w:numPr>
        <w:ind w:left="720"/>
      </w:pPr>
      <w:r w:rsidRPr="00C54D04">
        <w:t>5.</w:t>
      </w:r>
      <w:r>
        <w:t xml:space="preserve">    </w:t>
      </w:r>
      <w:r w:rsidR="0082696F">
        <w:t xml:space="preserve">We can then perform the search using the </w:t>
      </w:r>
      <w:proofErr w:type="spellStart"/>
      <w:r w:rsidR="0082696F">
        <w:rPr>
          <w:rStyle w:val="CodeInTextPACKT"/>
        </w:rPr>
        <w:t>FindItems</w:t>
      </w:r>
      <w:proofErr w:type="spellEnd"/>
      <w:r w:rsidR="0082696F">
        <w:t xml:space="preserve"> method of our Exchange Service object:</w:t>
      </w:r>
    </w:p>
    <w:p w:rsidR="0082696F" w:rsidRDefault="0082696F" w:rsidP="0082696F">
      <w:pPr>
        <w:pStyle w:val="CodeWithinBulletsEndPACKT"/>
      </w:pPr>
      <w:r>
        <w:t>$items = $</w:t>
      </w:r>
      <w:proofErr w:type="spellStart"/>
      <w:r>
        <w:t>svc.FindItems</w:t>
      </w:r>
      <w:proofErr w:type="spellEnd"/>
      <w:r>
        <w:t>("</w:t>
      </w:r>
      <w:proofErr w:type="spellStart"/>
      <w:r>
        <w:t>Inbox",$query,$view</w:t>
      </w:r>
      <w:proofErr w:type="spellEnd"/>
      <w:r>
        <w:t>)</w:t>
      </w:r>
    </w:p>
    <w:p w:rsidR="008449B2" w:rsidRDefault="0082696F" w:rsidP="00C54D04">
      <w:pPr>
        <w:pStyle w:val="NumberedBulletPACKT"/>
        <w:numPr>
          <w:ilvl w:val="0"/>
          <w:numId w:val="0"/>
        </w:numPr>
        <w:ind w:left="1080" w:hanging="360"/>
      </w:pPr>
      <w:r>
        <w:t>6.</w:t>
      </w:r>
      <w:r>
        <w:tab/>
        <w:t xml:space="preserve">For each item returned by the search, bind to the message and call the </w:t>
      </w:r>
      <w:r>
        <w:rPr>
          <w:rStyle w:val="CodeInTextPACKT"/>
        </w:rPr>
        <w:t>Delete</w:t>
      </w:r>
      <w:r>
        <w:t xml:space="preserve"> method, specifying the delete mode that should be used:</w:t>
      </w:r>
    </w:p>
    <w:p w:rsidR="0082696F" w:rsidRDefault="0082696F" w:rsidP="0082696F">
      <w:pPr>
        <w:pStyle w:val="CodeWithinBulletsPACKT"/>
      </w:pPr>
      <w:r>
        <w:t>$items | Foreach-Object{</w:t>
      </w:r>
    </w:p>
    <w:p w:rsidR="0082696F" w:rsidRDefault="0082696F" w:rsidP="0082696F">
      <w:pPr>
        <w:pStyle w:val="CodeWithinBulletsPACKT"/>
      </w:pPr>
      <w:r>
        <w:t xml:space="preserve">  $message = [</w:t>
      </w:r>
      <w:proofErr w:type="spellStart"/>
      <w:r>
        <w:t>Microsoft.Exchange.WebServices.Data.Item</w:t>
      </w:r>
      <w:proofErr w:type="spellEnd"/>
      <w:r>
        <w:t>]::Bind(</w:t>
      </w:r>
    </w:p>
    <w:p w:rsidR="0082696F" w:rsidRDefault="0082696F" w:rsidP="0082696F">
      <w:pPr>
        <w:pStyle w:val="CodeWithinBulletsPACKT"/>
      </w:pPr>
      <w:r>
        <w:t xml:space="preserve">    $svc, $_.Id</w:t>
      </w:r>
    </w:p>
    <w:p w:rsidR="0082696F" w:rsidRDefault="0082696F" w:rsidP="0082696F">
      <w:pPr>
        <w:pStyle w:val="CodeWithinBulletsPACKT"/>
      </w:pPr>
      <w:r>
        <w:t xml:space="preserve">  )</w:t>
      </w:r>
    </w:p>
    <w:p w:rsidR="0082696F" w:rsidRDefault="0082696F" w:rsidP="0082696F">
      <w:pPr>
        <w:pStyle w:val="CodeWithinBulletsPACKT"/>
      </w:pPr>
    </w:p>
    <w:p w:rsidR="0082696F" w:rsidRDefault="0082696F" w:rsidP="0082696F">
      <w:pPr>
        <w:pStyle w:val="CodeWithinBulletsPACKT"/>
      </w:pPr>
      <w:r>
        <w:t xml:space="preserve">  $</w:t>
      </w:r>
      <w:proofErr w:type="spellStart"/>
      <w:r>
        <w:t>message.Delete</w:t>
      </w:r>
      <w:proofErr w:type="spellEnd"/>
      <w:r>
        <w:t>("</w:t>
      </w:r>
      <w:proofErr w:type="spellStart"/>
      <w:r>
        <w:t>SoftDelete</w:t>
      </w:r>
      <w:proofErr w:type="spellEnd"/>
      <w:r>
        <w:t>")</w:t>
      </w:r>
    </w:p>
    <w:p w:rsidR="0082696F" w:rsidRDefault="0082696F" w:rsidP="0082696F">
      <w:pPr>
        <w:pStyle w:val="CodeWithinBulletsEndPACKT"/>
        <w:spacing w:after="0"/>
      </w:pPr>
      <w:r>
        <w:t>}</w:t>
      </w:r>
    </w:p>
    <w:p w:rsidR="0082696F" w:rsidRDefault="0082696F" w:rsidP="0082696F">
      <w:pPr>
        <w:pStyle w:val="Heading2"/>
      </w:pPr>
      <w:r>
        <w:t>How it works...</w:t>
      </w:r>
    </w:p>
    <w:p w:rsidR="0082696F" w:rsidRDefault="0082696F" w:rsidP="0082696F">
      <w:pPr>
        <w:pStyle w:val="NormalPACKT"/>
      </w:pPr>
      <w:r>
        <w:t xml:space="preserve">The code in this example is very similar to what we used in the recipe for </w:t>
      </w:r>
      <w:r>
        <w:rPr>
          <w:rStyle w:val="ItalicsPACKT"/>
        </w:rPr>
        <w:t>Searching mailboxes</w:t>
      </w:r>
      <w:r>
        <w:t xml:space="preserve">. Again, since we are not supplying credentials when creating the </w:t>
      </w:r>
      <w:proofErr w:type="spellStart"/>
      <w:r>
        <w:rPr>
          <w:rStyle w:val="CodeInTextPACKT"/>
        </w:rPr>
        <w:t>ExchangeService</w:t>
      </w:r>
      <w:proofErr w:type="spellEnd"/>
      <w:r>
        <w:t xml:space="preserve"> object and we're not using impersonation, the search will be performed in the administrator mailbox. When calling the </w:t>
      </w:r>
      <w:proofErr w:type="spellStart"/>
      <w:r>
        <w:rPr>
          <w:rStyle w:val="CodeInTextPACKT"/>
        </w:rPr>
        <w:t>FindItems</w:t>
      </w:r>
      <w:proofErr w:type="spellEnd"/>
      <w:r>
        <w:t xml:space="preserve"> method, we're specifying the folder to search, the AQS search query to be used, and the item view.</w:t>
      </w:r>
    </w:p>
    <w:p w:rsidR="0082696F" w:rsidRDefault="0082696F" w:rsidP="0082696F">
      <w:pPr>
        <w:pStyle w:val="NormalPACKT"/>
      </w:pPr>
      <w:r>
        <w:t xml:space="preserve">Notice that this time we only need to specify the ID of the message in the property set. This is because we only want to call the Delete method on the item class and we don't need to retrieve any other data from the message. In this example, we've defined a string of inappropriate content that should be found in the message body. </w:t>
      </w:r>
    </w:p>
    <w:p w:rsidR="0082696F" w:rsidRDefault="0082696F" w:rsidP="0082696F">
      <w:pPr>
        <w:pStyle w:val="NormalPACKT"/>
      </w:pPr>
      <w:r>
        <w:t xml:space="preserve">We loop through each item returned by the search and create an instance of the message using the item class </w:t>
      </w:r>
      <w:r>
        <w:rPr>
          <w:rStyle w:val="CodeInTextPACKT"/>
        </w:rPr>
        <w:t>Bind</w:t>
      </w:r>
      <w:r>
        <w:t xml:space="preserve"> method. At that point, we call the </w:t>
      </w:r>
      <w:r>
        <w:rPr>
          <w:rStyle w:val="CodeInTextPACKT"/>
        </w:rPr>
        <w:t>Delete</w:t>
      </w:r>
      <w:r>
        <w:t xml:space="preserve"> method, which accepts one of three values from the </w:t>
      </w:r>
      <w:proofErr w:type="spellStart"/>
      <w:r>
        <w:rPr>
          <w:rStyle w:val="CodeInTextPACKT"/>
        </w:rPr>
        <w:t>DeleteMode</w:t>
      </w:r>
      <w:proofErr w:type="spellEnd"/>
      <w:r>
        <w:t xml:space="preserve"> enumeration. The valid values for this </w:t>
      </w:r>
      <w:r w:rsidR="004D3C2E">
        <w:fldChar w:fldCharType="begin"/>
      </w:r>
      <w:r>
        <w:instrText>xe "e-mail items:deleting, from mailbox"</w:instrText>
      </w:r>
      <w:r w:rsidR="004D3C2E">
        <w:fldChar w:fldCharType="end"/>
      </w:r>
      <w:r>
        <w:t>method are defined as follows:</w:t>
      </w:r>
    </w:p>
    <w:p w:rsidR="0082696F" w:rsidRDefault="0082696F" w:rsidP="0082696F">
      <w:pPr>
        <w:pStyle w:val="BulletPACKT"/>
      </w:pPr>
      <w:proofErr w:type="spellStart"/>
      <w:r>
        <w:rPr>
          <w:rStyle w:val="CodeInTextPACKT"/>
        </w:rPr>
        <w:t>HardDelete</w:t>
      </w:r>
      <w:proofErr w:type="spellEnd"/>
      <w:r w:rsidR="004D3C2E">
        <w:rPr>
          <w:rStyle w:val="CodeInTextPACKT"/>
        </w:rPr>
        <w:fldChar w:fldCharType="begin"/>
      </w:r>
      <w:r>
        <w:rPr>
          <w:rStyle w:val="CodeInTextPACKT"/>
        </w:rPr>
        <w:instrText>xe "HardDelete"</w:instrText>
      </w:r>
      <w:r w:rsidR="004D3C2E">
        <w:rPr>
          <w:rStyle w:val="CodeInTextPACKT"/>
        </w:rPr>
        <w:fldChar w:fldCharType="end"/>
      </w:r>
      <w:r>
        <w:t>: Permanently deletes the item</w:t>
      </w:r>
    </w:p>
    <w:p w:rsidR="0082696F" w:rsidRDefault="0082696F" w:rsidP="0082696F">
      <w:pPr>
        <w:pStyle w:val="BulletPACKT"/>
      </w:pPr>
      <w:proofErr w:type="spellStart"/>
      <w:r>
        <w:rPr>
          <w:rStyle w:val="CodeInTextPACKT"/>
        </w:rPr>
        <w:t>MoveToDeletedItems</w:t>
      </w:r>
      <w:proofErr w:type="spellEnd"/>
      <w:r w:rsidR="004D3C2E">
        <w:rPr>
          <w:rStyle w:val="CodeInTextPACKT"/>
        </w:rPr>
        <w:fldChar w:fldCharType="begin"/>
      </w:r>
      <w:r>
        <w:rPr>
          <w:rStyle w:val="CodeInTextPACKT"/>
        </w:rPr>
        <w:instrText>xe "MoveToDeletedItems"</w:instrText>
      </w:r>
      <w:r w:rsidR="004D3C2E">
        <w:rPr>
          <w:rStyle w:val="CodeInTextPACKT"/>
        </w:rPr>
        <w:fldChar w:fldCharType="end"/>
      </w:r>
      <w:r>
        <w:t>: Moves the item to the Deleted Items folder of the target mailbox</w:t>
      </w:r>
    </w:p>
    <w:p w:rsidR="0082696F" w:rsidRDefault="0082696F" w:rsidP="0082696F">
      <w:pPr>
        <w:pStyle w:val="BulletEndPACKT"/>
      </w:pPr>
      <w:proofErr w:type="spellStart"/>
      <w:r>
        <w:rPr>
          <w:rStyle w:val="CodeInTextPACKT"/>
        </w:rPr>
        <w:t>SoftDelete</w:t>
      </w:r>
      <w:proofErr w:type="spellEnd"/>
      <w:r w:rsidR="004D3C2E">
        <w:rPr>
          <w:rStyle w:val="CodeInTextPACKT"/>
        </w:rPr>
        <w:fldChar w:fldCharType="begin"/>
      </w:r>
      <w:r>
        <w:rPr>
          <w:rStyle w:val="CodeInTextPACKT"/>
        </w:rPr>
        <w:instrText>xe "SoftDelete"</w:instrText>
      </w:r>
      <w:r w:rsidR="004D3C2E">
        <w:rPr>
          <w:rStyle w:val="CodeInTextPACKT"/>
        </w:rPr>
        <w:fldChar w:fldCharType="end"/>
      </w:r>
      <w:r>
        <w:t>: The item is moved to the dumpster and can be recovered by the mailbox owner using the Recoverable Items feature of Outlook and OWA</w:t>
      </w:r>
    </w:p>
    <w:p w:rsidR="0082696F" w:rsidRDefault="0082696F" w:rsidP="0082696F">
      <w:pPr>
        <w:pStyle w:val="NormalPACKT"/>
      </w:pPr>
      <w:r>
        <w:t>Having the ability to specify the delete mode gives you a little more control when deleting items in a mailbox than the built-in Exchange Management Shell cmdlets.</w:t>
      </w:r>
    </w:p>
    <w:p w:rsidR="0082696F" w:rsidRDefault="0082696F" w:rsidP="0082696F">
      <w:pPr>
        <w:pStyle w:val="NormalPACKT"/>
      </w:pPr>
      <w:r>
        <w:t xml:space="preserve">There are a number of well-known mailbox folders that can be searched for using </w:t>
      </w:r>
      <w:r>
        <w:br/>
        <w:t xml:space="preserve">the </w:t>
      </w:r>
      <w:proofErr w:type="spellStart"/>
      <w:r>
        <w:rPr>
          <w:rStyle w:val="CodeInTextPACKT"/>
        </w:rPr>
        <w:t>FindItems</w:t>
      </w:r>
      <w:proofErr w:type="spellEnd"/>
      <w:r>
        <w:t xml:space="preserve"> method. For details, see the recipe earlier in this chapter titled </w:t>
      </w:r>
      <w:r>
        <w:br/>
      </w:r>
      <w:r>
        <w:rPr>
          <w:rStyle w:val="ItalicsPACKT"/>
        </w:rPr>
        <w:t>Searching mailboxes</w:t>
      </w:r>
      <w:r>
        <w:t>.</w:t>
      </w:r>
    </w:p>
    <w:p w:rsidR="0082696F" w:rsidRDefault="0082696F" w:rsidP="0082696F">
      <w:pPr>
        <w:pStyle w:val="Heading2"/>
      </w:pPr>
      <w:r>
        <w:t>There's more...</w:t>
      </w:r>
    </w:p>
    <w:p w:rsidR="0082696F" w:rsidRDefault="0082696F" w:rsidP="0082696F">
      <w:pPr>
        <w:pStyle w:val="NormalPACKT"/>
        <w:rPr>
          <w:lang w:val="en-GB"/>
        </w:rPr>
      </w:pPr>
      <w:r>
        <w:rPr>
          <w:lang w:val="en-GB"/>
        </w:rPr>
        <w:t xml:space="preserve">Whenever you are executing code that can perform a destructive operation, it makes sense to implement the </w:t>
      </w:r>
      <w:proofErr w:type="spellStart"/>
      <w:r>
        <w:rPr>
          <w:rStyle w:val="CodeInTextPACKT"/>
        </w:rPr>
        <w:t>ShouldProcess</w:t>
      </w:r>
      <w:proofErr w:type="spellEnd"/>
      <w:r>
        <w:rPr>
          <w:lang w:val="en-GB"/>
        </w:rPr>
        <w:t xml:space="preserve"> method</w:t>
      </w:r>
      <w:r w:rsidR="004D3C2E">
        <w:rPr>
          <w:lang w:val="en-GB"/>
        </w:rPr>
        <w:fldChar w:fldCharType="begin"/>
      </w:r>
      <w:r>
        <w:rPr>
          <w:lang w:val="en-GB"/>
        </w:rPr>
        <w:instrText>xe "ShouldProcess method"</w:instrText>
      </w:r>
      <w:r w:rsidR="004D3C2E">
        <w:rPr>
          <w:lang w:val="en-GB"/>
        </w:rPr>
        <w:fldChar w:fldCharType="end"/>
      </w:r>
      <w:r>
        <w:rPr>
          <w:lang w:val="en-GB"/>
        </w:rPr>
        <w:t xml:space="preserve"> introduced with PowerShell v2 advanced functions. Implementing </w:t>
      </w:r>
      <w:proofErr w:type="spellStart"/>
      <w:r>
        <w:rPr>
          <w:rStyle w:val="CodeInTextPACKT"/>
        </w:rPr>
        <w:t>ShouldProcess</w:t>
      </w:r>
      <w:proofErr w:type="spellEnd"/>
      <w:r>
        <w:rPr>
          <w:lang w:val="en-GB"/>
        </w:rPr>
        <w:t xml:space="preserve"> in an advanced function gives you the ability to add the common risk mitigation parameters such as </w:t>
      </w:r>
      <w:r>
        <w:rPr>
          <w:rStyle w:val="CodeInTextPACKT"/>
        </w:rPr>
        <w:t>-</w:t>
      </w:r>
      <w:proofErr w:type="spellStart"/>
      <w:r>
        <w:rPr>
          <w:rStyle w:val="CodeInTextPACKT"/>
        </w:rPr>
        <w:t>Whatif</w:t>
      </w:r>
      <w:proofErr w:type="spellEnd"/>
      <w:r>
        <w:rPr>
          <w:lang w:val="en-GB"/>
        </w:rPr>
        <w:t xml:space="preserve"> and </w:t>
      </w:r>
      <w:r w:rsidR="00173FF7">
        <w:rPr>
          <w:lang w:val="en-GB"/>
        </w:rPr>
        <w:br/>
      </w:r>
      <w:r>
        <w:rPr>
          <w:rStyle w:val="CodeInTextPACKT"/>
        </w:rPr>
        <w:t>-Confirm</w:t>
      </w:r>
      <w:r>
        <w:rPr>
          <w:lang w:val="en-GB"/>
        </w:rPr>
        <w:t xml:space="preserve">. The following function takes our previous code up a notch, written as an advanced function that implements </w:t>
      </w:r>
      <w:proofErr w:type="spellStart"/>
      <w:r>
        <w:rPr>
          <w:rStyle w:val="CodeInTextPACKT"/>
        </w:rPr>
        <w:t>ShouldProcess</w:t>
      </w:r>
      <w:proofErr w:type="spellEnd"/>
      <w:r>
        <w:rPr>
          <w:lang w:val="en-GB"/>
        </w:rPr>
        <w:t>. Add the following function to your Exchange Management Shell session:</w:t>
      </w:r>
    </w:p>
    <w:p w:rsidR="0082696F" w:rsidRDefault="0082696F" w:rsidP="0082696F">
      <w:pPr>
        <w:pStyle w:val="CodePACKT"/>
        <w:spacing w:after="14"/>
      </w:pPr>
      <w:r>
        <w:t>function Remove-</w:t>
      </w:r>
      <w:proofErr w:type="spellStart"/>
      <w:r>
        <w:t>MailboxItem</w:t>
      </w:r>
      <w:proofErr w:type="spellEnd"/>
      <w:r>
        <w:t xml:space="preserve"> {</w:t>
      </w:r>
    </w:p>
    <w:p w:rsidR="0082696F" w:rsidRDefault="0082696F" w:rsidP="0082696F">
      <w:pPr>
        <w:pStyle w:val="CodePACKT"/>
        <w:spacing w:after="14"/>
      </w:pPr>
      <w:r>
        <w:t xml:space="preserve">  [</w:t>
      </w:r>
      <w:proofErr w:type="spellStart"/>
      <w:r>
        <w:t>CmdletBinding</w:t>
      </w:r>
      <w:proofErr w:type="spellEnd"/>
      <w:r>
        <w:t>(</w:t>
      </w:r>
    </w:p>
    <w:p w:rsidR="0082696F" w:rsidRDefault="0082696F" w:rsidP="0082696F">
      <w:pPr>
        <w:pStyle w:val="CodePACKT"/>
        <w:spacing w:after="14"/>
      </w:pPr>
      <w:r>
        <w:t xml:space="preserve">    </w:t>
      </w:r>
      <w:proofErr w:type="spellStart"/>
      <w:r>
        <w:t>SupportsShouldProcess</w:t>
      </w:r>
      <w:proofErr w:type="spellEnd"/>
      <w:r>
        <w:t xml:space="preserve"> = $true, </w:t>
      </w:r>
      <w:proofErr w:type="spellStart"/>
      <w:r>
        <w:t>ConfirmImpact</w:t>
      </w:r>
      <w:proofErr w:type="spellEnd"/>
      <w:r>
        <w:t xml:space="preserve"> = "High"</w:t>
      </w:r>
    </w:p>
    <w:p w:rsidR="0082696F" w:rsidRDefault="0082696F" w:rsidP="0082696F">
      <w:pPr>
        <w:pStyle w:val="CodePACKT"/>
        <w:spacing w:after="14"/>
      </w:pPr>
      <w:r>
        <w:t xml:space="preserve">  )]</w:t>
      </w:r>
    </w:p>
    <w:p w:rsidR="0082696F" w:rsidRDefault="0082696F" w:rsidP="0082696F">
      <w:pPr>
        <w:pStyle w:val="CodePACKT"/>
        <w:spacing w:after="14"/>
      </w:pPr>
      <w:r>
        <w:t xml:space="preserve">  </w:t>
      </w:r>
      <w:proofErr w:type="spellStart"/>
      <w:r>
        <w:t>param</w:t>
      </w:r>
      <w:proofErr w:type="spellEnd"/>
      <w:r>
        <w:t>(</w:t>
      </w:r>
    </w:p>
    <w:p w:rsidR="0082696F" w:rsidRDefault="0082696F" w:rsidP="0082696F">
      <w:pPr>
        <w:pStyle w:val="CodePACKT"/>
        <w:spacing w:after="14"/>
      </w:pPr>
      <w:r>
        <w:t xml:space="preserve">    [Parameter(</w:t>
      </w:r>
    </w:p>
    <w:p w:rsidR="0082696F" w:rsidRDefault="0082696F" w:rsidP="0082696F">
      <w:pPr>
        <w:pStyle w:val="CodePACKT"/>
        <w:spacing w:after="14"/>
      </w:pPr>
      <w:r>
        <w:t xml:space="preserve">      Position=0,</w:t>
      </w:r>
    </w:p>
    <w:p w:rsidR="0082696F" w:rsidRDefault="0082696F" w:rsidP="0082696F">
      <w:pPr>
        <w:pStyle w:val="CodePACKT"/>
        <w:spacing w:after="14"/>
      </w:pPr>
      <w:r>
        <w:t xml:space="preserve">      Mandatory=$true,</w:t>
      </w:r>
    </w:p>
    <w:p w:rsidR="0082696F" w:rsidRDefault="0082696F" w:rsidP="0082696F">
      <w:pPr>
        <w:pStyle w:val="CodePACKT"/>
        <w:spacing w:after="14"/>
      </w:pPr>
      <w:r>
        <w:t xml:space="preserve">      </w:t>
      </w:r>
      <w:proofErr w:type="spellStart"/>
      <w:r>
        <w:t>ValueFromPipelineByPropertyName</w:t>
      </w:r>
      <w:proofErr w:type="spellEnd"/>
      <w:r>
        <w:t>=$true</w:t>
      </w:r>
    </w:p>
    <w:p w:rsidR="0082696F" w:rsidRDefault="0082696F" w:rsidP="0082696F">
      <w:pPr>
        <w:pStyle w:val="CodePACKT"/>
        <w:spacing w:after="14"/>
      </w:pPr>
      <w:r>
        <w:t xml:space="preserve">    )]</w:t>
      </w:r>
    </w:p>
    <w:p w:rsidR="0082696F" w:rsidRDefault="0082696F" w:rsidP="0082696F">
      <w:pPr>
        <w:pStyle w:val="CodePACKT"/>
        <w:spacing w:after="14"/>
      </w:pPr>
      <w:r>
        <w:t xml:space="preserve">    [String]</w:t>
      </w:r>
    </w:p>
    <w:p w:rsidR="0082696F" w:rsidRDefault="0082696F" w:rsidP="0082696F">
      <w:pPr>
        <w:pStyle w:val="CodePACKT"/>
        <w:spacing w:after="14"/>
      </w:pPr>
      <w:r>
        <w:t xml:space="preserve">    $PrimarySmtpAddress,</w:t>
      </w:r>
    </w:p>
    <w:p w:rsidR="0082696F" w:rsidRDefault="0082696F" w:rsidP="0082696F">
      <w:pPr>
        <w:pStyle w:val="CodePACKT"/>
        <w:spacing w:after="14"/>
      </w:pPr>
      <w:r>
        <w:t xml:space="preserve"> </w:t>
      </w:r>
    </w:p>
    <w:p w:rsidR="0082696F" w:rsidRDefault="0082696F" w:rsidP="0082696F">
      <w:pPr>
        <w:pStyle w:val="CodePACKT"/>
        <w:spacing w:after="14"/>
      </w:pPr>
      <w:r>
        <w:t xml:space="preserve">    [Parameter(</w:t>
      </w:r>
    </w:p>
    <w:p w:rsidR="0082696F" w:rsidRDefault="0082696F" w:rsidP="0082696F">
      <w:pPr>
        <w:pStyle w:val="CodePACKT"/>
        <w:spacing w:after="14"/>
      </w:pPr>
      <w:r>
        <w:t xml:space="preserve">      Position = 1, Mandatory = $true</w:t>
      </w:r>
    </w:p>
    <w:p w:rsidR="0082696F" w:rsidRDefault="0082696F" w:rsidP="0082696F">
      <w:pPr>
        <w:pStyle w:val="CodePACKT"/>
        <w:spacing w:after="14"/>
      </w:pPr>
      <w:r>
        <w:t xml:space="preserve">    )]</w:t>
      </w:r>
    </w:p>
    <w:p w:rsidR="0082696F" w:rsidRDefault="0082696F" w:rsidP="0082696F">
      <w:pPr>
        <w:pStyle w:val="CodePACKT"/>
        <w:spacing w:after="14"/>
      </w:pPr>
      <w:r>
        <w:t xml:space="preserve">    [String]</w:t>
      </w:r>
    </w:p>
    <w:p w:rsidR="0082696F" w:rsidRDefault="0082696F" w:rsidP="0082696F">
      <w:pPr>
        <w:pStyle w:val="CodePACKT"/>
        <w:spacing w:after="14"/>
      </w:pPr>
      <w:r>
        <w:t xml:space="preserve">    $</w:t>
      </w:r>
      <w:proofErr w:type="spellStart"/>
      <w:r>
        <w:t>SearchQuery</w:t>
      </w:r>
      <w:proofErr w:type="spellEnd"/>
      <w:r>
        <w:t>,</w:t>
      </w:r>
    </w:p>
    <w:p w:rsidR="0082696F" w:rsidRDefault="0082696F" w:rsidP="0082696F">
      <w:pPr>
        <w:pStyle w:val="CodePACKT"/>
        <w:spacing w:after="14"/>
      </w:pPr>
      <w:r>
        <w:t xml:space="preserve"> </w:t>
      </w:r>
    </w:p>
    <w:p w:rsidR="0082696F" w:rsidRDefault="0082696F" w:rsidP="0082696F">
      <w:pPr>
        <w:pStyle w:val="CodePACKT"/>
        <w:spacing w:after="14"/>
      </w:pPr>
      <w:r>
        <w:t xml:space="preserve">    [Parameter(</w:t>
      </w:r>
    </w:p>
    <w:p w:rsidR="0082696F" w:rsidRDefault="0082696F" w:rsidP="0082696F">
      <w:pPr>
        <w:pStyle w:val="CodePACKT"/>
        <w:spacing w:after="14"/>
      </w:pPr>
      <w:r>
        <w:t xml:space="preserve">      Position = 2, Mandatory = $false</w:t>
      </w:r>
    </w:p>
    <w:p w:rsidR="0082696F" w:rsidRDefault="0082696F" w:rsidP="0082696F">
      <w:pPr>
        <w:pStyle w:val="CodePACKT"/>
        <w:spacing w:after="14"/>
      </w:pPr>
      <w:r>
        <w:t xml:space="preserve">    )]</w:t>
      </w:r>
    </w:p>
    <w:p w:rsidR="0082696F" w:rsidRDefault="0082696F" w:rsidP="0082696F">
      <w:pPr>
        <w:pStyle w:val="CodePACKT"/>
        <w:spacing w:after="14"/>
      </w:pPr>
      <w:r>
        <w:t xml:space="preserve">    [</w:t>
      </w:r>
      <w:proofErr w:type="spellStart"/>
      <w:r>
        <w:t>int</w:t>
      </w:r>
      <w:proofErr w:type="spellEnd"/>
      <w:r>
        <w:t>]</w:t>
      </w:r>
    </w:p>
    <w:p w:rsidR="0082696F" w:rsidRDefault="0082696F" w:rsidP="0082696F">
      <w:pPr>
        <w:pStyle w:val="CodePACKT"/>
        <w:spacing w:after="14"/>
      </w:pPr>
      <w:r>
        <w:t xml:space="preserve">    $</w:t>
      </w:r>
      <w:proofErr w:type="spellStart"/>
      <w:r>
        <w:t>ResultSize</w:t>
      </w:r>
      <w:proofErr w:type="spellEnd"/>
      <w:r>
        <w:t xml:space="preserve"> = 100, </w:t>
      </w:r>
    </w:p>
    <w:p w:rsidR="0082696F" w:rsidRDefault="0082696F" w:rsidP="0082696F">
      <w:pPr>
        <w:pStyle w:val="CodePACKT"/>
        <w:spacing w:after="14"/>
      </w:pPr>
      <w:r>
        <w:t xml:space="preserve"> </w:t>
      </w:r>
    </w:p>
    <w:p w:rsidR="0082696F" w:rsidRDefault="0082696F" w:rsidP="0082696F">
      <w:pPr>
        <w:pStyle w:val="CodePACKT"/>
        <w:spacing w:after="14"/>
      </w:pPr>
      <w:r>
        <w:t xml:space="preserve">    [Parameter(</w:t>
      </w:r>
    </w:p>
    <w:p w:rsidR="0082696F" w:rsidRDefault="0082696F" w:rsidP="0082696F">
      <w:pPr>
        <w:pStyle w:val="CodePACKT"/>
        <w:spacing w:after="14"/>
      </w:pPr>
      <w:r>
        <w:t xml:space="preserve">      Position = 3, Mandatory = $false</w:t>
      </w:r>
    </w:p>
    <w:p w:rsidR="0082696F" w:rsidRDefault="0082696F" w:rsidP="0082696F">
      <w:pPr>
        <w:pStyle w:val="CodePACKT"/>
        <w:spacing w:after="14"/>
      </w:pPr>
      <w:r>
        <w:t xml:space="preserve">    )]</w:t>
      </w:r>
    </w:p>
    <w:p w:rsidR="0082696F" w:rsidRDefault="0082696F" w:rsidP="0082696F">
      <w:pPr>
        <w:pStyle w:val="CodePACKT"/>
        <w:spacing w:after="14"/>
      </w:pPr>
      <w:r>
        <w:t xml:space="preserve">    [string]</w:t>
      </w:r>
    </w:p>
    <w:p w:rsidR="0082696F" w:rsidRDefault="0082696F" w:rsidP="0082696F">
      <w:pPr>
        <w:pStyle w:val="CodePACKT"/>
        <w:spacing w:after="14"/>
      </w:pPr>
      <w:r>
        <w:t xml:space="preserve">    $Folder = "Inbox",</w:t>
      </w:r>
    </w:p>
    <w:p w:rsidR="0082696F" w:rsidRDefault="0082696F" w:rsidP="0082696F">
      <w:pPr>
        <w:pStyle w:val="CodePACKT"/>
        <w:spacing w:after="14"/>
      </w:pPr>
      <w:r>
        <w:t xml:space="preserve"> </w:t>
      </w:r>
    </w:p>
    <w:p w:rsidR="0082696F" w:rsidRDefault="0082696F" w:rsidP="0082696F">
      <w:pPr>
        <w:pStyle w:val="CodePACKT"/>
        <w:spacing w:after="14"/>
      </w:pPr>
      <w:r>
        <w:t xml:space="preserve">    [Parameter(</w:t>
      </w:r>
    </w:p>
    <w:p w:rsidR="0082696F" w:rsidRDefault="0082696F" w:rsidP="0082696F">
      <w:pPr>
        <w:pStyle w:val="CodePACKT"/>
        <w:spacing w:after="14"/>
      </w:pPr>
      <w:r>
        <w:t xml:space="preserve">      Position = 4, Mandatory = $false</w:t>
      </w:r>
    </w:p>
    <w:p w:rsidR="0082696F" w:rsidRDefault="0082696F" w:rsidP="0082696F">
      <w:pPr>
        <w:pStyle w:val="CodePACKT"/>
        <w:spacing w:after="14"/>
      </w:pPr>
      <w:r>
        <w:t xml:space="preserve">    )]</w:t>
      </w:r>
    </w:p>
    <w:p w:rsidR="0082696F" w:rsidRDefault="0082696F" w:rsidP="0082696F">
      <w:pPr>
        <w:pStyle w:val="CodePACKT"/>
        <w:spacing w:after="14"/>
      </w:pPr>
      <w:r>
        <w:t xml:space="preserve">    [</w:t>
      </w:r>
      <w:proofErr w:type="spellStart"/>
      <w:r>
        <w:t>ValidateSet</w:t>
      </w:r>
      <w:proofErr w:type="spellEnd"/>
      <w:r>
        <w:t>(</w:t>
      </w:r>
    </w:p>
    <w:p w:rsidR="0082696F" w:rsidRDefault="0082696F" w:rsidP="0082696F">
      <w:pPr>
        <w:pStyle w:val="CodePACKT"/>
        <w:spacing w:after="14"/>
      </w:pPr>
      <w:r>
        <w:t xml:space="preserve">     '</w:t>
      </w:r>
      <w:proofErr w:type="spellStart"/>
      <w:r>
        <w:t>HardDelete</w:t>
      </w:r>
      <w:proofErr w:type="spellEnd"/>
      <w:r>
        <w:t>',</w:t>
      </w:r>
    </w:p>
    <w:p w:rsidR="0082696F" w:rsidRDefault="0082696F" w:rsidP="0082696F">
      <w:pPr>
        <w:pStyle w:val="CodePACKT"/>
        <w:spacing w:after="14"/>
      </w:pPr>
      <w:r>
        <w:t xml:space="preserve">     '</w:t>
      </w:r>
      <w:proofErr w:type="spellStart"/>
      <w:r>
        <w:t>SoftDelete</w:t>
      </w:r>
      <w:proofErr w:type="spellEnd"/>
      <w:r>
        <w:t>',</w:t>
      </w:r>
    </w:p>
    <w:p w:rsidR="0082696F" w:rsidRDefault="0082696F" w:rsidP="0082696F">
      <w:pPr>
        <w:pStyle w:val="CodePACKT"/>
        <w:spacing w:after="14"/>
      </w:pPr>
      <w:r>
        <w:t xml:space="preserve">     '</w:t>
      </w:r>
      <w:proofErr w:type="spellStart"/>
      <w:r>
        <w:t>MoveToDeletedItems</w:t>
      </w:r>
      <w:proofErr w:type="spellEnd"/>
      <w:r>
        <w:t>'</w:t>
      </w:r>
    </w:p>
    <w:p w:rsidR="0082696F" w:rsidRDefault="0082696F" w:rsidP="0082696F">
      <w:pPr>
        <w:pStyle w:val="CodePACKT"/>
        <w:spacing w:after="14"/>
      </w:pPr>
      <w:r>
        <w:t xml:space="preserve">    )]</w:t>
      </w:r>
    </w:p>
    <w:p w:rsidR="0082696F" w:rsidRDefault="0082696F" w:rsidP="0082696F">
      <w:pPr>
        <w:pStyle w:val="CodePACKT"/>
        <w:spacing w:after="14"/>
      </w:pPr>
      <w:r>
        <w:t xml:space="preserve">    $</w:t>
      </w:r>
      <w:proofErr w:type="spellStart"/>
      <w:r>
        <w:t>DeleteMode</w:t>
      </w:r>
      <w:proofErr w:type="spellEnd"/>
      <w:r>
        <w:t xml:space="preserve"> = "</w:t>
      </w:r>
      <w:proofErr w:type="spellStart"/>
      <w:r>
        <w:t>MoveToDeletedItems</w:t>
      </w:r>
      <w:proofErr w:type="spellEnd"/>
      <w:r>
        <w:t xml:space="preserve">" </w:t>
      </w:r>
    </w:p>
    <w:p w:rsidR="0082696F" w:rsidRDefault="0082696F" w:rsidP="0082696F">
      <w:pPr>
        <w:pStyle w:val="CodePACKT"/>
      </w:pPr>
      <w:r>
        <w:t xml:space="preserve">  )</w:t>
      </w:r>
    </w:p>
    <w:p w:rsidR="0082696F" w:rsidRDefault="0082696F" w:rsidP="0082696F">
      <w:pPr>
        <w:pStyle w:val="CodePACKT"/>
      </w:pPr>
      <w:r>
        <w:t xml:space="preserve">  </w:t>
      </w:r>
    </w:p>
    <w:p w:rsidR="0082696F" w:rsidRDefault="0082696F" w:rsidP="0082696F">
      <w:pPr>
        <w:pStyle w:val="CodePACKT"/>
      </w:pPr>
      <w:r>
        <w:t xml:space="preserve">  begin {</w:t>
      </w:r>
    </w:p>
    <w:p w:rsidR="0082696F" w:rsidRDefault="0082696F" w:rsidP="0082696F">
      <w:pPr>
        <w:pStyle w:val="CodePACKT"/>
      </w:pPr>
      <w:r>
        <w:t xml:space="preserve">    Add-Type -Path C:\EWS\Microsoft.Exchange.WebServices.dll</w:t>
      </w:r>
    </w:p>
    <w:p w:rsidR="0082696F" w:rsidRDefault="0082696F" w:rsidP="0082696F">
      <w:pPr>
        <w:pStyle w:val="CodePACKT"/>
      </w:pPr>
      <w:r>
        <w:t xml:space="preserve">  }</w:t>
      </w:r>
    </w:p>
    <w:p w:rsidR="0082696F" w:rsidRDefault="0082696F" w:rsidP="0082696F">
      <w:pPr>
        <w:pStyle w:val="CodePACKT"/>
      </w:pPr>
      <w:r>
        <w:t xml:space="preserve">  </w:t>
      </w:r>
    </w:p>
    <w:p w:rsidR="0082696F" w:rsidRDefault="0082696F" w:rsidP="0082696F">
      <w:pPr>
        <w:pStyle w:val="CodePACKT"/>
      </w:pPr>
      <w:r>
        <w:t xml:space="preserve">  process {</w:t>
      </w:r>
    </w:p>
    <w:p w:rsidR="0082696F" w:rsidRDefault="0082696F" w:rsidP="0082696F">
      <w:pPr>
        <w:pStyle w:val="CodePACKT"/>
      </w:pPr>
      <w:r>
        <w:t xml:space="preserve">    $svc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Microsoft.Exchange.WebServices.Data.ExchangeService</w:t>
      </w:r>
      <w:proofErr w:type="spellEnd"/>
    </w:p>
    <w:p w:rsidR="0082696F" w:rsidRDefault="0082696F" w:rsidP="0082696F">
      <w:pPr>
        <w:pStyle w:val="CodePACKT"/>
      </w:pPr>
      <w:r>
        <w:t xml:space="preserve"> </w:t>
      </w:r>
    </w:p>
    <w:p w:rsidR="0082696F" w:rsidRDefault="0082696F" w:rsidP="0082696F">
      <w:pPr>
        <w:pStyle w:val="CodePACKT"/>
      </w:pPr>
      <w:r>
        <w:t xml:space="preserve">    $id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Microsoft.Exchange.WebServices.Data.ImpersonatedUserId</w:t>
      </w:r>
      <w:proofErr w:type="spellEnd"/>
      <w:r>
        <w:t xml:space="preserve"> `</w:t>
      </w:r>
    </w:p>
    <w:p w:rsidR="0082696F" w:rsidRDefault="0082696F" w:rsidP="0082696F">
      <w:pPr>
        <w:pStyle w:val="CodePACKT"/>
      </w:pPr>
      <w:r>
        <w:t xml:space="preserve">    -</w:t>
      </w:r>
      <w:proofErr w:type="spellStart"/>
      <w:r>
        <w:t>ArgumentList</w:t>
      </w:r>
      <w:proofErr w:type="spellEnd"/>
      <w:r>
        <w:t xml:space="preserve"> "</w:t>
      </w:r>
      <w:proofErr w:type="spellStart"/>
      <w:r>
        <w:t>SmtpAddress</w:t>
      </w:r>
      <w:proofErr w:type="spellEnd"/>
      <w:r>
        <w:t>",$PrimarySmtpAddress</w:t>
      </w:r>
    </w:p>
    <w:p w:rsidR="0082696F" w:rsidRDefault="0082696F" w:rsidP="0082696F">
      <w:pPr>
        <w:pStyle w:val="CodePACKT"/>
      </w:pPr>
    </w:p>
    <w:p w:rsidR="0082696F" w:rsidRDefault="0082696F" w:rsidP="0082696F">
      <w:pPr>
        <w:pStyle w:val="CodePACKT"/>
      </w:pPr>
      <w:r>
        <w:t xml:space="preserve">    $</w:t>
      </w:r>
      <w:proofErr w:type="spellStart"/>
      <w:r>
        <w:t>svc.ImpersonatedUserId</w:t>
      </w:r>
      <w:proofErr w:type="spellEnd"/>
      <w:r>
        <w:t xml:space="preserve"> = $id</w:t>
      </w:r>
    </w:p>
    <w:p w:rsidR="0082696F" w:rsidRDefault="0082696F" w:rsidP="0082696F">
      <w:pPr>
        <w:pStyle w:val="CodePACKT"/>
      </w:pPr>
      <w:r>
        <w:t xml:space="preserve">    $</w:t>
      </w:r>
      <w:proofErr w:type="spellStart"/>
      <w:r>
        <w:t>svc.AutoDiscoverUrl</w:t>
      </w:r>
      <w:proofErr w:type="spellEnd"/>
      <w:r>
        <w:t>($PrimarySmtpAddress)</w:t>
      </w:r>
    </w:p>
    <w:p w:rsidR="0082696F" w:rsidRDefault="0082696F" w:rsidP="0082696F">
      <w:pPr>
        <w:pStyle w:val="CodePACKT"/>
      </w:pPr>
    </w:p>
    <w:p w:rsidR="0082696F" w:rsidRDefault="0082696F" w:rsidP="0082696F">
      <w:pPr>
        <w:pStyle w:val="CodePACKT"/>
      </w:pPr>
      <w:r>
        <w:t xml:space="preserve">    $view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Microsoft.Exchange.WebServices.Data.ItemView</w:t>
      </w:r>
      <w:proofErr w:type="spellEnd"/>
      <w:r>
        <w:t xml:space="preserve"> `</w:t>
      </w:r>
    </w:p>
    <w:p w:rsidR="0082696F" w:rsidRDefault="0082696F" w:rsidP="0082696F">
      <w:pPr>
        <w:pStyle w:val="CodePACKT"/>
      </w:pPr>
      <w:r>
        <w:t xml:space="preserve">    -</w:t>
      </w:r>
      <w:proofErr w:type="spellStart"/>
      <w:r>
        <w:t>ArgumentList</w:t>
      </w:r>
      <w:proofErr w:type="spellEnd"/>
      <w:r>
        <w:t xml:space="preserve"> 100</w:t>
      </w:r>
    </w:p>
    <w:p w:rsidR="0082696F" w:rsidRDefault="0082696F" w:rsidP="0082696F">
      <w:pPr>
        <w:pStyle w:val="CodePACKT"/>
      </w:pPr>
    </w:p>
    <w:p w:rsidR="0082696F" w:rsidRDefault="0082696F" w:rsidP="0082696F">
      <w:pPr>
        <w:pStyle w:val="CodePACKT"/>
      </w:pPr>
      <w:r>
        <w:t xml:space="preserve">    $</w:t>
      </w:r>
      <w:proofErr w:type="spellStart"/>
      <w:r>
        <w:t>propertyset</w:t>
      </w:r>
      <w:proofErr w:type="spellEnd"/>
      <w:r>
        <w:t xml:space="preserve">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Microsoft.Exchange.WebServices.Data.PropertySet</w:t>
      </w:r>
      <w:proofErr w:type="spellEnd"/>
      <w:r>
        <w:t xml:space="preserve"> (</w:t>
      </w:r>
    </w:p>
    <w:p w:rsidR="0082696F" w:rsidRDefault="0082696F" w:rsidP="0082696F">
      <w:pPr>
        <w:pStyle w:val="CodePACKT"/>
      </w:pPr>
      <w:r>
        <w:t xml:space="preserve">      [</w:t>
      </w:r>
      <w:proofErr w:type="spellStart"/>
      <w:r>
        <w:t>Microsoft.Exchange.WebServices.Data.BasePropertySet</w:t>
      </w:r>
      <w:proofErr w:type="spellEnd"/>
      <w:r>
        <w:t>]::</w:t>
      </w:r>
      <w:proofErr w:type="spellStart"/>
      <w:r>
        <w:t>IdOnly</w:t>
      </w:r>
      <w:proofErr w:type="spellEnd"/>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w:t>
      </w:r>
      <w:proofErr w:type="spellStart"/>
      <w:r>
        <w:t>view.PropertySet</w:t>
      </w:r>
      <w:proofErr w:type="spellEnd"/>
      <w:r>
        <w:t xml:space="preserve"> = $</w:t>
      </w:r>
      <w:proofErr w:type="spellStart"/>
      <w:r>
        <w:t>propertyset</w:t>
      </w:r>
      <w:proofErr w:type="spellEnd"/>
    </w:p>
    <w:p w:rsidR="0082696F" w:rsidRDefault="0082696F" w:rsidP="0082696F">
      <w:pPr>
        <w:pStyle w:val="CodePACKT"/>
      </w:pPr>
      <w:r>
        <w:t xml:space="preserve"> </w:t>
      </w:r>
    </w:p>
    <w:p w:rsidR="0082696F" w:rsidRDefault="0082696F" w:rsidP="0082696F">
      <w:pPr>
        <w:pStyle w:val="CodePACKT"/>
      </w:pPr>
      <w:r>
        <w:t xml:space="preserve">    $items = $</w:t>
      </w:r>
      <w:proofErr w:type="spellStart"/>
      <w:r>
        <w:t>svc.FindItems</w:t>
      </w:r>
      <w:proofErr w:type="spellEnd"/>
      <w:r>
        <w:t>($Folder,$</w:t>
      </w:r>
      <w:proofErr w:type="spellStart"/>
      <w:r>
        <w:t>SearchQuery</w:t>
      </w:r>
      <w:proofErr w:type="spellEnd"/>
      <w:r>
        <w:t>,$view)</w:t>
      </w:r>
    </w:p>
    <w:p w:rsidR="0082696F" w:rsidRDefault="0082696F" w:rsidP="0082696F">
      <w:pPr>
        <w:pStyle w:val="CodePACKT"/>
      </w:pPr>
    </w:p>
    <w:p w:rsidR="0082696F" w:rsidRDefault="0082696F" w:rsidP="0082696F">
      <w:pPr>
        <w:pStyle w:val="CodePACKT"/>
      </w:pPr>
      <w:r>
        <w:t xml:space="preserve">    $items | %{</w:t>
      </w:r>
    </w:p>
    <w:p w:rsidR="0082696F" w:rsidRDefault="0082696F" w:rsidP="0082696F">
      <w:pPr>
        <w:pStyle w:val="CodePACKT"/>
      </w:pPr>
      <w:r>
        <w:t xml:space="preserve">      $message = [</w:t>
      </w:r>
      <w:proofErr w:type="spellStart"/>
      <w:r>
        <w:t>Microsoft.Exchange.WebServices.Data.Item</w:t>
      </w:r>
      <w:proofErr w:type="spellEnd"/>
      <w:r>
        <w:t>]::Bind(</w:t>
      </w:r>
    </w:p>
    <w:p w:rsidR="0082696F" w:rsidRDefault="0082696F" w:rsidP="0082696F">
      <w:pPr>
        <w:pStyle w:val="CodePACKT"/>
      </w:pPr>
      <w:r>
        <w:t xml:space="preserve">        $svc, $_.Id</w:t>
      </w:r>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if ($</w:t>
      </w:r>
      <w:proofErr w:type="spellStart"/>
      <w:r>
        <w:t>pscmdlet.ShouldProcess</w:t>
      </w:r>
      <w:proofErr w:type="spellEnd"/>
      <w:r>
        <w:t>($</w:t>
      </w:r>
      <w:proofErr w:type="spellStart"/>
      <w:r>
        <w:t>message.Subject</w:t>
      </w:r>
      <w:proofErr w:type="spellEnd"/>
      <w:r>
        <w:t>)) {</w:t>
      </w:r>
    </w:p>
    <w:p w:rsidR="0082696F" w:rsidRDefault="0082696F" w:rsidP="0082696F">
      <w:pPr>
        <w:pStyle w:val="CodePACKT"/>
      </w:pPr>
      <w:r>
        <w:t xml:space="preserve">       $</w:t>
      </w:r>
      <w:proofErr w:type="spellStart"/>
      <w:r>
        <w:t>message.Delete</w:t>
      </w:r>
      <w:proofErr w:type="spellEnd"/>
      <w:r>
        <w:t>($</w:t>
      </w:r>
      <w:proofErr w:type="spellStart"/>
      <w:r>
        <w:t>DeleteMode</w:t>
      </w:r>
      <w:proofErr w:type="spellEnd"/>
      <w:r>
        <w:t>)</w:t>
      </w:r>
    </w:p>
    <w:p w:rsidR="0082696F" w:rsidRDefault="0082696F" w:rsidP="0082696F">
      <w:pPr>
        <w:pStyle w:val="CodePACKT"/>
      </w:pPr>
      <w:r>
        <w:t xml:space="preserve">      }</w:t>
      </w:r>
    </w:p>
    <w:p w:rsidR="0082696F" w:rsidRDefault="0082696F" w:rsidP="0082696F">
      <w:pPr>
        <w:pStyle w:val="CodePACKT"/>
      </w:pPr>
      <w:r>
        <w:t xml:space="preserve">    } </w:t>
      </w:r>
    </w:p>
    <w:p w:rsidR="0082696F" w:rsidRDefault="0082696F" w:rsidP="0082696F">
      <w:pPr>
        <w:pStyle w:val="CodePACKT"/>
      </w:pPr>
      <w:r>
        <w:t xml:space="preserve">  }</w:t>
      </w:r>
    </w:p>
    <w:p w:rsidR="0082696F" w:rsidRDefault="0082696F" w:rsidP="0082696F">
      <w:pPr>
        <w:pStyle w:val="CodeEndPACKT"/>
      </w:pPr>
      <w:r>
        <w:t>}</w:t>
      </w:r>
    </w:p>
    <w:p w:rsidR="0082696F" w:rsidRDefault="0082696F" w:rsidP="0082696F">
      <w:pPr>
        <w:pStyle w:val="NormalPACKT"/>
      </w:pPr>
      <w:r>
        <w:t xml:space="preserve">We now have a </w:t>
      </w:r>
      <w:r>
        <w:rPr>
          <w:rStyle w:val="CodeInTextPACKT"/>
        </w:rPr>
        <w:t>Remove-</w:t>
      </w:r>
      <w:proofErr w:type="spellStart"/>
      <w:r>
        <w:rPr>
          <w:rStyle w:val="CodeInTextPACKT"/>
        </w:rPr>
        <w:t>MailboxItem</w:t>
      </w:r>
      <w:proofErr w:type="spellEnd"/>
      <w:r>
        <w:t xml:space="preserve"> function</w:t>
      </w:r>
      <w:r w:rsidR="004D3C2E">
        <w:fldChar w:fldCharType="begin"/>
      </w:r>
      <w:r>
        <w:instrText>xe "Remove-MailboxItem function"</w:instrText>
      </w:r>
      <w:r w:rsidR="004D3C2E">
        <w:fldChar w:fldCharType="end"/>
      </w:r>
      <w:r>
        <w:t xml:space="preserve"> that supports impersonation, allowing the code to execute against one or more mailboxes. In addition, it supports pipeline input by property name, so you can utilize the </w:t>
      </w:r>
      <w:r>
        <w:rPr>
          <w:rStyle w:val="CodeInTextPACKT"/>
        </w:rPr>
        <w:t>Get-Mailbox</w:t>
      </w:r>
      <w:r>
        <w:t xml:space="preserve"> cmdlet to delete items from multiple mailboxes using a simple one-liner. Consider the following example:</w:t>
      </w:r>
    </w:p>
    <w:p w:rsidR="0082696F" w:rsidRDefault="0082696F" w:rsidP="0082696F">
      <w:pPr>
        <w:pStyle w:val="CodePACKT"/>
      </w:pPr>
      <w:r>
        <w:t>Get-Mailbox -</w:t>
      </w:r>
      <w:proofErr w:type="spellStart"/>
      <w:r>
        <w:t>ResultSize</w:t>
      </w:r>
      <w:proofErr w:type="spellEnd"/>
      <w:r>
        <w:t xml:space="preserve"> Unlimited | </w:t>
      </w:r>
    </w:p>
    <w:p w:rsidR="0082696F" w:rsidRDefault="0082696F" w:rsidP="0082696F">
      <w:pPr>
        <w:pStyle w:val="CodePACKT"/>
      </w:pPr>
      <w:r>
        <w:t xml:space="preserve">  Remove-</w:t>
      </w:r>
      <w:proofErr w:type="spellStart"/>
      <w:r>
        <w:t>MailboxItem</w:t>
      </w:r>
      <w:proofErr w:type="spellEnd"/>
      <w:r>
        <w:t xml:space="preserve"> -</w:t>
      </w:r>
      <w:proofErr w:type="spellStart"/>
      <w:r>
        <w:t>SearchQuery</w:t>
      </w:r>
      <w:proofErr w:type="spellEnd"/>
      <w:r>
        <w:t xml:space="preserve"> "</w:t>
      </w:r>
      <w:proofErr w:type="spellStart"/>
      <w:r w:rsidR="001D7041">
        <w:t>Body</w:t>
      </w:r>
      <w:r>
        <w:t>:</w:t>
      </w:r>
      <w:r w:rsidR="001D7041">
        <w:t>’Free</w:t>
      </w:r>
      <w:proofErr w:type="spellEnd"/>
      <w:r w:rsidR="001D7041">
        <w:t xml:space="preserve"> Surface </w:t>
      </w:r>
      <w:r w:rsidR="00E94C9D">
        <w:t>Book</w:t>
      </w:r>
      <w:r w:rsidR="0067475F">
        <w:t>’</w:t>
      </w:r>
      <w:r>
        <w:t>" `</w:t>
      </w:r>
    </w:p>
    <w:p w:rsidR="0082696F" w:rsidRDefault="0082696F" w:rsidP="0082696F">
      <w:pPr>
        <w:pStyle w:val="CodeEndPACKT"/>
      </w:pPr>
      <w:r>
        <w:t xml:space="preserve">  -</w:t>
      </w:r>
      <w:proofErr w:type="spellStart"/>
      <w:r>
        <w:t>DeleteMode</w:t>
      </w:r>
      <w:proofErr w:type="spellEnd"/>
      <w:r>
        <w:t xml:space="preserve"> </w:t>
      </w:r>
      <w:proofErr w:type="spellStart"/>
      <w:r>
        <w:t>HardDelete</w:t>
      </w:r>
      <w:proofErr w:type="spellEnd"/>
    </w:p>
    <w:p w:rsidR="0082696F" w:rsidRDefault="004D3C2E" w:rsidP="0082696F">
      <w:pPr>
        <w:pStyle w:val="NormalPACKT"/>
        <w:rPr>
          <w:spacing w:val="-2"/>
        </w:rPr>
      </w:pPr>
      <w:r w:rsidRPr="004C554E">
        <w:rPr>
          <w:spacing w:val="-2"/>
        </w:rPr>
        <w:fldChar w:fldCharType="begin"/>
      </w:r>
      <w:r w:rsidR="0082696F" w:rsidRPr="004C554E">
        <w:rPr>
          <w:spacing w:val="-2"/>
        </w:rPr>
        <w:instrText>xe "e-mail items:deleting, from mailbox"</w:instrText>
      </w:r>
      <w:r w:rsidRPr="004C554E">
        <w:rPr>
          <w:spacing w:val="-2"/>
        </w:rPr>
        <w:fldChar w:fldCharType="end"/>
      </w:r>
      <w:r w:rsidR="0082696F" w:rsidRPr="004C554E">
        <w:rPr>
          <w:spacing w:val="-2"/>
        </w:rPr>
        <w:t>In this example, we pipe every mailbox in the organization down to the</w:t>
      </w:r>
      <w:r w:rsidR="0082696F">
        <w:rPr>
          <w:spacing w:val="-2"/>
        </w:rPr>
        <w:t xml:space="preserve"> </w:t>
      </w:r>
      <w:r w:rsidR="00173FF7">
        <w:rPr>
          <w:spacing w:val="-2"/>
        </w:rPr>
        <w:br/>
      </w:r>
      <w:r w:rsidR="0082696F">
        <w:rPr>
          <w:rStyle w:val="CodeInTextPACKT"/>
          <w:spacing w:val="-2"/>
        </w:rPr>
        <w:t>Remove-</w:t>
      </w:r>
      <w:proofErr w:type="spellStart"/>
      <w:r w:rsidR="0082696F">
        <w:rPr>
          <w:rStyle w:val="CodeInTextPACKT"/>
          <w:spacing w:val="-2"/>
        </w:rPr>
        <w:t>MailboxItem</w:t>
      </w:r>
      <w:proofErr w:type="spellEnd"/>
      <w:r w:rsidR="0082696F">
        <w:rPr>
          <w:spacing w:val="-2"/>
        </w:rPr>
        <w:t xml:space="preserve"> function</w:t>
      </w:r>
      <w:r>
        <w:rPr>
          <w:spacing w:val="-2"/>
        </w:rPr>
        <w:fldChar w:fldCharType="begin"/>
      </w:r>
      <w:r w:rsidR="0082696F">
        <w:rPr>
          <w:spacing w:val="-2"/>
        </w:rPr>
        <w:instrText>xe "Delete-Item function"</w:instrText>
      </w:r>
      <w:r>
        <w:rPr>
          <w:spacing w:val="-2"/>
        </w:rPr>
        <w:fldChar w:fldCharType="end"/>
      </w:r>
      <w:r w:rsidR="0082696F">
        <w:rPr>
          <w:spacing w:val="-2"/>
        </w:rPr>
        <w:t xml:space="preserve"> , which will perform a hard delete on each message that matches the AQS query. Since the </w:t>
      </w:r>
      <w:proofErr w:type="spellStart"/>
      <w:r w:rsidR="0082696F">
        <w:rPr>
          <w:rStyle w:val="CodeInTextPACKT"/>
          <w:spacing w:val="-2"/>
        </w:rPr>
        <w:t>ConfirmImpact</w:t>
      </w:r>
      <w:proofErr w:type="spellEnd"/>
      <w:r w:rsidR="0082696F">
        <w:rPr>
          <w:spacing w:val="-2"/>
        </w:rPr>
        <w:t xml:space="preserve"> property</w:t>
      </w:r>
      <w:r>
        <w:rPr>
          <w:spacing w:val="-2"/>
        </w:rPr>
        <w:fldChar w:fldCharType="begin"/>
      </w:r>
      <w:r w:rsidR="0082696F">
        <w:rPr>
          <w:spacing w:val="-2"/>
        </w:rPr>
        <w:instrText>xe "ConfirmImpact property"</w:instrText>
      </w:r>
      <w:r>
        <w:rPr>
          <w:spacing w:val="-2"/>
        </w:rPr>
        <w:fldChar w:fldCharType="end"/>
      </w:r>
      <w:r w:rsidR="0082696F">
        <w:rPr>
          <w:spacing w:val="-2"/>
        </w:rPr>
        <w:t xml:space="preserve"> is set to </w:t>
      </w:r>
      <w:r w:rsidR="0082696F">
        <w:rPr>
          <w:rStyle w:val="CodeInTextPACKT"/>
          <w:spacing w:val="-2"/>
        </w:rPr>
        <w:t>High</w:t>
      </w:r>
      <w:r w:rsidR="0082696F">
        <w:rPr>
          <w:spacing w:val="-2"/>
        </w:rPr>
        <w:t xml:space="preserve">, you'll be prompted for confirmation before each message is deleted. </w:t>
      </w:r>
    </w:p>
    <w:p w:rsidR="0082696F" w:rsidRDefault="0082696F" w:rsidP="0082696F">
      <w:pPr>
        <w:pStyle w:val="NormalPACKT"/>
      </w:pPr>
      <w:r>
        <w:t xml:space="preserve">To force a delete operation without confirmation, you can set the </w:t>
      </w:r>
      <w:r>
        <w:rPr>
          <w:rStyle w:val="CodeInTextPACKT"/>
        </w:rPr>
        <w:t>–Confirm</w:t>
      </w:r>
      <w:r>
        <w:t xml:space="preserve"> parameter</w:t>
      </w:r>
      <w:r w:rsidR="004D3C2E">
        <w:fldChar w:fldCharType="begin"/>
      </w:r>
      <w:r>
        <w:instrText>xe "-Confirm parameter"</w:instrText>
      </w:r>
      <w:r w:rsidR="004D3C2E">
        <w:fldChar w:fldCharType="end"/>
      </w:r>
      <w:r>
        <w:t xml:space="preserve"> to </w:t>
      </w:r>
      <w:r>
        <w:rPr>
          <w:rStyle w:val="CodeInTextPACKT"/>
        </w:rPr>
        <w:t>$false</w:t>
      </w:r>
      <w:r>
        <w:t>. To do this on a single mailbox, you could use the following syntax:</w:t>
      </w:r>
    </w:p>
    <w:p w:rsidR="0082696F" w:rsidRDefault="0082696F" w:rsidP="0082696F">
      <w:pPr>
        <w:pStyle w:val="CodePACKT"/>
      </w:pPr>
      <w:r>
        <w:t>Remove-</w:t>
      </w:r>
      <w:proofErr w:type="spellStart"/>
      <w:r>
        <w:t>MailboxItem</w:t>
      </w:r>
      <w:proofErr w:type="spellEnd"/>
      <w:r>
        <w:t xml:space="preserve"> -PrimarySmtpAddress sysadmin@contoso.com `</w:t>
      </w:r>
    </w:p>
    <w:p w:rsidR="0082696F" w:rsidRDefault="0082696F" w:rsidP="0082696F">
      <w:pPr>
        <w:pStyle w:val="CodePACKT"/>
      </w:pPr>
      <w:r>
        <w:t>-</w:t>
      </w:r>
      <w:proofErr w:type="spellStart"/>
      <w:r>
        <w:t>SearchQuery</w:t>
      </w:r>
      <w:proofErr w:type="spellEnd"/>
      <w:r>
        <w:t xml:space="preserve"> “</w:t>
      </w:r>
      <w:proofErr w:type="spellStart"/>
      <w:r w:rsidR="001D7041">
        <w:t>Body</w:t>
      </w:r>
      <w:r>
        <w:t>:</w:t>
      </w:r>
      <w:r w:rsidR="001D7041">
        <w:t>’Buy</w:t>
      </w:r>
      <w:proofErr w:type="spellEnd"/>
      <w:r w:rsidR="001D7041">
        <w:t xml:space="preserve"> </w:t>
      </w:r>
      <w:r>
        <w:t>cheap drugs</w:t>
      </w:r>
      <w:r w:rsidR="0067475F">
        <w:t>’</w:t>
      </w:r>
      <w:r>
        <w:t>” `</w:t>
      </w:r>
    </w:p>
    <w:p w:rsidR="0082696F" w:rsidRDefault="0082696F" w:rsidP="0082696F">
      <w:pPr>
        <w:pStyle w:val="CodePACKT"/>
      </w:pPr>
      <w:r>
        <w:t>-</w:t>
      </w:r>
      <w:proofErr w:type="spellStart"/>
      <w:r>
        <w:t>DeleteMode</w:t>
      </w:r>
      <w:proofErr w:type="spellEnd"/>
      <w:r>
        <w:t xml:space="preserve"> </w:t>
      </w:r>
      <w:proofErr w:type="spellStart"/>
      <w:r>
        <w:t>HardDelete</w:t>
      </w:r>
      <w:proofErr w:type="spellEnd"/>
      <w:r>
        <w:t xml:space="preserve"> `</w:t>
      </w:r>
    </w:p>
    <w:p w:rsidR="0082696F" w:rsidRDefault="0082696F" w:rsidP="0082696F">
      <w:pPr>
        <w:pStyle w:val="CodeEndPACKT"/>
      </w:pPr>
      <w:r>
        <w:t>-Confirm:$false</w:t>
      </w:r>
    </w:p>
    <w:p w:rsidR="0082696F" w:rsidRDefault="0082696F" w:rsidP="0082696F">
      <w:pPr>
        <w:pStyle w:val="NormalPACKT"/>
      </w:pPr>
      <w:r>
        <w:t xml:space="preserve">You can also use the </w:t>
      </w:r>
      <w:r>
        <w:rPr>
          <w:rStyle w:val="CodeInTextPACKT"/>
        </w:rPr>
        <w:t>-</w:t>
      </w:r>
      <w:proofErr w:type="spellStart"/>
      <w:r>
        <w:rPr>
          <w:rStyle w:val="CodeInTextPACKT"/>
        </w:rPr>
        <w:t>Whatif</w:t>
      </w:r>
      <w:proofErr w:type="spellEnd"/>
      <w:r>
        <w:t xml:space="preserve"> parameter here to test the command to ensure that the correct messages will be deleted:</w:t>
      </w:r>
      <w:r w:rsidR="004D3C2E">
        <w:fldChar w:fldCharType="begin"/>
      </w:r>
      <w:r>
        <w:instrText>xe "e-mail items:deleting, from mailbox"</w:instrText>
      </w:r>
      <w:r w:rsidR="004D3C2E">
        <w:fldChar w:fldCharType="end"/>
      </w:r>
    </w:p>
    <w:p w:rsidR="0082696F" w:rsidRDefault="0082696F" w:rsidP="0082696F">
      <w:pPr>
        <w:pStyle w:val="CodePACKT"/>
      </w:pPr>
      <w:r>
        <w:t>Remove-</w:t>
      </w:r>
      <w:proofErr w:type="spellStart"/>
      <w:r>
        <w:t>MailboxItem</w:t>
      </w:r>
      <w:proofErr w:type="spellEnd"/>
      <w:r>
        <w:t xml:space="preserve"> -PrimarySmtpAddress sysadmin@contoso.com `</w:t>
      </w:r>
    </w:p>
    <w:p w:rsidR="0082696F" w:rsidRDefault="0082696F" w:rsidP="0082696F">
      <w:pPr>
        <w:pStyle w:val="CodePACKT"/>
      </w:pPr>
      <w:r>
        <w:t>-</w:t>
      </w:r>
      <w:proofErr w:type="spellStart"/>
      <w:r>
        <w:t>SearchQuery</w:t>
      </w:r>
      <w:proofErr w:type="spellEnd"/>
      <w:r>
        <w:t xml:space="preserve"> “</w:t>
      </w:r>
      <w:proofErr w:type="spellStart"/>
      <w:r w:rsidR="001D7041">
        <w:t>B</w:t>
      </w:r>
      <w:r>
        <w:t>ody:</w:t>
      </w:r>
      <w:r w:rsidR="001D7041">
        <w:t>’Buy</w:t>
      </w:r>
      <w:proofErr w:type="spellEnd"/>
      <w:r w:rsidR="001D7041">
        <w:t xml:space="preserve"> </w:t>
      </w:r>
      <w:r>
        <w:t>cheap drugs</w:t>
      </w:r>
      <w:r w:rsidR="0067475F">
        <w:t>’</w:t>
      </w:r>
      <w:r>
        <w:t>” `</w:t>
      </w:r>
    </w:p>
    <w:p w:rsidR="0082696F" w:rsidRDefault="0082696F" w:rsidP="0082696F">
      <w:pPr>
        <w:pStyle w:val="CodePACKT"/>
      </w:pPr>
      <w:r>
        <w:t>-</w:t>
      </w:r>
      <w:proofErr w:type="spellStart"/>
      <w:r>
        <w:t>DeleteMode</w:t>
      </w:r>
      <w:proofErr w:type="spellEnd"/>
      <w:r>
        <w:t xml:space="preserve"> </w:t>
      </w:r>
      <w:proofErr w:type="spellStart"/>
      <w:r>
        <w:t>HardDelete</w:t>
      </w:r>
      <w:proofErr w:type="spellEnd"/>
      <w:r>
        <w:t xml:space="preserve"> `</w:t>
      </w:r>
    </w:p>
    <w:p w:rsidR="0082696F" w:rsidRDefault="0082696F" w:rsidP="0082696F">
      <w:pPr>
        <w:pStyle w:val="CodeEndPACKT"/>
        <w:spacing w:after="0"/>
      </w:pPr>
      <w:r>
        <w:t>-</w:t>
      </w:r>
      <w:proofErr w:type="spellStart"/>
      <w:r>
        <w:t>Whatif</w:t>
      </w:r>
      <w:proofErr w:type="spellEnd"/>
    </w:p>
    <w:p w:rsidR="0082756B" w:rsidRDefault="007457DC" w:rsidP="007457DC">
      <w:pPr>
        <w:pStyle w:val="NormalPACKT"/>
      </w:pPr>
      <w:r>
        <w:rPr>
          <w:lang w:eastAsia="ar-SA"/>
        </w:rPr>
        <w:br/>
      </w:r>
      <w:r w:rsidR="0082756B">
        <w:t xml:space="preserve">To illustrate an example, we use the cmdlet </w:t>
      </w:r>
      <w:r w:rsidR="0082756B">
        <w:rPr>
          <w:rStyle w:val="CodeInTextPACKT"/>
          <w:spacing w:val="-2"/>
        </w:rPr>
        <w:t xml:space="preserve">Get-Mailbox </w:t>
      </w:r>
      <w:r w:rsidR="0082756B">
        <w:t xml:space="preserve">and pipe the result into the created function together with a search query that searches for all mails with a subject that has </w:t>
      </w:r>
      <w:r w:rsidR="00E61D0C">
        <w:t>‘Free Surface Book’</w:t>
      </w:r>
      <w:r w:rsidR="0082756B">
        <w:t xml:space="preserve"> included. The function will </w:t>
      </w:r>
      <w:proofErr w:type="spellStart"/>
      <w:r w:rsidR="0082756B">
        <w:t>softdelete</w:t>
      </w:r>
      <w:proofErr w:type="spellEnd"/>
      <w:r w:rsidR="0082756B">
        <w:t xml:space="preserve"> the mails that are returned, which means they will end up in the dumpster.</w:t>
      </w:r>
    </w:p>
    <w:p w:rsidR="0082756B" w:rsidRDefault="0082756B" w:rsidP="007457DC">
      <w:pPr>
        <w:pStyle w:val="NormalPACKT"/>
      </w:pPr>
      <w:r>
        <w:t>See the screenshot below for a similar output using the created function:</w:t>
      </w:r>
    </w:p>
    <w:p w:rsidR="0082756B" w:rsidRDefault="003850FA" w:rsidP="007457DC">
      <w:pPr>
        <w:pStyle w:val="NormalPACKT"/>
      </w:pPr>
      <w:r>
        <w:rPr>
          <w:noProof/>
        </w:rPr>
        <w:drawing>
          <wp:inline distT="0" distB="0" distL="0" distR="0">
            <wp:extent cx="5028565" cy="1365250"/>
            <wp:effectExtent l="0" t="0" r="0" b="0"/>
            <wp:docPr id="10" name="Picture 10" descr="7081EN_1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081EN_14_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565" cy="1365250"/>
                    </a:xfrm>
                    <a:prstGeom prst="rect">
                      <a:avLst/>
                    </a:prstGeom>
                    <a:noFill/>
                    <a:ln>
                      <a:noFill/>
                    </a:ln>
                  </pic:spPr>
                </pic:pic>
              </a:graphicData>
            </a:graphic>
          </wp:inline>
        </w:drawing>
      </w:r>
    </w:p>
    <w:p w:rsidR="0082756B" w:rsidRDefault="00013E0C" w:rsidP="0082756B">
      <w:pPr>
        <w:pStyle w:val="LayoutInformationPACKT"/>
        <w:jc w:val="center"/>
      </w:pPr>
      <w:r>
        <w:t>7081</w:t>
      </w:r>
      <w:r w:rsidR="001208EC">
        <w:t>EN</w:t>
      </w:r>
      <w:r w:rsidR="0082756B">
        <w:t>_</w:t>
      </w:r>
      <w:r w:rsidR="001208EC">
        <w:t>1</w:t>
      </w:r>
      <w:r w:rsidR="00E94C9D">
        <w:t>4</w:t>
      </w:r>
      <w:r w:rsidR="0082756B">
        <w:t>_10</w:t>
      </w:r>
    </w:p>
    <w:p w:rsidR="0082696F" w:rsidRDefault="0082696F" w:rsidP="0082696F">
      <w:pPr>
        <w:pStyle w:val="Heading2"/>
      </w:pPr>
      <w:r>
        <w:t>See also</w:t>
      </w:r>
    </w:p>
    <w:p w:rsidR="0082696F" w:rsidRDefault="0082696F" w:rsidP="0082696F">
      <w:pPr>
        <w:pStyle w:val="BulletEndPACKT"/>
        <w:spacing w:after="0"/>
      </w:pPr>
      <w:r>
        <w:rPr>
          <w:rStyle w:val="ItalicsPACKT"/>
        </w:rPr>
        <w:t>Searching mailboxes</w:t>
      </w:r>
    </w:p>
    <w:p w:rsidR="0082696F" w:rsidRDefault="0082696F" w:rsidP="0082696F">
      <w:pPr>
        <w:pStyle w:val="Heading1"/>
      </w:pPr>
      <w:r>
        <w:t>Creating calendar items</w:t>
      </w:r>
    </w:p>
    <w:p w:rsidR="0082696F" w:rsidRDefault="004D3C2E" w:rsidP="0082696F">
      <w:pPr>
        <w:pStyle w:val="NormalPACKT"/>
      </w:pPr>
      <w:r w:rsidRPr="00B16A5A">
        <w:fldChar w:fldCharType="begin"/>
      </w:r>
      <w:r w:rsidR="0082696F" w:rsidRPr="00B16A5A">
        <w:instrText>xe "calendar items:creating"</w:instrText>
      </w:r>
      <w:r w:rsidRPr="00B16A5A">
        <w:fldChar w:fldCharType="end"/>
      </w:r>
      <w:r w:rsidR="0082696F" w:rsidRPr="00B16A5A">
        <w:t>Imagine that you have a monitoring script written in PowerShell that checks memory,</w:t>
      </w:r>
      <w:r w:rsidR="0082696F">
        <w:t xml:space="preserve"> CPU, or disk utilization on all of your Exchange servers. In addition to alerting your team of any critical problems via e-mail, it might also be nice to schedule a reminder in the future for non-critical issues by creating a calendar item in one or more mailboxes. The EWS Managed API makes it easy to create a calendar item through PowerShell with just a few commands.</w:t>
      </w:r>
    </w:p>
    <w:p w:rsidR="0082696F" w:rsidRDefault="0082696F" w:rsidP="0082696F">
      <w:pPr>
        <w:pStyle w:val="Heading2"/>
      </w:pPr>
      <w:r>
        <w:t>How to do it...</w:t>
      </w:r>
    </w:p>
    <w:p w:rsidR="008449B2" w:rsidRDefault="0082696F" w:rsidP="00C54D04">
      <w:pPr>
        <w:pStyle w:val="NumberedBulletPACKT"/>
        <w:numPr>
          <w:ilvl w:val="0"/>
          <w:numId w:val="0"/>
        </w:numPr>
        <w:ind w:left="1080" w:hanging="360"/>
      </w:pPr>
      <w:r>
        <w:t>1.</w:t>
      </w:r>
      <w:r>
        <w:tab/>
        <w:t xml:space="preserve">First, load the assembly, create the </w:t>
      </w:r>
      <w:proofErr w:type="spellStart"/>
      <w:r>
        <w:rPr>
          <w:rStyle w:val="CodeInTextPACKT"/>
        </w:rPr>
        <w:t>ExchangeService</w:t>
      </w:r>
      <w:proofErr w:type="spellEnd"/>
      <w:r>
        <w:t xml:space="preserve"> object, and connect to EWS:</w:t>
      </w:r>
      <w:r w:rsidR="004D3C2E">
        <w:fldChar w:fldCharType="begin"/>
      </w:r>
      <w:r>
        <w:instrText>xe "calendar items:creating, steps"</w:instrText>
      </w:r>
      <w:r w:rsidR="004D3C2E">
        <w:fldChar w:fldCharType="end"/>
      </w:r>
    </w:p>
    <w:p w:rsidR="0082696F" w:rsidRDefault="0082696F" w:rsidP="0082696F">
      <w:pPr>
        <w:pStyle w:val="CodeWithinBulletsPACKT"/>
      </w:pPr>
      <w:r>
        <w:t>Add-Type -Path C:\EWS\Microsoft.Exchange.WebServices.dll</w:t>
      </w:r>
    </w:p>
    <w:p w:rsidR="0082696F" w:rsidRDefault="0082696F" w:rsidP="0082696F">
      <w:pPr>
        <w:pStyle w:val="CodeWithinBulletsPACKT"/>
      </w:pPr>
      <w:r>
        <w:t xml:space="preserve">$svc = New-Object </w:t>
      </w:r>
      <w:proofErr w:type="spellStart"/>
      <w:r>
        <w:t>Microsoft.Exchange.WebServices.Data.ExchangeService</w:t>
      </w:r>
      <w:proofErr w:type="spellEnd"/>
    </w:p>
    <w:p w:rsidR="0082696F" w:rsidRDefault="0082696F" w:rsidP="0082696F">
      <w:pPr>
        <w:pStyle w:val="CodeWithinBulletsEndPACKT"/>
      </w:pPr>
      <w:r>
        <w:t>$</w:t>
      </w:r>
      <w:proofErr w:type="spellStart"/>
      <w:r>
        <w:t>svc.AutoDiscoverUrl</w:t>
      </w:r>
      <w:proofErr w:type="spellEnd"/>
      <w:r>
        <w:t>("</w:t>
      </w:r>
      <w:r w:rsidR="00B16A5A">
        <w:t>administrator</w:t>
      </w:r>
      <w:r>
        <w:t>@</w:t>
      </w:r>
      <w:r w:rsidR="001208EC">
        <w:t>testlabs.se</w:t>
      </w:r>
      <w:r>
        <w:t>")</w:t>
      </w:r>
    </w:p>
    <w:p w:rsidR="008449B2" w:rsidRDefault="0082696F" w:rsidP="00C54D04">
      <w:pPr>
        <w:pStyle w:val="NumberedBulletPACKT"/>
        <w:numPr>
          <w:ilvl w:val="0"/>
          <w:numId w:val="0"/>
        </w:numPr>
        <w:ind w:left="1080" w:hanging="360"/>
      </w:pPr>
      <w:r>
        <w:t>2.</w:t>
      </w:r>
      <w:r>
        <w:tab/>
        <w:t>Next, create a new Appointment object:</w:t>
      </w:r>
    </w:p>
    <w:p w:rsidR="0082696F" w:rsidRDefault="0082696F" w:rsidP="0082696F">
      <w:pPr>
        <w:pStyle w:val="CodeWithinBulletsPACKT"/>
      </w:pPr>
      <w:r>
        <w:t>$appt = New-Object -</w:t>
      </w:r>
      <w:proofErr w:type="spellStart"/>
      <w:r>
        <w:t>TypeName</w:t>
      </w:r>
      <w:proofErr w:type="spellEnd"/>
      <w:r>
        <w:t xml:space="preserve"> `</w:t>
      </w:r>
    </w:p>
    <w:p w:rsidR="0082696F" w:rsidRDefault="0082696F" w:rsidP="0082696F">
      <w:pPr>
        <w:pStyle w:val="CodeWithinBulletsPACKT"/>
      </w:pPr>
      <w:proofErr w:type="spellStart"/>
      <w:r>
        <w:t>Microsoft.Exchange.WebServices.Data.Appointment</w:t>
      </w:r>
      <w:proofErr w:type="spellEnd"/>
      <w:r>
        <w:t xml:space="preserve"> `</w:t>
      </w:r>
    </w:p>
    <w:p w:rsidR="0082696F" w:rsidRDefault="0082696F" w:rsidP="0082696F">
      <w:pPr>
        <w:pStyle w:val="CodeWithinBulletsEndPACKT"/>
      </w:pPr>
      <w:r>
        <w:t>-</w:t>
      </w:r>
      <w:proofErr w:type="spellStart"/>
      <w:r>
        <w:t>ArgumentList</w:t>
      </w:r>
      <w:proofErr w:type="spellEnd"/>
      <w:r>
        <w:t xml:space="preserve"> $svc</w:t>
      </w:r>
    </w:p>
    <w:p w:rsidR="008449B2" w:rsidRDefault="0082696F" w:rsidP="00C54D04">
      <w:pPr>
        <w:pStyle w:val="NumberedBulletPACKT"/>
        <w:numPr>
          <w:ilvl w:val="0"/>
          <w:numId w:val="0"/>
        </w:numPr>
        <w:ind w:left="1080" w:hanging="360"/>
      </w:pPr>
      <w:r>
        <w:t>3.</w:t>
      </w:r>
      <w:r>
        <w:tab/>
        <w:t>Fill out the subject and body for the appointment:</w:t>
      </w:r>
    </w:p>
    <w:p w:rsidR="0082696F" w:rsidRDefault="0082696F" w:rsidP="0082696F">
      <w:pPr>
        <w:pStyle w:val="CodeWithinBulletsPACKT"/>
      </w:pPr>
      <w:r>
        <w:t>$</w:t>
      </w:r>
      <w:proofErr w:type="spellStart"/>
      <w:r>
        <w:t>appt.Subject</w:t>
      </w:r>
      <w:proofErr w:type="spellEnd"/>
      <w:r>
        <w:t xml:space="preserve"> = "Review Disk Space Utilization on Server(s)"</w:t>
      </w:r>
    </w:p>
    <w:p w:rsidR="0082696F" w:rsidRDefault="0082696F" w:rsidP="0082696F">
      <w:pPr>
        <w:pStyle w:val="CodeWithinBulletsEndPACKT"/>
      </w:pPr>
      <w:r>
        <w:t>$</w:t>
      </w:r>
      <w:proofErr w:type="spellStart"/>
      <w:r>
        <w:t>appt.Body</w:t>
      </w:r>
      <w:proofErr w:type="spellEnd"/>
      <w:r>
        <w:t xml:space="preserve"> = "</w:t>
      </w:r>
      <w:r w:rsidR="001208EC">
        <w:t>TL</w:t>
      </w:r>
      <w:r>
        <w:t xml:space="preserve">EX01 has only 40% free disk space on drive </w:t>
      </w:r>
      <w:r w:rsidR="001208EC">
        <w:t>C</w:t>
      </w:r>
      <w:r>
        <w:t>:"</w:t>
      </w:r>
    </w:p>
    <w:p w:rsidR="008449B2" w:rsidRDefault="0082696F" w:rsidP="00C54D04">
      <w:pPr>
        <w:pStyle w:val="NumberedBulletPACKT"/>
        <w:numPr>
          <w:ilvl w:val="0"/>
          <w:numId w:val="0"/>
        </w:numPr>
        <w:ind w:left="1080" w:hanging="360"/>
      </w:pPr>
      <w:r>
        <w:t>4.</w:t>
      </w:r>
      <w:r>
        <w:tab/>
        <w:t>Set the start and end times for the appointment:</w:t>
      </w:r>
    </w:p>
    <w:p w:rsidR="0082696F" w:rsidRDefault="0082696F" w:rsidP="0082696F">
      <w:pPr>
        <w:pStyle w:val="CodeWithinBulletsPACKT"/>
      </w:pPr>
      <w:r>
        <w:t>$start = (Get-Date).</w:t>
      </w:r>
      <w:proofErr w:type="spellStart"/>
      <w:r>
        <w:t>AddDays</w:t>
      </w:r>
      <w:proofErr w:type="spellEnd"/>
      <w:r>
        <w:t>(1)</w:t>
      </w:r>
    </w:p>
    <w:p w:rsidR="0082696F" w:rsidRDefault="0082696F" w:rsidP="0082696F">
      <w:pPr>
        <w:pStyle w:val="CodeWithinBulletsPACKT"/>
      </w:pPr>
      <w:r>
        <w:t>$</w:t>
      </w:r>
      <w:proofErr w:type="spellStart"/>
      <w:r>
        <w:t>appt.Start</w:t>
      </w:r>
      <w:proofErr w:type="spellEnd"/>
      <w:r>
        <w:t xml:space="preserve"> = $start</w:t>
      </w:r>
    </w:p>
    <w:p w:rsidR="0082696F" w:rsidRDefault="0082696F" w:rsidP="0082696F">
      <w:pPr>
        <w:pStyle w:val="CodeWithinBulletsEndPACKT"/>
      </w:pPr>
      <w:r>
        <w:t>$</w:t>
      </w:r>
      <w:proofErr w:type="spellStart"/>
      <w:r>
        <w:t>appt.End</w:t>
      </w:r>
      <w:proofErr w:type="spellEnd"/>
      <w:r>
        <w:t xml:space="preserve"> = $</w:t>
      </w:r>
      <w:proofErr w:type="spellStart"/>
      <w:r>
        <w:t>start.AddHours</w:t>
      </w:r>
      <w:proofErr w:type="spellEnd"/>
      <w:r>
        <w:t>(1)</w:t>
      </w:r>
    </w:p>
    <w:p w:rsidR="008449B2" w:rsidRDefault="0082696F" w:rsidP="00C54D04">
      <w:pPr>
        <w:pStyle w:val="NumberedBulletPACKT"/>
        <w:numPr>
          <w:ilvl w:val="0"/>
          <w:numId w:val="0"/>
        </w:numPr>
        <w:ind w:left="1080" w:hanging="360"/>
      </w:pPr>
      <w:r>
        <w:t>5.</w:t>
      </w:r>
      <w:r>
        <w:tab/>
        <w:t>Add one or more required attendees to the appointment:</w:t>
      </w:r>
    </w:p>
    <w:p w:rsidR="0082696F" w:rsidRDefault="0082696F" w:rsidP="0082696F">
      <w:pPr>
        <w:pStyle w:val="CodeWithinBulletsPACKT"/>
      </w:pPr>
      <w:r>
        <w:t>$</w:t>
      </w:r>
      <w:proofErr w:type="spellStart"/>
      <w:r>
        <w:t>appt.RequiredAttendees.Add</w:t>
      </w:r>
      <w:proofErr w:type="spellEnd"/>
      <w:r>
        <w:t>("help</w:t>
      </w:r>
      <w:r w:rsidR="001208EC">
        <w:t>desk</w:t>
      </w:r>
      <w:r>
        <w:t>@</w:t>
      </w:r>
      <w:r w:rsidR="001208EC">
        <w:t>testlabs.se</w:t>
      </w:r>
      <w:r>
        <w:t>")</w:t>
      </w:r>
    </w:p>
    <w:p w:rsidR="0082696F" w:rsidRDefault="0082696F" w:rsidP="0082696F">
      <w:pPr>
        <w:pStyle w:val="CodeWithinBulletsEndPACKT"/>
      </w:pPr>
      <w:r>
        <w:t>$</w:t>
      </w:r>
      <w:proofErr w:type="spellStart"/>
      <w:r>
        <w:t>appt.RequiredAttendees.Add</w:t>
      </w:r>
      <w:proofErr w:type="spellEnd"/>
      <w:r>
        <w:t>("sysadmin@</w:t>
      </w:r>
      <w:r w:rsidR="001208EC">
        <w:t>testlabs.se</w:t>
      </w:r>
      <w:r>
        <w:t>")</w:t>
      </w:r>
    </w:p>
    <w:p w:rsidR="008449B2" w:rsidRDefault="0082696F" w:rsidP="00C54D04">
      <w:pPr>
        <w:pStyle w:val="NumberedBulletPACKT"/>
        <w:numPr>
          <w:ilvl w:val="0"/>
          <w:numId w:val="0"/>
        </w:numPr>
        <w:ind w:left="1080" w:hanging="360"/>
      </w:pPr>
      <w:r>
        <w:t>6.</w:t>
      </w:r>
      <w:r>
        <w:tab/>
        <w:t>Finally, save the appointment and send a copy to all attendees:</w:t>
      </w:r>
    </w:p>
    <w:p w:rsidR="0082696F" w:rsidRDefault="0082696F" w:rsidP="0082696F">
      <w:pPr>
        <w:pStyle w:val="CodeWithinBulletsPACKT"/>
      </w:pPr>
      <w:r>
        <w:t>$mode = [</w:t>
      </w:r>
      <w:proofErr w:type="spellStart"/>
      <w:r>
        <w:t>Microsoft.Exchange.WebServices.Data.SendInvitationsMode</w:t>
      </w:r>
      <w:proofErr w:type="spellEnd"/>
      <w:r>
        <w:t>]</w:t>
      </w:r>
    </w:p>
    <w:p w:rsidR="0082696F" w:rsidRDefault="0082696F" w:rsidP="0082696F">
      <w:pPr>
        <w:pStyle w:val="CodeWithinBulletsEndPACKT"/>
        <w:spacing w:after="0"/>
      </w:pPr>
      <w:r>
        <w:t>$</w:t>
      </w:r>
      <w:proofErr w:type="spellStart"/>
      <w:r>
        <w:t>appt.Save</w:t>
      </w:r>
      <w:proofErr w:type="spellEnd"/>
      <w:r>
        <w:t>($mode::</w:t>
      </w:r>
      <w:proofErr w:type="spellStart"/>
      <w:r>
        <w:t>SendToAllAndSaveCopy</w:t>
      </w:r>
      <w:proofErr w:type="spellEnd"/>
      <w:r>
        <w:t>)</w:t>
      </w:r>
      <w:r w:rsidR="004D3C2E">
        <w:fldChar w:fldCharType="begin"/>
      </w:r>
      <w:r>
        <w:instrText>xe "calendar items:creating, steps"</w:instrText>
      </w:r>
      <w:r w:rsidR="004D3C2E">
        <w:fldChar w:fldCharType="end"/>
      </w:r>
    </w:p>
    <w:p w:rsidR="0082696F" w:rsidRDefault="0082696F" w:rsidP="0082696F">
      <w:pPr>
        <w:pStyle w:val="Heading2"/>
      </w:pPr>
      <w:r>
        <w:t>How it works...</w:t>
      </w:r>
    </w:p>
    <w:p w:rsidR="0082696F" w:rsidRDefault="004D3C2E" w:rsidP="0082696F">
      <w:pPr>
        <w:pStyle w:val="NormalPACKT"/>
      </w:pPr>
      <w:r>
        <w:fldChar w:fldCharType="begin"/>
      </w:r>
      <w:r w:rsidR="0082696F">
        <w:instrText>xe "calendar items:working"</w:instrText>
      </w:r>
      <w:r>
        <w:fldChar w:fldCharType="end"/>
      </w:r>
      <w:r w:rsidR="0082696F">
        <w:t xml:space="preserve">Using the code in this example, we are creating the calendar item in the mailbox of the </w:t>
      </w:r>
      <w:r w:rsidR="0082696F">
        <w:br/>
        <w:t xml:space="preserve">user calling the code. The </w:t>
      </w:r>
      <w:r w:rsidR="0082696F">
        <w:rPr>
          <w:rStyle w:val="CodeInTextPACKT"/>
        </w:rPr>
        <w:t>Appointment</w:t>
      </w:r>
      <w:r w:rsidR="0082696F">
        <w:t xml:space="preserve"> class is used to create the item and, after we've created an instance of this class, we set the details of the appointment using the </w:t>
      </w:r>
      <w:r w:rsidR="0082696F">
        <w:rPr>
          <w:rStyle w:val="CodeInTextPACKT"/>
        </w:rPr>
        <w:t>Subject</w:t>
      </w:r>
      <w:r w:rsidR="0082696F">
        <w:t xml:space="preserve"> and </w:t>
      </w:r>
      <w:r w:rsidR="0082696F">
        <w:rPr>
          <w:rStyle w:val="CodeInTextPACKT"/>
        </w:rPr>
        <w:t>Body</w:t>
      </w:r>
      <w:r w:rsidR="0082696F">
        <w:t xml:space="preserve"> properties.</w:t>
      </w:r>
    </w:p>
    <w:p w:rsidR="0082696F" w:rsidRDefault="0082696F" w:rsidP="0082696F">
      <w:pPr>
        <w:pStyle w:val="NormalPACKT"/>
      </w:pPr>
      <w:r>
        <w:t xml:space="preserve">The </w:t>
      </w:r>
      <w:r>
        <w:rPr>
          <w:rStyle w:val="CodeInTextPACKT"/>
        </w:rPr>
        <w:t>Start</w:t>
      </w:r>
      <w:r>
        <w:t xml:space="preserve"> and </w:t>
      </w:r>
      <w:r>
        <w:rPr>
          <w:rStyle w:val="CodeInTextPACKT"/>
        </w:rPr>
        <w:t>End</w:t>
      </w:r>
      <w:r>
        <w:t xml:space="preserve"> properties need to be assigned a </w:t>
      </w:r>
      <w:proofErr w:type="spellStart"/>
      <w:r>
        <w:rPr>
          <w:rStyle w:val="CodeInTextPACKT"/>
        </w:rPr>
        <w:t>DateTime</w:t>
      </w:r>
      <w:proofErr w:type="spellEnd"/>
      <w:r>
        <w:t xml:space="preserve"> object. In our example, we're using the </w:t>
      </w:r>
      <w:proofErr w:type="spellStart"/>
      <w:r>
        <w:rPr>
          <w:rStyle w:val="CodeInTextPACKT"/>
        </w:rPr>
        <w:t>AddDays</w:t>
      </w:r>
      <w:proofErr w:type="spellEnd"/>
      <w:r>
        <w:t xml:space="preserve"> method</w:t>
      </w:r>
      <w:r w:rsidR="004D3C2E">
        <w:fldChar w:fldCharType="begin"/>
      </w:r>
      <w:r>
        <w:instrText>xe "AddDays method"</w:instrText>
      </w:r>
      <w:r w:rsidR="004D3C2E">
        <w:fldChar w:fldCharType="end"/>
      </w:r>
      <w:r>
        <w:t xml:space="preserve"> of the current date and time to set the start time for the meeting in exactly 24 hours in the future. We then use the same object to increment the </w:t>
      </w:r>
      <w:r>
        <w:br/>
        <w:t xml:space="preserve">time by one hour and assign that to the </w:t>
      </w:r>
      <w:r>
        <w:rPr>
          <w:rStyle w:val="CodeInTextPACKT"/>
        </w:rPr>
        <w:t>End</w:t>
      </w:r>
      <w:r>
        <w:t xml:space="preserve"> property for the appointment.</w:t>
      </w:r>
    </w:p>
    <w:p w:rsidR="0082696F" w:rsidRDefault="0082696F" w:rsidP="0082696F">
      <w:pPr>
        <w:pStyle w:val="NormalPACKT"/>
      </w:pPr>
      <w:r>
        <w:t xml:space="preserve">When adding attendees to the appointment, we use the </w:t>
      </w:r>
      <w:proofErr w:type="spellStart"/>
      <w:r>
        <w:rPr>
          <w:rStyle w:val="CodeInTextPACKT"/>
        </w:rPr>
        <w:t>RequiredAttendees.Add</w:t>
      </w:r>
      <w:proofErr w:type="spellEnd"/>
      <w:r>
        <w:t xml:space="preserve"> method</w:t>
      </w:r>
      <w:r w:rsidR="004D3C2E">
        <w:fldChar w:fldCharType="begin"/>
      </w:r>
      <w:r>
        <w:instrText>xe "RequiredAttendees.Add method"</w:instrText>
      </w:r>
      <w:r w:rsidR="004D3C2E">
        <w:fldChar w:fldCharType="end"/>
      </w:r>
      <w:r>
        <w:t xml:space="preserve">. When you call the </w:t>
      </w:r>
      <w:r>
        <w:rPr>
          <w:rStyle w:val="CodeInTextPACKT"/>
        </w:rPr>
        <w:t>Add</w:t>
      </w:r>
      <w:r>
        <w:t xml:space="preserve"> method</w:t>
      </w:r>
      <w:r w:rsidR="004D3C2E">
        <w:fldChar w:fldCharType="begin"/>
      </w:r>
      <w:r>
        <w:instrText>xe "Add method"</w:instrText>
      </w:r>
      <w:r w:rsidR="004D3C2E">
        <w:fldChar w:fldCharType="end"/>
      </w:r>
      <w:r>
        <w:t xml:space="preserve">, you'll notice that the </w:t>
      </w:r>
      <w:proofErr w:type="spellStart"/>
      <w:r>
        <w:rPr>
          <w:rStyle w:val="CodeInTextPACKT"/>
        </w:rPr>
        <w:t>RequiredAttendees</w:t>
      </w:r>
      <w:proofErr w:type="spellEnd"/>
      <w:r>
        <w:t xml:space="preserve"> property will be returned for each required attendee added to the appointment. If you want to simply call this method without having anything returned to the screen, there's a few ways you can accomplish this. First, you can pipe the command to </w:t>
      </w:r>
      <w:r>
        <w:rPr>
          <w:rStyle w:val="CodeInTextPACKT"/>
        </w:rPr>
        <w:t>Out-Null</w:t>
      </w:r>
      <w:r>
        <w:t>:</w:t>
      </w:r>
    </w:p>
    <w:p w:rsidR="0082696F" w:rsidRDefault="0082696F" w:rsidP="0082696F">
      <w:pPr>
        <w:pStyle w:val="CodePACKT"/>
      </w:pPr>
      <w:r>
        <w:t>$</w:t>
      </w:r>
      <w:proofErr w:type="spellStart"/>
      <w:r>
        <w:t>appt.RequiredAttendees.Add</w:t>
      </w:r>
      <w:proofErr w:type="spellEnd"/>
      <w:r>
        <w:t>("</w:t>
      </w:r>
      <w:r w:rsidR="004D3C2E" w:rsidRPr="004D3C2E">
        <w:rPr>
          <w:lang w:val="en-GB"/>
        </w:rPr>
        <w:t>helpdesk@testlabs.se</w:t>
      </w:r>
      <w:r>
        <w:t>") | Out-Null</w:t>
      </w:r>
    </w:p>
    <w:p w:rsidR="0082696F" w:rsidRDefault="0082696F" w:rsidP="0082696F">
      <w:pPr>
        <w:pStyle w:val="CodeEndPACKT"/>
      </w:pPr>
      <w:r>
        <w:t>$</w:t>
      </w:r>
      <w:proofErr w:type="spellStart"/>
      <w:r>
        <w:t>appt.RequiredAttendees.Add</w:t>
      </w:r>
      <w:proofErr w:type="spellEnd"/>
      <w:r>
        <w:t>("</w:t>
      </w:r>
      <w:r w:rsidR="004D3C2E" w:rsidRPr="004D3C2E">
        <w:rPr>
          <w:lang w:val="en-GB"/>
        </w:rPr>
        <w:t>sysadmin@testlabs.se</w:t>
      </w:r>
      <w:r>
        <w:t>") | Out-Null</w:t>
      </w:r>
    </w:p>
    <w:p w:rsidR="0082696F" w:rsidRDefault="0082696F" w:rsidP="0082696F">
      <w:pPr>
        <w:pStyle w:val="NormalPACKT"/>
      </w:pPr>
      <w:r>
        <w:t xml:space="preserve">Another way you'll see this written is by casting the commands to </w:t>
      </w:r>
      <w:r>
        <w:rPr>
          <w:rStyle w:val="CodeInTextPACKT"/>
        </w:rPr>
        <w:t>[void]</w:t>
      </w:r>
      <w:r>
        <w:t>:</w:t>
      </w:r>
    </w:p>
    <w:p w:rsidR="0082696F" w:rsidRDefault="0082696F" w:rsidP="0082696F">
      <w:pPr>
        <w:pStyle w:val="CodePACKT"/>
      </w:pPr>
      <w:r>
        <w:t>[void]$</w:t>
      </w:r>
      <w:proofErr w:type="spellStart"/>
      <w:r>
        <w:t>appt.RequiredAttendees.Add</w:t>
      </w:r>
      <w:proofErr w:type="spellEnd"/>
      <w:r>
        <w:t>("</w:t>
      </w:r>
      <w:r w:rsidR="004D3C2E" w:rsidRPr="004D3C2E">
        <w:t>helpdesk@testlabs.se</w:t>
      </w:r>
      <w:r>
        <w:t>")</w:t>
      </w:r>
    </w:p>
    <w:p w:rsidR="0082696F" w:rsidRDefault="0082696F" w:rsidP="0082696F">
      <w:pPr>
        <w:pStyle w:val="CodeEndPACKT"/>
      </w:pPr>
      <w:r>
        <w:t>[void]$</w:t>
      </w:r>
      <w:proofErr w:type="spellStart"/>
      <w:r>
        <w:t>appt.RequiredAttendees.Add</w:t>
      </w:r>
      <w:proofErr w:type="spellEnd"/>
      <w:r>
        <w:t>("</w:t>
      </w:r>
      <w:r w:rsidR="004D3C2E" w:rsidRPr="004D3C2E">
        <w:t>sysadmin@testlabs.se</w:t>
      </w:r>
      <w:r>
        <w:t>")</w:t>
      </w:r>
    </w:p>
    <w:p w:rsidR="0082696F" w:rsidRDefault="0082696F" w:rsidP="0082696F">
      <w:pPr>
        <w:pStyle w:val="NormalPACKT"/>
      </w:pPr>
      <w:r>
        <w:t xml:space="preserve">Finally, you can assign the commands to </w:t>
      </w:r>
      <w:r>
        <w:rPr>
          <w:rStyle w:val="CodeInTextPACKT"/>
        </w:rPr>
        <w:t>$null</w:t>
      </w:r>
      <w:r>
        <w:t>, which is said to be the fastest method:</w:t>
      </w:r>
    </w:p>
    <w:p w:rsidR="0082696F" w:rsidRPr="00C042F7" w:rsidRDefault="0082696F" w:rsidP="0082696F">
      <w:pPr>
        <w:pStyle w:val="CodePACKT"/>
        <w:rPr>
          <w:lang w:val="sv-SE"/>
        </w:rPr>
      </w:pPr>
      <w:r w:rsidRPr="00C042F7">
        <w:rPr>
          <w:lang w:val="sv-SE"/>
        </w:rPr>
        <w:t>$null = $appt.RequiredAttendees.Add("help</w:t>
      </w:r>
      <w:r w:rsidR="007C3738">
        <w:rPr>
          <w:lang w:val="sv-SE"/>
        </w:rPr>
        <w:t>desk</w:t>
      </w:r>
      <w:r w:rsidRPr="00C042F7">
        <w:rPr>
          <w:lang w:val="sv-SE"/>
        </w:rPr>
        <w:t>@</w:t>
      </w:r>
      <w:r w:rsidR="007C3738">
        <w:rPr>
          <w:lang w:val="sv-SE"/>
        </w:rPr>
        <w:t>testlabs.se</w:t>
      </w:r>
      <w:r w:rsidRPr="00C042F7">
        <w:rPr>
          <w:lang w:val="sv-SE"/>
        </w:rPr>
        <w:t>")</w:t>
      </w:r>
    </w:p>
    <w:p w:rsidR="0082696F" w:rsidRPr="00C042F7" w:rsidRDefault="0082696F" w:rsidP="0082696F">
      <w:pPr>
        <w:pStyle w:val="CodeEndPACKT"/>
        <w:rPr>
          <w:lang w:val="sv-SE"/>
        </w:rPr>
      </w:pPr>
      <w:r w:rsidRPr="00C042F7">
        <w:rPr>
          <w:lang w:val="sv-SE"/>
        </w:rPr>
        <w:t>$null = $appt.RequiredAttendees.Add("sysadmin@</w:t>
      </w:r>
      <w:r w:rsidR="007C3738">
        <w:rPr>
          <w:lang w:val="sv-SE"/>
        </w:rPr>
        <w:t>testlabs.se</w:t>
      </w:r>
      <w:r w:rsidRPr="00C042F7">
        <w:rPr>
          <w:lang w:val="sv-SE"/>
        </w:rPr>
        <w:t>")</w:t>
      </w:r>
    </w:p>
    <w:p w:rsidR="0082696F" w:rsidRDefault="0082696F" w:rsidP="0082696F">
      <w:pPr>
        <w:pStyle w:val="NormalPACKT"/>
      </w:pPr>
      <w:r>
        <w:t xml:space="preserve">In addition to adding required attendees, we can also add one or more optional attendees </w:t>
      </w:r>
      <w:r>
        <w:br/>
        <w:t>to the item:</w:t>
      </w:r>
    </w:p>
    <w:p w:rsidR="0082696F" w:rsidRPr="00C042F7" w:rsidRDefault="0082696F" w:rsidP="0082696F">
      <w:pPr>
        <w:pStyle w:val="CodeEndPACKT"/>
        <w:rPr>
          <w:lang w:val="sv-SE"/>
        </w:rPr>
      </w:pPr>
      <w:r w:rsidRPr="00C042F7">
        <w:rPr>
          <w:lang w:val="sv-SE"/>
        </w:rPr>
        <w:t>$null = $appt.OptionalAttendees.Add("IT@</w:t>
      </w:r>
      <w:r w:rsidR="007C3738">
        <w:rPr>
          <w:lang w:val="sv-SE"/>
        </w:rPr>
        <w:t>testlabs.se</w:t>
      </w:r>
      <w:r w:rsidRPr="00C042F7">
        <w:rPr>
          <w:lang w:val="sv-SE"/>
        </w:rPr>
        <w:t>")</w:t>
      </w:r>
    </w:p>
    <w:p w:rsidR="0082696F" w:rsidRDefault="0082696F" w:rsidP="0082696F">
      <w:pPr>
        <w:pStyle w:val="NormalPACKT"/>
        <w:spacing w:after="0"/>
      </w:pPr>
      <w:r>
        <w:t xml:space="preserve">Finally, when calling the </w:t>
      </w:r>
      <w:r>
        <w:rPr>
          <w:rStyle w:val="CodeInTextPACKT"/>
        </w:rPr>
        <w:t>Save</w:t>
      </w:r>
      <w:r>
        <w:t xml:space="preserve"> method for the appointment, you need to pass in a value from the </w:t>
      </w:r>
      <w:proofErr w:type="spellStart"/>
      <w:r>
        <w:rPr>
          <w:rStyle w:val="CodeInTextPACKT"/>
        </w:rPr>
        <w:t>SendInvitationsMode</w:t>
      </w:r>
      <w:proofErr w:type="spellEnd"/>
      <w:r>
        <w:t xml:space="preserve"> enumeration. The valid values that can be used are </w:t>
      </w:r>
      <w:proofErr w:type="spellStart"/>
      <w:r>
        <w:rPr>
          <w:rStyle w:val="CodeInTextPACKT"/>
        </w:rPr>
        <w:t>SendOnlyToAll</w:t>
      </w:r>
      <w:proofErr w:type="spellEnd"/>
      <w:r>
        <w:t xml:space="preserve">, </w:t>
      </w:r>
      <w:proofErr w:type="spellStart"/>
      <w:r>
        <w:rPr>
          <w:rStyle w:val="CodeInTextPACKT"/>
        </w:rPr>
        <w:t>SendToAllAndSaveCopy</w:t>
      </w:r>
      <w:proofErr w:type="spellEnd"/>
      <w:r>
        <w:t xml:space="preserve">, and </w:t>
      </w:r>
      <w:proofErr w:type="spellStart"/>
      <w:r>
        <w:rPr>
          <w:rStyle w:val="CodeInTextPACKT"/>
        </w:rPr>
        <w:t>SendToNone</w:t>
      </w:r>
      <w:proofErr w:type="spellEnd"/>
      <w:r>
        <w:t>.</w:t>
      </w:r>
    </w:p>
    <w:p w:rsidR="0082696F" w:rsidRDefault="0082696F" w:rsidP="0082696F">
      <w:pPr>
        <w:pStyle w:val="Heading2"/>
      </w:pPr>
      <w:r>
        <w:t>There's more...</w:t>
      </w:r>
    </w:p>
    <w:p w:rsidR="0082696F" w:rsidRDefault="004D3C2E" w:rsidP="0082696F">
      <w:pPr>
        <w:pStyle w:val="NormalPACKT"/>
      </w:pPr>
      <w:r>
        <w:fldChar w:fldCharType="begin"/>
      </w:r>
      <w:r w:rsidR="0082696F">
        <w:instrText>xe "calendar items:working"</w:instrText>
      </w:r>
      <w:r>
        <w:fldChar w:fldCharType="end"/>
      </w:r>
      <w:r w:rsidR="0082696F">
        <w:t>Let's make this easier by wrapping all of the code up into a reusable function. Add the following code to your PowerShell session:</w:t>
      </w:r>
    </w:p>
    <w:p w:rsidR="0082696F" w:rsidRDefault="0082696F" w:rsidP="0082696F">
      <w:pPr>
        <w:pStyle w:val="CodePACKT"/>
      </w:pPr>
      <w:r>
        <w:t>function New-</w:t>
      </w:r>
      <w:proofErr w:type="spellStart"/>
      <w:r>
        <w:t>CalendarItem</w:t>
      </w:r>
      <w:proofErr w:type="spellEnd"/>
      <w:r>
        <w:t xml:space="preserve"> {</w:t>
      </w:r>
    </w:p>
    <w:p w:rsidR="0082696F" w:rsidRDefault="0082696F" w:rsidP="0082696F">
      <w:pPr>
        <w:pStyle w:val="CodePACKT"/>
      </w:pPr>
      <w:r>
        <w:t xml:space="preserve">  [</w:t>
      </w:r>
      <w:proofErr w:type="spellStart"/>
      <w:r>
        <w:t>CmdletBinding</w:t>
      </w:r>
      <w:proofErr w:type="spellEnd"/>
      <w:r>
        <w:t>()]</w:t>
      </w:r>
    </w:p>
    <w:p w:rsidR="0082696F" w:rsidRDefault="0082696F" w:rsidP="0082696F">
      <w:pPr>
        <w:pStyle w:val="CodePACKT"/>
      </w:pPr>
      <w:r>
        <w:t xml:space="preserve">  </w:t>
      </w:r>
      <w:proofErr w:type="spellStart"/>
      <w:r>
        <w:t>param</w:t>
      </w:r>
      <w:proofErr w:type="spellEnd"/>
      <w:r>
        <w:t>(</w:t>
      </w:r>
    </w:p>
    <w:p w:rsidR="0082696F" w:rsidRDefault="0082696F" w:rsidP="0082696F">
      <w:pPr>
        <w:pStyle w:val="CodePACKT"/>
      </w:pPr>
      <w:r>
        <w:t xml:space="preserve">  [Parameter(</w:t>
      </w:r>
    </w:p>
    <w:p w:rsidR="0082696F" w:rsidRDefault="0082696F" w:rsidP="0082696F">
      <w:pPr>
        <w:pStyle w:val="CodePACKT"/>
      </w:pPr>
      <w:r>
        <w:t xml:space="preserve">    Position=1,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$Subject,</w:t>
      </w:r>
    </w:p>
    <w:p w:rsidR="0082696F" w:rsidRDefault="0082696F" w:rsidP="0082696F">
      <w:pPr>
        <w:pStyle w:val="CodePACKT"/>
      </w:pPr>
      <w:r>
        <w:t xml:space="preserve">  [Parameter(</w:t>
      </w:r>
    </w:p>
    <w:p w:rsidR="0082696F" w:rsidRDefault="0082696F" w:rsidP="0082696F">
      <w:pPr>
        <w:pStyle w:val="CodePACKT"/>
      </w:pPr>
      <w:r>
        <w:t xml:space="preserve">    Position=2,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$Body,</w:t>
      </w:r>
    </w:p>
    <w:p w:rsidR="0082696F" w:rsidRDefault="0082696F" w:rsidP="0082696F">
      <w:pPr>
        <w:pStyle w:val="CodePACKT"/>
      </w:pPr>
      <w:r>
        <w:t xml:space="preserve">  [Parameter(</w:t>
      </w:r>
    </w:p>
    <w:p w:rsidR="0082696F" w:rsidRDefault="0082696F" w:rsidP="0082696F">
      <w:pPr>
        <w:pStyle w:val="CodePACKT"/>
      </w:pPr>
      <w:r>
        <w:t xml:space="preserve">    Position=3,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$Start,</w:t>
      </w:r>
    </w:p>
    <w:p w:rsidR="0082696F" w:rsidRDefault="0082696F" w:rsidP="0082696F">
      <w:pPr>
        <w:pStyle w:val="CodePACKT"/>
      </w:pPr>
      <w:r>
        <w:t xml:space="preserve">  [Parameter(</w:t>
      </w:r>
    </w:p>
    <w:p w:rsidR="0082696F" w:rsidRDefault="0082696F" w:rsidP="0082696F">
      <w:pPr>
        <w:pStyle w:val="CodePACKT"/>
      </w:pPr>
      <w:r>
        <w:t xml:space="preserve">    Position=4, Mandatory=$true</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$End,</w:t>
      </w:r>
    </w:p>
    <w:p w:rsidR="0082696F" w:rsidRDefault="0082696F" w:rsidP="0082696F">
      <w:pPr>
        <w:pStyle w:val="CodePACKT"/>
      </w:pPr>
      <w:r>
        <w:t xml:space="preserve">  [Parameter(</w:t>
      </w:r>
    </w:p>
    <w:p w:rsidR="0082696F" w:rsidRDefault="0082696F" w:rsidP="0082696F">
      <w:pPr>
        <w:pStyle w:val="CodePACKT"/>
      </w:pPr>
      <w:r>
        <w:t xml:space="preserve">    Position=5</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w:t>
      </w:r>
      <w:proofErr w:type="spellStart"/>
      <w:r>
        <w:t>RequiredAttendees</w:t>
      </w:r>
      <w:proofErr w:type="spellEnd"/>
      <w:r>
        <w:t>,</w:t>
      </w:r>
    </w:p>
    <w:p w:rsidR="0082696F" w:rsidRDefault="0082696F" w:rsidP="0082696F">
      <w:pPr>
        <w:pStyle w:val="CodePACKT"/>
      </w:pPr>
      <w:r>
        <w:t xml:space="preserve">  [Parameter(</w:t>
      </w:r>
    </w:p>
    <w:p w:rsidR="0082696F" w:rsidRDefault="0082696F" w:rsidP="0082696F">
      <w:pPr>
        <w:pStyle w:val="CodePACKT"/>
      </w:pPr>
      <w:r>
        <w:t xml:space="preserve">    Position=8</w:t>
      </w:r>
    </w:p>
    <w:p w:rsidR="0082696F" w:rsidRDefault="0082696F" w:rsidP="0082696F">
      <w:pPr>
        <w:pStyle w:val="CodePACKT"/>
      </w:pPr>
      <w:r>
        <w:t xml:space="preserve">  )]</w:t>
      </w:r>
    </w:p>
    <w:p w:rsidR="0082696F" w:rsidRDefault="0082696F" w:rsidP="0082696F">
      <w:pPr>
        <w:pStyle w:val="CodePACKT"/>
      </w:pPr>
      <w:r>
        <w:t xml:space="preserve">  [String]</w:t>
      </w:r>
    </w:p>
    <w:p w:rsidR="0082696F" w:rsidRDefault="0082696F" w:rsidP="0082696F">
      <w:pPr>
        <w:pStyle w:val="CodePACKT"/>
      </w:pPr>
      <w:r>
        <w:t xml:space="preserve">  $Mailbox</w:t>
      </w:r>
    </w:p>
    <w:p w:rsidR="0082696F" w:rsidRDefault="0082696F" w:rsidP="0082696F">
      <w:pPr>
        <w:pStyle w:val="CodePACKT"/>
      </w:pPr>
      <w:r>
        <w:t xml:space="preserve">  )</w:t>
      </w:r>
    </w:p>
    <w:p w:rsidR="0082696F" w:rsidRDefault="0082696F" w:rsidP="0082696F">
      <w:pPr>
        <w:pStyle w:val="CodePACKT"/>
      </w:pPr>
    </w:p>
    <w:p w:rsidR="0082696F" w:rsidRDefault="0082696F" w:rsidP="0082696F">
      <w:pPr>
        <w:pStyle w:val="CodePACKT"/>
      </w:pPr>
      <w:r>
        <w:t xml:space="preserve">  begin{</w:t>
      </w:r>
    </w:p>
    <w:p w:rsidR="0082696F" w:rsidRDefault="0082696F" w:rsidP="0082696F">
      <w:pPr>
        <w:pStyle w:val="CodePACKT"/>
      </w:pPr>
      <w:r>
        <w:t xml:space="preserve">    Add-Type -Path C:\EWS\Microsoft.Exchange.WebServices.dll</w:t>
      </w:r>
    </w:p>
    <w:p w:rsidR="0082696F" w:rsidRDefault="0082696F" w:rsidP="0082696F">
      <w:pPr>
        <w:pStyle w:val="CodePACKT"/>
      </w:pPr>
      <w:r>
        <w:t xml:space="preserve">  }</w:t>
      </w:r>
    </w:p>
    <w:p w:rsidR="0082696F" w:rsidRDefault="0082696F" w:rsidP="0082696F">
      <w:pPr>
        <w:pStyle w:val="CodePACKT"/>
      </w:pPr>
      <w:r>
        <w:t xml:space="preserve">  </w:t>
      </w:r>
    </w:p>
    <w:p w:rsidR="0082696F" w:rsidRDefault="0082696F" w:rsidP="0082696F">
      <w:pPr>
        <w:pStyle w:val="CodePACKT"/>
      </w:pPr>
      <w:r>
        <w:t xml:space="preserve">  process {</w:t>
      </w:r>
    </w:p>
    <w:p w:rsidR="0082696F" w:rsidRDefault="0082696F" w:rsidP="0082696F">
      <w:pPr>
        <w:pStyle w:val="CodePACKT"/>
      </w:pPr>
      <w:r>
        <w:t xml:space="preserve">    $svc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Microsoft.Exchange.WebServices.Data.ExchangeService</w:t>
      </w:r>
      <w:proofErr w:type="spellEnd"/>
    </w:p>
    <w:p w:rsidR="0082696F" w:rsidRDefault="0082696F" w:rsidP="0082696F">
      <w:pPr>
        <w:pStyle w:val="CodePACKT"/>
      </w:pPr>
      <w:r>
        <w:t xml:space="preserve"> </w:t>
      </w:r>
    </w:p>
    <w:p w:rsidR="0082696F" w:rsidRDefault="0082696F" w:rsidP="0082696F">
      <w:pPr>
        <w:pStyle w:val="CodePACKT"/>
      </w:pPr>
      <w:r>
        <w:t xml:space="preserve">    $id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Microsoft.Exchange.WebServices.Data.ImpersonatedUserId</w:t>
      </w:r>
      <w:proofErr w:type="spellEnd"/>
      <w:r>
        <w:t xml:space="preserve"> `</w:t>
      </w:r>
    </w:p>
    <w:p w:rsidR="0082696F" w:rsidRDefault="0082696F" w:rsidP="0082696F">
      <w:pPr>
        <w:pStyle w:val="CodePACKT"/>
      </w:pPr>
      <w:r>
        <w:t xml:space="preserve">    -</w:t>
      </w:r>
      <w:proofErr w:type="spellStart"/>
      <w:r>
        <w:t>ArgumentList</w:t>
      </w:r>
      <w:proofErr w:type="spellEnd"/>
      <w:r>
        <w:t xml:space="preserve"> "</w:t>
      </w:r>
      <w:proofErr w:type="spellStart"/>
      <w:r>
        <w:t>SmtpAddress</w:t>
      </w:r>
      <w:proofErr w:type="spellEnd"/>
      <w:r>
        <w:t>",$Mailbox</w:t>
      </w:r>
    </w:p>
    <w:p w:rsidR="0082696F" w:rsidRDefault="0082696F" w:rsidP="0082696F">
      <w:pPr>
        <w:pStyle w:val="CodePACKT"/>
      </w:pPr>
      <w:r>
        <w:t xml:space="preserve">    </w:t>
      </w:r>
    </w:p>
    <w:p w:rsidR="0082696F" w:rsidRDefault="0082696F" w:rsidP="0082696F">
      <w:pPr>
        <w:pStyle w:val="CodePACKT"/>
      </w:pPr>
      <w:r>
        <w:t xml:space="preserve">    $</w:t>
      </w:r>
      <w:proofErr w:type="spellStart"/>
      <w:r>
        <w:t>svc.ImpersonatedUserId</w:t>
      </w:r>
      <w:proofErr w:type="spellEnd"/>
      <w:r>
        <w:t xml:space="preserve"> = $id       </w:t>
      </w:r>
    </w:p>
    <w:p w:rsidR="0082696F" w:rsidRDefault="0082696F" w:rsidP="0082696F">
      <w:pPr>
        <w:pStyle w:val="CodePACKT"/>
      </w:pPr>
      <w:r>
        <w:t xml:space="preserve">    $</w:t>
      </w:r>
      <w:proofErr w:type="spellStart"/>
      <w:r>
        <w:t>svc.AutodiscoverUrl</w:t>
      </w:r>
      <w:proofErr w:type="spellEnd"/>
      <w:r>
        <w:t xml:space="preserve">($Mailbox) </w:t>
      </w:r>
    </w:p>
    <w:p w:rsidR="0082696F" w:rsidRDefault="0082696F" w:rsidP="0082696F">
      <w:pPr>
        <w:pStyle w:val="CodePACKT"/>
      </w:pPr>
      <w:r>
        <w:t xml:space="preserve"> </w:t>
      </w:r>
    </w:p>
    <w:p w:rsidR="0082696F" w:rsidRDefault="0082696F" w:rsidP="0082696F">
      <w:pPr>
        <w:pStyle w:val="CodePACKT"/>
      </w:pPr>
      <w:r>
        <w:t xml:space="preserve">    $appt = New-Object -</w:t>
      </w:r>
      <w:proofErr w:type="spellStart"/>
      <w:r>
        <w:t>TypeName</w:t>
      </w:r>
      <w:proofErr w:type="spellEnd"/>
      <w:r>
        <w:t xml:space="preserve"> `</w:t>
      </w:r>
    </w:p>
    <w:p w:rsidR="0082696F" w:rsidRDefault="0082696F" w:rsidP="0082696F">
      <w:pPr>
        <w:pStyle w:val="CodePACKT"/>
      </w:pPr>
      <w:r>
        <w:t xml:space="preserve">    </w:t>
      </w:r>
      <w:proofErr w:type="spellStart"/>
      <w:r>
        <w:t>Microsoft.Exchange.WebServices.Data.Appointment</w:t>
      </w:r>
      <w:proofErr w:type="spellEnd"/>
      <w:r>
        <w:t xml:space="preserve"> `</w:t>
      </w:r>
    </w:p>
    <w:p w:rsidR="0082696F" w:rsidRDefault="0082696F" w:rsidP="0082696F">
      <w:pPr>
        <w:pStyle w:val="CodePACKT"/>
      </w:pPr>
      <w:r>
        <w:t xml:space="preserve">    -</w:t>
      </w:r>
      <w:proofErr w:type="spellStart"/>
      <w:r>
        <w:t>ArgumentList</w:t>
      </w:r>
      <w:proofErr w:type="spellEnd"/>
      <w:r>
        <w:t xml:space="preserve"> $svc</w:t>
      </w:r>
    </w:p>
    <w:p w:rsidR="0082696F" w:rsidRDefault="0082696F" w:rsidP="0082696F">
      <w:pPr>
        <w:pStyle w:val="CodePACKT"/>
      </w:pPr>
    </w:p>
    <w:p w:rsidR="0082696F" w:rsidRDefault="0082696F" w:rsidP="0082696F">
      <w:pPr>
        <w:pStyle w:val="CodePACKT"/>
      </w:pPr>
      <w:r>
        <w:t xml:space="preserve">    $</w:t>
      </w:r>
      <w:proofErr w:type="spellStart"/>
      <w:r>
        <w:t>appt.Subject</w:t>
      </w:r>
      <w:proofErr w:type="spellEnd"/>
      <w:r>
        <w:t xml:space="preserve"> = $Subject</w:t>
      </w:r>
    </w:p>
    <w:p w:rsidR="0082696F" w:rsidRDefault="0082696F" w:rsidP="0082696F">
      <w:pPr>
        <w:pStyle w:val="CodePACKT"/>
      </w:pPr>
      <w:r>
        <w:t xml:space="preserve">    $</w:t>
      </w:r>
      <w:proofErr w:type="spellStart"/>
      <w:r>
        <w:t>appt.Body</w:t>
      </w:r>
      <w:proofErr w:type="spellEnd"/>
      <w:r>
        <w:t xml:space="preserve"> = $Body</w:t>
      </w:r>
    </w:p>
    <w:p w:rsidR="0082696F" w:rsidRDefault="0082696F" w:rsidP="0082696F">
      <w:pPr>
        <w:pStyle w:val="CodePACKT"/>
      </w:pPr>
      <w:r>
        <w:t xml:space="preserve">    $</w:t>
      </w:r>
      <w:proofErr w:type="spellStart"/>
      <w:r>
        <w:t>appt.Start</w:t>
      </w:r>
      <w:proofErr w:type="spellEnd"/>
      <w:r>
        <w:t xml:space="preserve"> = $Start</w:t>
      </w:r>
    </w:p>
    <w:p w:rsidR="0082696F" w:rsidRDefault="0082696F" w:rsidP="0082696F">
      <w:pPr>
        <w:pStyle w:val="CodePACKT"/>
      </w:pPr>
      <w:r>
        <w:t xml:space="preserve">    $</w:t>
      </w:r>
      <w:proofErr w:type="spellStart"/>
      <w:r>
        <w:t>appt.End</w:t>
      </w:r>
      <w:proofErr w:type="spellEnd"/>
      <w:r>
        <w:t xml:space="preserve"> = $End</w:t>
      </w:r>
    </w:p>
    <w:p w:rsidR="0082696F" w:rsidRDefault="0082696F" w:rsidP="0082696F">
      <w:pPr>
        <w:pStyle w:val="CodePACKT"/>
      </w:pPr>
      <w:r>
        <w:t xml:space="preserve"> </w:t>
      </w:r>
    </w:p>
    <w:p w:rsidR="0082696F" w:rsidRDefault="0082696F" w:rsidP="0082696F">
      <w:pPr>
        <w:pStyle w:val="CodePACKT"/>
      </w:pPr>
      <w:r>
        <w:t xml:space="preserve">    if($</w:t>
      </w:r>
      <w:proofErr w:type="spellStart"/>
      <w:r>
        <w:t>RequiredAttendees</w:t>
      </w:r>
      <w:proofErr w:type="spellEnd"/>
      <w:r>
        <w:t>) {</w:t>
      </w:r>
    </w:p>
    <w:p w:rsidR="0082696F" w:rsidRDefault="0082696F" w:rsidP="0082696F">
      <w:pPr>
        <w:pStyle w:val="CodePACKT"/>
      </w:pPr>
      <w:r>
        <w:t xml:space="preserve">      $</w:t>
      </w:r>
      <w:proofErr w:type="spellStart"/>
      <w:r>
        <w:t>RequiredAttendees</w:t>
      </w:r>
      <w:proofErr w:type="spellEnd"/>
      <w:r>
        <w:t xml:space="preserve"> | Foreach-Object{</w:t>
      </w:r>
    </w:p>
    <w:p w:rsidR="0082696F" w:rsidRDefault="0082696F" w:rsidP="0082696F">
      <w:pPr>
        <w:pStyle w:val="CodePACKT"/>
      </w:pPr>
      <w:r>
        <w:t xml:space="preserve">        $null = $</w:t>
      </w:r>
      <w:proofErr w:type="spellStart"/>
      <w:r>
        <w:t>appt.RequiredAttendees.Add</w:t>
      </w:r>
      <w:proofErr w:type="spellEnd"/>
      <w:r>
        <w:t>($_)</w:t>
      </w:r>
    </w:p>
    <w:p w:rsidR="0082696F" w:rsidRDefault="0082696F" w:rsidP="0082696F">
      <w:pPr>
        <w:pStyle w:val="CodePACKT"/>
      </w:pPr>
      <w:r>
        <w:t xml:space="preserve">      }</w:t>
      </w:r>
    </w:p>
    <w:p w:rsidR="0082696F" w:rsidRDefault="0082696F" w:rsidP="0082696F">
      <w:pPr>
        <w:pStyle w:val="CodePACKT"/>
      </w:pPr>
      <w:r>
        <w:t xml:space="preserve">    }</w:t>
      </w:r>
    </w:p>
    <w:p w:rsidR="0082696F" w:rsidRDefault="0082696F" w:rsidP="0082696F">
      <w:pPr>
        <w:pStyle w:val="CodePACKT"/>
      </w:pPr>
      <w:r>
        <w:t xml:space="preserve"> </w:t>
      </w:r>
    </w:p>
    <w:p w:rsidR="0082696F" w:rsidRDefault="0082696F" w:rsidP="0082696F">
      <w:pPr>
        <w:pStyle w:val="CodePACKT"/>
      </w:pPr>
      <w:r>
        <w:t xml:space="preserve">    $mode = [</w:t>
      </w:r>
      <w:proofErr w:type="spellStart"/>
      <w:r>
        <w:t>Microsoft.Exchange.WebServices.Data.SendInvitationsMode</w:t>
      </w:r>
      <w:proofErr w:type="spellEnd"/>
      <w:r>
        <w:t>]</w:t>
      </w:r>
    </w:p>
    <w:p w:rsidR="0082696F" w:rsidRDefault="0082696F" w:rsidP="0082696F">
      <w:pPr>
        <w:pStyle w:val="CodePACKT"/>
      </w:pPr>
      <w:r>
        <w:t xml:space="preserve">    $</w:t>
      </w:r>
      <w:proofErr w:type="spellStart"/>
      <w:r>
        <w:t>appt.Save</w:t>
      </w:r>
      <w:proofErr w:type="spellEnd"/>
      <w:r>
        <w:t>($mode::</w:t>
      </w:r>
      <w:proofErr w:type="spellStart"/>
      <w:r>
        <w:t>SendToAllAndSaveCopy</w:t>
      </w:r>
      <w:proofErr w:type="spellEnd"/>
      <w:r>
        <w:t xml:space="preserve">) </w:t>
      </w:r>
    </w:p>
    <w:p w:rsidR="0082696F" w:rsidRDefault="0082696F" w:rsidP="0082696F">
      <w:pPr>
        <w:pStyle w:val="CodePACKT"/>
      </w:pPr>
      <w:r>
        <w:t xml:space="preserve">  }</w:t>
      </w:r>
    </w:p>
    <w:p w:rsidR="0082696F" w:rsidRDefault="0082696F" w:rsidP="0082696F">
      <w:pPr>
        <w:pStyle w:val="CodeEndPACKT"/>
      </w:pPr>
      <w:r>
        <w:t>}</w:t>
      </w:r>
    </w:p>
    <w:p w:rsidR="0082696F" w:rsidRDefault="004D3C2E" w:rsidP="0082696F">
      <w:pPr>
        <w:pStyle w:val="NormalPACKT"/>
      </w:pPr>
      <w:r>
        <w:fldChar w:fldCharType="begin"/>
      </w:r>
      <w:r w:rsidR="0082696F">
        <w:instrText>xe "calendar items:working"</w:instrText>
      </w:r>
      <w:r>
        <w:fldChar w:fldCharType="end"/>
      </w:r>
      <w:r w:rsidR="0082696F">
        <w:t xml:space="preserve">This function can be used to create a calendar item in the mailbox of another user. For this to work, you'll need to be assigned the </w:t>
      </w:r>
      <w:proofErr w:type="spellStart"/>
      <w:r w:rsidR="0082696F">
        <w:rPr>
          <w:rStyle w:val="CodeInTextPACKT"/>
        </w:rPr>
        <w:t>ApplicationImpersonation</w:t>
      </w:r>
      <w:proofErr w:type="spellEnd"/>
      <w:r w:rsidR="0082696F">
        <w:t xml:space="preserve"> RBAC role. To run the function, you might do something like this:</w:t>
      </w:r>
    </w:p>
    <w:p w:rsidR="0082696F" w:rsidRDefault="0082696F" w:rsidP="0082696F">
      <w:pPr>
        <w:pStyle w:val="CodePACKT"/>
      </w:pPr>
      <w:r>
        <w:t>New-</w:t>
      </w:r>
      <w:proofErr w:type="spellStart"/>
      <w:r>
        <w:t>CalendarItem</w:t>
      </w:r>
      <w:proofErr w:type="spellEnd"/>
      <w:r>
        <w:t xml:space="preserve"> -Subject "Reboot Server" `</w:t>
      </w:r>
    </w:p>
    <w:p w:rsidR="0082696F" w:rsidRDefault="0082696F" w:rsidP="0082696F">
      <w:pPr>
        <w:pStyle w:val="CodePACKT"/>
      </w:pPr>
      <w:r>
        <w:t>-Body "Reboot EXCH-SRV01 server after 5PM today" `</w:t>
      </w:r>
    </w:p>
    <w:p w:rsidR="0082696F" w:rsidRDefault="0082696F" w:rsidP="0082696F">
      <w:pPr>
        <w:pStyle w:val="CodePACKT"/>
      </w:pPr>
      <w:r>
        <w:t>-Start (Get-Date).</w:t>
      </w:r>
      <w:proofErr w:type="spellStart"/>
      <w:r>
        <w:t>AddHours</w:t>
      </w:r>
      <w:proofErr w:type="spellEnd"/>
      <w:r>
        <w:t>(6) `</w:t>
      </w:r>
    </w:p>
    <w:p w:rsidR="0082696F" w:rsidRDefault="0082696F" w:rsidP="0082696F">
      <w:pPr>
        <w:pStyle w:val="CodePACKT"/>
      </w:pPr>
      <w:r>
        <w:t>-End (Get-Date).</w:t>
      </w:r>
      <w:proofErr w:type="spellStart"/>
      <w:r>
        <w:t>AddHours</w:t>
      </w:r>
      <w:proofErr w:type="spellEnd"/>
      <w:r>
        <w:t>(7) `</w:t>
      </w:r>
    </w:p>
    <w:p w:rsidR="0082696F" w:rsidRDefault="0082696F" w:rsidP="0082696F">
      <w:pPr>
        <w:pStyle w:val="CodePACKT"/>
      </w:pPr>
      <w:r>
        <w:t>-Mailbox sysadmin@</w:t>
      </w:r>
      <w:r w:rsidR="007C3738">
        <w:t>testlabs.se</w:t>
      </w:r>
      <w:r>
        <w:t xml:space="preserve"> `</w:t>
      </w:r>
    </w:p>
    <w:p w:rsidR="0082696F" w:rsidRDefault="0082696F" w:rsidP="0082696F">
      <w:pPr>
        <w:pStyle w:val="CodeEndPACKT"/>
      </w:pPr>
      <w:r>
        <w:t>-</w:t>
      </w:r>
      <w:proofErr w:type="spellStart"/>
      <w:r>
        <w:t>RequiredAttendees</w:t>
      </w:r>
      <w:proofErr w:type="spellEnd"/>
      <w:r>
        <w:t xml:space="preserve"> </w:t>
      </w:r>
      <w:proofErr w:type="spellStart"/>
      <w:r>
        <w:t>help</w:t>
      </w:r>
      <w:r w:rsidR="007C3738">
        <w:t>desk</w:t>
      </w:r>
      <w:r>
        <w:t>@</w:t>
      </w:r>
      <w:r w:rsidR="007C3738">
        <w:t>testlabs.se</w:t>
      </w:r>
      <w:r>
        <w:t>,</w:t>
      </w:r>
      <w:r w:rsidR="007C3738">
        <w:t>admins</w:t>
      </w:r>
      <w:r>
        <w:t>@</w:t>
      </w:r>
      <w:r w:rsidR="007C3738">
        <w:t>testlabs.se</w:t>
      </w:r>
      <w:proofErr w:type="spellEnd"/>
    </w:p>
    <w:p w:rsidR="0082696F" w:rsidRDefault="0082696F" w:rsidP="0082696F">
      <w:pPr>
        <w:pStyle w:val="NormalPACKT"/>
      </w:pPr>
      <w:r>
        <w:t>In this example, the calendar item is created in the sysadmin mailbox. Multiple attendees will be added to the item and will receive an invitation for the meeting when it is saved. Notice that the meeting is scheduled for six hours in the future, with a total duration of one hour.</w:t>
      </w:r>
      <w:r w:rsidR="003E79EB">
        <w:t xml:space="preserve"> For example, see the screenshot below:</w:t>
      </w:r>
    </w:p>
    <w:p w:rsidR="003E79EB" w:rsidRDefault="003850FA" w:rsidP="0082696F">
      <w:pPr>
        <w:pStyle w:val="NormalPACKT"/>
      </w:pPr>
      <w:r>
        <w:rPr>
          <w:noProof/>
        </w:rPr>
        <w:drawing>
          <wp:inline distT="0" distB="0" distL="0" distR="0">
            <wp:extent cx="5028565" cy="1048385"/>
            <wp:effectExtent l="0" t="0" r="0" b="0"/>
            <wp:docPr id="11" name="Picture 11" descr="7081EN_1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081EN_14_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65" cy="1048385"/>
                    </a:xfrm>
                    <a:prstGeom prst="rect">
                      <a:avLst/>
                    </a:prstGeom>
                    <a:noFill/>
                    <a:ln>
                      <a:noFill/>
                    </a:ln>
                  </pic:spPr>
                </pic:pic>
              </a:graphicData>
            </a:graphic>
          </wp:inline>
        </w:drawing>
      </w:r>
    </w:p>
    <w:p w:rsidR="003E79EB" w:rsidRDefault="00013E0C" w:rsidP="003E79EB">
      <w:pPr>
        <w:pStyle w:val="LayoutInformationPACKT"/>
        <w:jc w:val="center"/>
      </w:pPr>
      <w:r>
        <w:t>7081</w:t>
      </w:r>
      <w:r w:rsidR="007C3738">
        <w:t>EN</w:t>
      </w:r>
      <w:r w:rsidR="003E79EB">
        <w:t>_</w:t>
      </w:r>
      <w:r w:rsidR="00B16A5A">
        <w:t>14</w:t>
      </w:r>
      <w:r w:rsidR="003E79EB">
        <w:t>_11</w:t>
      </w:r>
    </w:p>
    <w:p w:rsidR="0082696F" w:rsidRDefault="0082696F" w:rsidP="0082696F">
      <w:pPr>
        <w:pStyle w:val="NormalPACKT"/>
      </w:pPr>
      <w:r>
        <w:t xml:space="preserve">If you want to create calendar items in multiple mailboxes, loop through a collection with the </w:t>
      </w:r>
      <w:r>
        <w:rPr>
          <w:rStyle w:val="CodeInTextPACKT"/>
        </w:rPr>
        <w:t>Foreach-Object</w:t>
      </w:r>
      <w:r>
        <w:t xml:space="preserve"> cmdlet</w:t>
      </w:r>
      <w:r w:rsidR="004D3C2E">
        <w:fldChar w:fldCharType="begin"/>
      </w:r>
      <w:r>
        <w:instrText>xe "Foreach-Object cmdlet"</w:instrText>
      </w:r>
      <w:r w:rsidR="004D3C2E">
        <w:fldChar w:fldCharType="end"/>
      </w:r>
      <w:r>
        <w:t xml:space="preserve"> and run the function for each user:</w:t>
      </w:r>
    </w:p>
    <w:p w:rsidR="0082696F" w:rsidRDefault="0082696F" w:rsidP="0082696F">
      <w:pPr>
        <w:pStyle w:val="CodePACKT"/>
      </w:pPr>
      <w:r>
        <w:t>$start = Get-Date "</w:t>
      </w:r>
      <w:r w:rsidR="00486BC5">
        <w:t>Friday</w:t>
      </w:r>
      <w:r>
        <w:t xml:space="preserve">, </w:t>
      </w:r>
      <w:r w:rsidR="00486BC5">
        <w:t xml:space="preserve">May </w:t>
      </w:r>
      <w:r w:rsidR="0040541D">
        <w:t>26</w:t>
      </w:r>
      <w:r>
        <w:t xml:space="preserve">, </w:t>
      </w:r>
      <w:r w:rsidR="00486BC5">
        <w:t>201</w:t>
      </w:r>
      <w:r w:rsidR="0040541D">
        <w:t>7</w:t>
      </w:r>
      <w:r w:rsidR="00486BC5">
        <w:t xml:space="preserve"> 5</w:t>
      </w:r>
      <w:r>
        <w:t xml:space="preserve">:00:00 </w:t>
      </w:r>
      <w:r w:rsidR="00486BC5">
        <w:t>PM</w:t>
      </w:r>
      <w:r>
        <w:t>"</w:t>
      </w:r>
    </w:p>
    <w:p w:rsidR="0082696F" w:rsidRDefault="0082696F" w:rsidP="0082696F">
      <w:pPr>
        <w:pStyle w:val="CodePACKT"/>
      </w:pPr>
      <w:r>
        <w:t>$end = $</w:t>
      </w:r>
      <w:proofErr w:type="spellStart"/>
      <w:r>
        <w:t>start.AddHours</w:t>
      </w:r>
      <w:proofErr w:type="spellEnd"/>
      <w:r>
        <w:t>(</w:t>
      </w:r>
      <w:r w:rsidR="0040541D">
        <w:t>2</w:t>
      </w:r>
      <w:r>
        <w:t>)</w:t>
      </w:r>
    </w:p>
    <w:p w:rsidR="0082696F" w:rsidRDefault="0082696F" w:rsidP="0082696F">
      <w:pPr>
        <w:pStyle w:val="CodePACKT"/>
      </w:pPr>
    </w:p>
    <w:p w:rsidR="0082696F" w:rsidRDefault="0082696F" w:rsidP="0082696F">
      <w:pPr>
        <w:pStyle w:val="CodePACKT"/>
      </w:pPr>
      <w:r>
        <w:t>Get-</w:t>
      </w:r>
      <w:proofErr w:type="spellStart"/>
      <w:r>
        <w:t>DistributionGroupMember</w:t>
      </w:r>
      <w:proofErr w:type="spellEnd"/>
      <w:r>
        <w:t xml:space="preserve"> </w:t>
      </w:r>
      <w:proofErr w:type="spellStart"/>
      <w:r>
        <w:t>ITSupport</w:t>
      </w:r>
      <w:proofErr w:type="spellEnd"/>
      <w:r>
        <w:t xml:space="preserve"> | Foreach-Object{</w:t>
      </w:r>
    </w:p>
    <w:p w:rsidR="0082696F" w:rsidRDefault="0082696F" w:rsidP="0082696F">
      <w:pPr>
        <w:pStyle w:val="CodePACKT"/>
      </w:pPr>
      <w:r>
        <w:t xml:space="preserve">  New-</w:t>
      </w:r>
      <w:proofErr w:type="spellStart"/>
      <w:r>
        <w:t>CalendarItem</w:t>
      </w:r>
      <w:proofErr w:type="spellEnd"/>
      <w:r>
        <w:t xml:space="preserve"> -Subject "Install Hotfixes" `</w:t>
      </w:r>
    </w:p>
    <w:p w:rsidR="0082696F" w:rsidRDefault="0082696F" w:rsidP="0082696F">
      <w:pPr>
        <w:pStyle w:val="CodePACKT"/>
      </w:pPr>
      <w:r>
        <w:t xml:space="preserve">  -Body "Start patching servers after 5PM today" `</w:t>
      </w:r>
    </w:p>
    <w:p w:rsidR="0082696F" w:rsidRDefault="0082696F" w:rsidP="0082696F">
      <w:pPr>
        <w:pStyle w:val="CodePACKT"/>
      </w:pPr>
      <w:r>
        <w:t xml:space="preserve">  -Start $start `</w:t>
      </w:r>
    </w:p>
    <w:p w:rsidR="0082696F" w:rsidRDefault="0082696F" w:rsidP="0082696F">
      <w:pPr>
        <w:pStyle w:val="CodePACKT"/>
      </w:pPr>
      <w:r>
        <w:t xml:space="preserve">  -End $end `</w:t>
      </w:r>
    </w:p>
    <w:p w:rsidR="0082696F" w:rsidRDefault="0082696F" w:rsidP="0082696F">
      <w:pPr>
        <w:pStyle w:val="CodePACKT"/>
      </w:pPr>
      <w:r>
        <w:t xml:space="preserve">  -Mailbox $_.</w:t>
      </w:r>
      <w:proofErr w:type="spellStart"/>
      <w:r>
        <w:t>PrimarySMTPAddress</w:t>
      </w:r>
      <w:proofErr w:type="spellEnd"/>
    </w:p>
    <w:p w:rsidR="0082696F" w:rsidRDefault="0082696F" w:rsidP="0082696F">
      <w:pPr>
        <w:pStyle w:val="CodeEndPACKT"/>
      </w:pPr>
      <w:r>
        <w:t>}</w:t>
      </w:r>
    </w:p>
    <w:p w:rsidR="0082696F" w:rsidRDefault="0082696F" w:rsidP="0082696F">
      <w:pPr>
        <w:pStyle w:val="NormalPACKT"/>
      </w:pPr>
      <w:r>
        <w:t>In this example, each member of the IT Support distribution group will have a calendar item created in their mailbox that will serve as a reminder; no attendees will be added to the item.</w:t>
      </w:r>
    </w:p>
    <w:p w:rsidR="0082696F" w:rsidRDefault="0082696F" w:rsidP="0082696F">
      <w:pPr>
        <w:pStyle w:val="Heading2"/>
      </w:pPr>
      <w:r>
        <w:t>See also</w:t>
      </w:r>
    </w:p>
    <w:p w:rsidR="0082696F" w:rsidRDefault="0082696F" w:rsidP="0082696F">
      <w:pPr>
        <w:pStyle w:val="BulletEndPACKT"/>
        <w:spacing w:after="0"/>
      </w:pPr>
      <w:r>
        <w:rPr>
          <w:rStyle w:val="ItalicsPACKT"/>
        </w:rPr>
        <w:t>Sending e-mail messages with EWS</w:t>
      </w:r>
    </w:p>
    <w:p w:rsidR="0082696F" w:rsidRDefault="0082696F" w:rsidP="0082696F">
      <w:pPr>
        <w:pStyle w:val="Heading1"/>
      </w:pPr>
      <w:r>
        <w:t>Exporting attachments from a mailbox</w:t>
      </w:r>
    </w:p>
    <w:p w:rsidR="0082696F" w:rsidRDefault="004D3C2E" w:rsidP="0082696F">
      <w:pPr>
        <w:pStyle w:val="NormalPACKT"/>
        <w:spacing w:after="0"/>
      </w:pPr>
      <w:r>
        <w:fldChar w:fldCharType="begin"/>
      </w:r>
      <w:r w:rsidR="0082696F">
        <w:instrText>xe "attachments:from mailbox, exporting"</w:instrText>
      </w:r>
      <w:r>
        <w:fldChar w:fldCharType="end"/>
      </w:r>
      <w:r>
        <w:fldChar w:fldCharType="begin"/>
      </w:r>
      <w:r w:rsidR="0082696F">
        <w:instrText>xe "mailbox:attachments, exporting"</w:instrText>
      </w:r>
      <w:r>
        <w:fldChar w:fldCharType="end"/>
      </w:r>
      <w:r w:rsidR="0082696F">
        <w:t>The Exchange Management Shell provides cmdlets that allow you to export e-mail messages from one mailbox to another mailbox. These e-mails can then be exported to a PST file, or you can open an alternate mailbox and access the data. The only limitation is that this provides no option to export only the message attachments. The EWS Managed API has this functionality built in. In this recipe, you'll learn how to export e-mail attachments from an Exchange mailbox using PowerShell.</w:t>
      </w:r>
    </w:p>
    <w:p w:rsidR="0082696F" w:rsidRDefault="0082696F" w:rsidP="0082696F">
      <w:pPr>
        <w:pStyle w:val="Heading2"/>
      </w:pPr>
      <w:r>
        <w:t>How to do it...</w:t>
      </w:r>
    </w:p>
    <w:p w:rsidR="008449B2" w:rsidRDefault="0082696F" w:rsidP="00C54D04">
      <w:pPr>
        <w:pStyle w:val="NumberedBulletPACKT"/>
        <w:numPr>
          <w:ilvl w:val="0"/>
          <w:numId w:val="0"/>
        </w:numPr>
        <w:ind w:left="1080" w:hanging="360"/>
      </w:pPr>
      <w:r>
        <w:t>1.</w:t>
      </w:r>
      <w:r>
        <w:tab/>
        <w:t xml:space="preserve">First, load the assembly, create the </w:t>
      </w:r>
      <w:proofErr w:type="spellStart"/>
      <w:r>
        <w:rPr>
          <w:rStyle w:val="CodeInTextPACKT"/>
        </w:rPr>
        <w:t>ExchangeService</w:t>
      </w:r>
      <w:proofErr w:type="spellEnd"/>
      <w:r>
        <w:t xml:space="preserve"> object</w:t>
      </w:r>
      <w:r w:rsidR="004D3C2E">
        <w:fldChar w:fldCharType="begin"/>
      </w:r>
      <w:r>
        <w:instrText>xe "ExchangeService object"</w:instrText>
      </w:r>
      <w:r w:rsidR="004D3C2E">
        <w:fldChar w:fldCharType="end"/>
      </w:r>
      <w:r>
        <w:t>, and connect to EWS:</w:t>
      </w:r>
    </w:p>
    <w:p w:rsidR="0082696F" w:rsidRDefault="0082696F" w:rsidP="0082696F">
      <w:pPr>
        <w:pStyle w:val="CodeWithinBulletsPACKT"/>
      </w:pPr>
      <w:r>
        <w:t>Add-Type -Path C:\EWS\Microsoft.Exchange.WebServices.dll</w:t>
      </w:r>
    </w:p>
    <w:p w:rsidR="0082696F" w:rsidRDefault="0082696F" w:rsidP="0082696F">
      <w:pPr>
        <w:pStyle w:val="CodeWithinBulletsPACKT"/>
      </w:pPr>
      <w:r>
        <w:t xml:space="preserve">$svc = New-Object </w:t>
      </w:r>
      <w:proofErr w:type="spellStart"/>
      <w:r>
        <w:t>Microsoft.Exchange.WebServices.Data.ExchangeService</w:t>
      </w:r>
      <w:proofErr w:type="spellEnd"/>
    </w:p>
    <w:p w:rsidR="0082696F" w:rsidRDefault="0082696F" w:rsidP="0082696F">
      <w:pPr>
        <w:pStyle w:val="CodeWithinBulletsEndPACKT"/>
      </w:pPr>
      <w:r>
        <w:t>$</w:t>
      </w:r>
      <w:proofErr w:type="spellStart"/>
      <w:r>
        <w:t>svc.AutoDiscoverUrl</w:t>
      </w:r>
      <w:proofErr w:type="spellEnd"/>
      <w:r>
        <w:t>("</w:t>
      </w:r>
      <w:r w:rsidR="0040541D">
        <w:t>administrator</w:t>
      </w:r>
      <w:r w:rsidR="00486BC5">
        <w:t>@testlabs.se</w:t>
      </w:r>
      <w:r>
        <w:t>")</w:t>
      </w:r>
    </w:p>
    <w:p w:rsidR="008449B2" w:rsidRDefault="0082696F" w:rsidP="00C54D04">
      <w:pPr>
        <w:pStyle w:val="NumberedBulletPACKT"/>
        <w:numPr>
          <w:ilvl w:val="0"/>
          <w:numId w:val="0"/>
        </w:numPr>
        <w:ind w:left="1080" w:hanging="360"/>
      </w:pPr>
      <w:r>
        <w:t>2.</w:t>
      </w:r>
      <w:r>
        <w:tab/>
        <w:t>Next, create a view for the total number of items that should be returned from the search:</w:t>
      </w:r>
    </w:p>
    <w:p w:rsidR="0082696F" w:rsidRDefault="0082696F" w:rsidP="0082696F">
      <w:pPr>
        <w:pStyle w:val="CodeWithinBulletsPACKT"/>
      </w:pPr>
      <w:r>
        <w:t>$view = New-Object -</w:t>
      </w:r>
      <w:proofErr w:type="spellStart"/>
      <w:r>
        <w:t>TypeName</w:t>
      </w:r>
      <w:proofErr w:type="spellEnd"/>
      <w:r>
        <w:t xml:space="preserve"> `</w:t>
      </w:r>
    </w:p>
    <w:p w:rsidR="0082696F" w:rsidRDefault="0082696F" w:rsidP="0082696F">
      <w:pPr>
        <w:pStyle w:val="CodeWithinBulletsPACKT"/>
      </w:pPr>
      <w:proofErr w:type="spellStart"/>
      <w:r>
        <w:t>Microsoft.Exchange.WebServices.Data.ItemView</w:t>
      </w:r>
      <w:proofErr w:type="spellEnd"/>
      <w:r>
        <w:t xml:space="preserve"> `</w:t>
      </w:r>
    </w:p>
    <w:p w:rsidR="0082696F" w:rsidRDefault="0082696F" w:rsidP="0082696F">
      <w:pPr>
        <w:pStyle w:val="CodeWithinBulletsEndPACKT"/>
      </w:pPr>
      <w:r>
        <w:t>-</w:t>
      </w:r>
      <w:proofErr w:type="spellStart"/>
      <w:r>
        <w:t>ArgumentList</w:t>
      </w:r>
      <w:proofErr w:type="spellEnd"/>
      <w:r>
        <w:t xml:space="preserve"> 100</w:t>
      </w:r>
    </w:p>
    <w:p w:rsidR="008449B2" w:rsidRDefault="0082696F" w:rsidP="00C54D04">
      <w:pPr>
        <w:pStyle w:val="NumberedBulletPACKT"/>
        <w:numPr>
          <w:ilvl w:val="0"/>
          <w:numId w:val="0"/>
        </w:numPr>
        <w:ind w:left="1080" w:hanging="360"/>
      </w:pPr>
      <w:r>
        <w:t>3.</w:t>
      </w:r>
      <w:r>
        <w:tab/>
        <w:t xml:space="preserve">Next, create a property set and then associate that property set with the </w:t>
      </w:r>
      <w:r>
        <w:rPr>
          <w:rStyle w:val="CodeInTextPACKT"/>
        </w:rPr>
        <w:t>$view</w:t>
      </w:r>
      <w:r>
        <w:t xml:space="preserve"> object:</w:t>
      </w:r>
    </w:p>
    <w:p w:rsidR="0082696F" w:rsidRDefault="0082696F" w:rsidP="0082696F">
      <w:pPr>
        <w:pStyle w:val="CodeWithinBulletsPACKT"/>
      </w:pPr>
      <w:r>
        <w:t>$base = [</w:t>
      </w:r>
      <w:proofErr w:type="spellStart"/>
      <w:r>
        <w:t>Microsoft.Exchange.WebServices.Data.BasePropertySet</w:t>
      </w:r>
      <w:proofErr w:type="spellEnd"/>
      <w:r>
        <w:t>]</w:t>
      </w:r>
    </w:p>
    <w:p w:rsidR="0082696F" w:rsidRDefault="0082696F" w:rsidP="0082696F">
      <w:pPr>
        <w:pStyle w:val="CodeWithinBulletsPACKT"/>
      </w:pPr>
    </w:p>
    <w:p w:rsidR="0082696F" w:rsidRDefault="0082696F" w:rsidP="0082696F">
      <w:pPr>
        <w:pStyle w:val="CodeWithinBulletsPACKT"/>
      </w:pPr>
      <w:r>
        <w:t>$</w:t>
      </w:r>
      <w:proofErr w:type="spellStart"/>
      <w:r>
        <w:t>propertyset</w:t>
      </w:r>
      <w:proofErr w:type="spellEnd"/>
      <w:r>
        <w:t xml:space="preserve"> = New-Object –</w:t>
      </w:r>
      <w:proofErr w:type="spellStart"/>
      <w:r>
        <w:t>TypeName</w:t>
      </w:r>
      <w:proofErr w:type="spellEnd"/>
      <w:r>
        <w:t xml:space="preserve"> `</w:t>
      </w:r>
    </w:p>
    <w:p w:rsidR="0082696F" w:rsidRDefault="0082696F" w:rsidP="0082696F">
      <w:pPr>
        <w:pStyle w:val="CodeWithinBulletsPACKT"/>
      </w:pPr>
      <w:proofErr w:type="spellStart"/>
      <w:r>
        <w:t>Microsoft.Exchange.WebServices.Data.PropertySet</w:t>
      </w:r>
      <w:proofErr w:type="spellEnd"/>
      <w:r>
        <w:t xml:space="preserve"> (</w:t>
      </w:r>
    </w:p>
    <w:p w:rsidR="0082696F" w:rsidRDefault="0082696F" w:rsidP="0082696F">
      <w:pPr>
        <w:pStyle w:val="CodeWithinBulletsPACKT"/>
      </w:pPr>
      <w:r>
        <w:t xml:space="preserve">  $base::</w:t>
      </w:r>
      <w:proofErr w:type="spellStart"/>
      <w:r>
        <w:t>FirstClassProperties</w:t>
      </w:r>
      <w:proofErr w:type="spellEnd"/>
    </w:p>
    <w:p w:rsidR="0082696F" w:rsidRDefault="0082696F" w:rsidP="0082696F">
      <w:pPr>
        <w:pStyle w:val="CodeWithinBulletsPACKT"/>
      </w:pPr>
      <w:r>
        <w:t>)</w:t>
      </w:r>
    </w:p>
    <w:p w:rsidR="0082696F" w:rsidRDefault="0082696F" w:rsidP="0082696F">
      <w:pPr>
        <w:pStyle w:val="CodeWithinBulletsPACKT"/>
      </w:pPr>
    </w:p>
    <w:p w:rsidR="0082696F" w:rsidRDefault="0082696F" w:rsidP="0082696F">
      <w:pPr>
        <w:pStyle w:val="CodeWithinBulletsEndPACKT"/>
      </w:pPr>
      <w:r>
        <w:t>$</w:t>
      </w:r>
      <w:proofErr w:type="spellStart"/>
      <w:r>
        <w:t>view.PropertySet</w:t>
      </w:r>
      <w:proofErr w:type="spellEnd"/>
      <w:r>
        <w:t xml:space="preserve"> = $</w:t>
      </w:r>
      <w:proofErr w:type="spellStart"/>
      <w:r>
        <w:t>propertyset</w:t>
      </w:r>
      <w:proofErr w:type="spellEnd"/>
    </w:p>
    <w:p w:rsidR="008449B2" w:rsidRDefault="0082696F" w:rsidP="00C54D04">
      <w:pPr>
        <w:pStyle w:val="NumberedBulletPACKT"/>
        <w:numPr>
          <w:ilvl w:val="0"/>
          <w:numId w:val="0"/>
        </w:numPr>
        <w:ind w:left="1080" w:hanging="360"/>
      </w:pPr>
      <w:r>
        <w:t>4.</w:t>
      </w:r>
      <w:r>
        <w:tab/>
        <w:t>Define a query for the type of attachments you are looking for. For example, if you are looking for attachments in Microsoft Word format, use the following:</w:t>
      </w:r>
    </w:p>
    <w:p w:rsidR="0082696F" w:rsidRDefault="0082696F" w:rsidP="0082696F">
      <w:pPr>
        <w:pStyle w:val="CodeWithinBulletsEndPACKT"/>
      </w:pPr>
      <w:r>
        <w:t>$query = "</w:t>
      </w:r>
      <w:proofErr w:type="spellStart"/>
      <w:r>
        <w:t>Attachment:docx</w:t>
      </w:r>
      <w:proofErr w:type="spellEnd"/>
      <w:r>
        <w:t>"</w:t>
      </w:r>
    </w:p>
    <w:p w:rsidR="008449B2" w:rsidRDefault="0082696F" w:rsidP="00C54D04">
      <w:pPr>
        <w:pStyle w:val="NumberedBulletPACKT"/>
        <w:numPr>
          <w:ilvl w:val="0"/>
          <w:numId w:val="0"/>
        </w:numPr>
        <w:ind w:left="1080" w:hanging="360"/>
      </w:pPr>
      <w:r>
        <w:t>5.</w:t>
      </w:r>
      <w:r>
        <w:tab/>
        <w:t xml:space="preserve">We can then perform the search using the </w:t>
      </w:r>
      <w:proofErr w:type="spellStart"/>
      <w:r>
        <w:rPr>
          <w:rStyle w:val="CodeInTextPACKT"/>
        </w:rPr>
        <w:t>FindItems</w:t>
      </w:r>
      <w:proofErr w:type="spellEnd"/>
      <w:r>
        <w:t xml:space="preserve"> method of our Exchange Service object:</w:t>
      </w:r>
    </w:p>
    <w:p w:rsidR="0082696F" w:rsidRDefault="0082696F" w:rsidP="0082696F">
      <w:pPr>
        <w:pStyle w:val="CodeWithinBulletsEndPACKT"/>
      </w:pPr>
      <w:r>
        <w:t>$items = $</w:t>
      </w:r>
      <w:proofErr w:type="spellStart"/>
      <w:r>
        <w:t>svc.FindItems</w:t>
      </w:r>
      <w:proofErr w:type="spellEnd"/>
      <w:r>
        <w:t>("</w:t>
      </w:r>
      <w:proofErr w:type="spellStart"/>
      <w:r>
        <w:t>Inbox",$query,$view</w:t>
      </w:r>
      <w:proofErr w:type="spellEnd"/>
      <w:r>
        <w:t>)</w:t>
      </w:r>
    </w:p>
    <w:p w:rsidR="008449B2" w:rsidRDefault="0082696F" w:rsidP="00C54D04">
      <w:pPr>
        <w:pStyle w:val="NumberedBulletPACKT"/>
        <w:numPr>
          <w:ilvl w:val="0"/>
          <w:numId w:val="0"/>
        </w:numPr>
        <w:ind w:left="1080" w:hanging="360"/>
      </w:pPr>
      <w:r>
        <w:t>6.</w:t>
      </w:r>
      <w:r>
        <w:tab/>
        <w:t xml:space="preserve">Finally, we loop through each item returned and export the attachments to the specified folder on the file system, such as </w:t>
      </w:r>
      <w:r>
        <w:rPr>
          <w:rStyle w:val="CodeInTextPACKT"/>
        </w:rPr>
        <w:t>c:\export</w:t>
      </w:r>
      <w:r>
        <w:t>:</w:t>
      </w:r>
    </w:p>
    <w:p w:rsidR="0082696F" w:rsidRDefault="0082696F" w:rsidP="0082696F">
      <w:pPr>
        <w:pStyle w:val="CodeWithinBulletsEndPACKT"/>
        <w:spacing w:after="0"/>
      </w:pPr>
      <w:r>
        <w:t>$items | ForEach-Object{</w:t>
      </w:r>
    </w:p>
    <w:p w:rsidR="0082696F" w:rsidRDefault="0082696F" w:rsidP="0082696F">
      <w:pPr>
        <w:pStyle w:val="CodeWithinBulletsEndPACKT"/>
        <w:spacing w:after="0"/>
      </w:pPr>
      <w:r>
        <w:t xml:space="preserve">  if($_.</w:t>
      </w:r>
      <w:proofErr w:type="spellStart"/>
      <w:r>
        <w:t>HasAttachments</w:t>
      </w:r>
      <w:proofErr w:type="spellEnd"/>
      <w:r>
        <w:t xml:space="preserve">  ) {</w:t>
      </w:r>
    </w:p>
    <w:p w:rsidR="0082696F" w:rsidRDefault="0082696F" w:rsidP="0082696F">
      <w:pPr>
        <w:pStyle w:val="CodeWithinBulletsEndPACKT"/>
        <w:spacing w:after="0"/>
      </w:pPr>
      <w:r>
        <w:t xml:space="preserve">    $_.Load()</w:t>
      </w:r>
    </w:p>
    <w:p w:rsidR="0082696F" w:rsidRDefault="0082696F" w:rsidP="0082696F">
      <w:pPr>
        <w:pStyle w:val="CodeWithinBulletsEndPACKT"/>
        <w:spacing w:after="0"/>
      </w:pPr>
      <w:r>
        <w:t xml:space="preserve">    $_.Attachments | ForEach-Object {</w:t>
      </w:r>
    </w:p>
    <w:p w:rsidR="0082696F" w:rsidRDefault="0082696F" w:rsidP="0082696F">
      <w:pPr>
        <w:pStyle w:val="CodeWithinBulletsEndPACKT"/>
        <w:spacing w:after="0"/>
      </w:pPr>
      <w:r>
        <w:t xml:space="preserve">      $_.Load()</w:t>
      </w:r>
    </w:p>
    <w:p w:rsidR="0082696F" w:rsidRDefault="0082696F" w:rsidP="0082696F">
      <w:pPr>
        <w:pStyle w:val="CodeWithinBulletsEndPACKT"/>
        <w:spacing w:after="0"/>
      </w:pPr>
      <w:r>
        <w:t xml:space="preserve">      $filename = $_.Name</w:t>
      </w:r>
    </w:p>
    <w:p w:rsidR="0082696F" w:rsidRDefault="0082696F" w:rsidP="0082696F">
      <w:pPr>
        <w:pStyle w:val="CodeWithinBulletsEndPACKT"/>
        <w:spacing w:after="0"/>
      </w:pPr>
      <w:r>
        <w:t xml:space="preserve">      Set-Content -Path c:\export\$filename `</w:t>
      </w:r>
    </w:p>
    <w:p w:rsidR="0082696F" w:rsidRDefault="0082696F" w:rsidP="0082696F">
      <w:pPr>
        <w:pStyle w:val="CodeWithinBulletsEndPACKT"/>
        <w:spacing w:after="0"/>
      </w:pPr>
      <w:r>
        <w:t xml:space="preserve">      -Value $_.Content `</w:t>
      </w:r>
    </w:p>
    <w:p w:rsidR="0082696F" w:rsidRDefault="0082696F" w:rsidP="0082696F">
      <w:pPr>
        <w:pStyle w:val="CodeWithinBulletsEndPACKT"/>
        <w:spacing w:after="0"/>
      </w:pPr>
      <w:r>
        <w:t xml:space="preserve">      -Encoding Byte `</w:t>
      </w:r>
    </w:p>
    <w:p w:rsidR="0082696F" w:rsidRDefault="0082696F" w:rsidP="0082696F">
      <w:pPr>
        <w:pStyle w:val="CodeWithinBulletsEndPACKT"/>
        <w:spacing w:after="0"/>
      </w:pPr>
      <w:r>
        <w:t xml:space="preserve">      -Force</w:t>
      </w:r>
    </w:p>
    <w:p w:rsidR="0082696F" w:rsidRDefault="0082696F" w:rsidP="0082696F">
      <w:pPr>
        <w:pStyle w:val="CodeWithinBulletsEndPACKT"/>
        <w:spacing w:after="0"/>
      </w:pPr>
      <w:r>
        <w:t xml:space="preserve">    }</w:t>
      </w:r>
    </w:p>
    <w:p w:rsidR="0082696F" w:rsidRDefault="0082696F" w:rsidP="0082696F">
      <w:pPr>
        <w:pStyle w:val="CodeWithinBulletsEndPACKT"/>
        <w:spacing w:after="0"/>
      </w:pPr>
      <w:r>
        <w:t xml:space="preserve">  }</w:t>
      </w:r>
    </w:p>
    <w:p w:rsidR="0082696F" w:rsidRDefault="0082696F" w:rsidP="0082696F">
      <w:pPr>
        <w:pStyle w:val="CodeWithinBulletsEndPACKT"/>
        <w:spacing w:after="0"/>
      </w:pPr>
      <w:r>
        <w:t>}</w:t>
      </w:r>
    </w:p>
    <w:p w:rsidR="0082696F" w:rsidRDefault="0082696F" w:rsidP="0082696F">
      <w:pPr>
        <w:pStyle w:val="Heading2"/>
      </w:pPr>
      <w:r>
        <w:t>How it works...</w:t>
      </w:r>
    </w:p>
    <w:p w:rsidR="0082696F" w:rsidRDefault="004D3C2E" w:rsidP="0082696F">
      <w:pPr>
        <w:pStyle w:val="NormalPACKT"/>
      </w:pPr>
      <w:r>
        <w:fldChar w:fldCharType="begin"/>
      </w:r>
      <w:r w:rsidR="0082696F">
        <w:instrText>xe "attachments:from mailbox, exporting"</w:instrText>
      </w:r>
      <w:r>
        <w:fldChar w:fldCharType="end"/>
      </w:r>
      <w:r>
        <w:fldChar w:fldCharType="begin"/>
      </w:r>
      <w:r w:rsidR="0082696F">
        <w:instrText>xe "mailbox:attachments, exporting"</w:instrText>
      </w:r>
      <w:r>
        <w:fldChar w:fldCharType="end"/>
      </w:r>
      <w:r w:rsidR="0082696F">
        <w:t xml:space="preserve">The code in this example is very similar to what we used in the recipe for </w:t>
      </w:r>
      <w:r w:rsidR="0082696F">
        <w:rPr>
          <w:rStyle w:val="ItalicsPACKT"/>
        </w:rPr>
        <w:t>Searching Mailboxes</w:t>
      </w:r>
      <w:r w:rsidR="0082696F">
        <w:t xml:space="preserve">. Again, since we are not supplying credentials when creating the </w:t>
      </w:r>
      <w:proofErr w:type="spellStart"/>
      <w:r w:rsidR="0082696F">
        <w:rPr>
          <w:rStyle w:val="CodeInTextPACKT"/>
        </w:rPr>
        <w:t>ExchangeService</w:t>
      </w:r>
      <w:proofErr w:type="spellEnd"/>
      <w:r w:rsidR="0082696F">
        <w:t xml:space="preserve"> object</w:t>
      </w:r>
      <w:r>
        <w:fldChar w:fldCharType="begin"/>
      </w:r>
      <w:r w:rsidR="0082696F">
        <w:instrText>xe "ExchangeService object"</w:instrText>
      </w:r>
      <w:r>
        <w:fldChar w:fldCharType="end"/>
      </w:r>
      <w:r w:rsidR="0082696F">
        <w:t xml:space="preserve"> and we're not using impersonation, the search will be performed in the administrator mailbox. When calling the </w:t>
      </w:r>
      <w:proofErr w:type="spellStart"/>
      <w:r w:rsidR="0082696F">
        <w:rPr>
          <w:rStyle w:val="CodeInTextPACKT"/>
        </w:rPr>
        <w:t>FindItems</w:t>
      </w:r>
      <w:proofErr w:type="spellEnd"/>
      <w:r w:rsidR="0082696F">
        <w:t xml:space="preserve"> method, we're specifying the folder to search, the AQS search query to be used, and the item view.</w:t>
      </w:r>
    </w:p>
    <w:p w:rsidR="0082696F" w:rsidRDefault="0082696F" w:rsidP="0082696F">
      <w:pPr>
        <w:pStyle w:val="NormalPACKT"/>
      </w:pPr>
      <w:r>
        <w:t xml:space="preserve">As you can see, we're using the </w:t>
      </w:r>
      <w:r>
        <w:rPr>
          <w:rStyle w:val="CodeInTextPACKT"/>
        </w:rPr>
        <w:t>Attachment</w:t>
      </w:r>
      <w:r>
        <w:t xml:space="preserve"> property</w:t>
      </w:r>
      <w:r w:rsidR="004D3C2E">
        <w:fldChar w:fldCharType="begin"/>
      </w:r>
      <w:r>
        <w:instrText>xe "Attachment property"</w:instrText>
      </w:r>
      <w:r w:rsidR="004D3C2E">
        <w:fldChar w:fldCharType="end"/>
      </w:r>
      <w:r>
        <w:t xml:space="preserve"> in the AQS query. This allows us to search for a string within the file name or inside the file itself. When the results are returned, we loop through each message, and use the Load method to load the attachment, which allows us to then access the </w:t>
      </w:r>
      <w:r>
        <w:rPr>
          <w:rStyle w:val="CodeInTextPACKT"/>
        </w:rPr>
        <w:t>Content</w:t>
      </w:r>
      <w:r>
        <w:t xml:space="preserve"> property of each attachment. The </w:t>
      </w:r>
      <w:r>
        <w:rPr>
          <w:rStyle w:val="CodeInTextPACKT"/>
        </w:rPr>
        <w:t>Content</w:t>
      </w:r>
      <w:r>
        <w:t xml:space="preserve"> property</w:t>
      </w:r>
      <w:r w:rsidR="004D3C2E">
        <w:fldChar w:fldCharType="begin"/>
      </w:r>
      <w:r>
        <w:instrText>xe "Content property"</w:instrText>
      </w:r>
      <w:r w:rsidR="004D3C2E">
        <w:fldChar w:fldCharType="end"/>
      </w:r>
      <w:r>
        <w:t xml:space="preserve"> stores the message attachment as a byte array, which can easily be used to recreate the file using the </w:t>
      </w:r>
      <w:r>
        <w:rPr>
          <w:rStyle w:val="CodeInTextPACKT"/>
        </w:rPr>
        <w:t>Set-Content</w:t>
      </w:r>
      <w:r>
        <w:t xml:space="preserve"> cmdlet</w:t>
      </w:r>
      <w:r w:rsidR="004D3C2E">
        <w:fldChar w:fldCharType="begin"/>
      </w:r>
      <w:r>
        <w:instrText>xe "Set-Content cmdlet"</w:instrText>
      </w:r>
      <w:r w:rsidR="004D3C2E">
        <w:fldChar w:fldCharType="end"/>
      </w:r>
      <w:r>
        <w:t xml:space="preserve"> by specifying the encoding as </w:t>
      </w:r>
      <w:r>
        <w:rPr>
          <w:rStyle w:val="CodeInTextPACKT"/>
        </w:rPr>
        <w:t>Byte</w:t>
      </w:r>
      <w:r>
        <w:t>.</w:t>
      </w:r>
    </w:p>
    <w:p w:rsidR="0082696F" w:rsidRDefault="0082696F" w:rsidP="0082696F">
      <w:pPr>
        <w:pStyle w:val="NormalPACKT"/>
        <w:rPr>
          <w:rStyle w:val="ItalicsPACKT"/>
        </w:rPr>
      </w:pPr>
      <w:r>
        <w:t xml:space="preserve">There are a number of well-known mailbox folders that can be searched using the </w:t>
      </w:r>
      <w:proofErr w:type="spellStart"/>
      <w:r>
        <w:rPr>
          <w:rStyle w:val="CodeInTextPACKT"/>
        </w:rPr>
        <w:t>FindItems</w:t>
      </w:r>
      <w:proofErr w:type="spellEnd"/>
      <w:r>
        <w:t xml:space="preserve"> method. For details, see the recipe earlier in this chapter titled </w:t>
      </w:r>
      <w:r>
        <w:rPr>
          <w:rStyle w:val="ItalicsPACKT"/>
        </w:rPr>
        <w:t>Searching mailboxes.</w:t>
      </w:r>
    </w:p>
    <w:p w:rsidR="0082696F" w:rsidRDefault="0082696F" w:rsidP="0082696F">
      <w:pPr>
        <w:pStyle w:val="Heading2"/>
      </w:pPr>
      <w:r>
        <w:t>There's more...</w:t>
      </w:r>
    </w:p>
    <w:p w:rsidR="0082696F" w:rsidRDefault="004D3C2E" w:rsidP="0082696F">
      <w:pPr>
        <w:pStyle w:val="NormalPACKT"/>
      </w:pPr>
      <w:r>
        <w:fldChar w:fldCharType="begin"/>
      </w:r>
      <w:r w:rsidR="0082696F">
        <w:instrText>xe "mailbox:attachments, exporting"</w:instrText>
      </w:r>
      <w:r>
        <w:fldChar w:fldCharType="end"/>
      </w:r>
      <w:r w:rsidR="0082696F">
        <w:t xml:space="preserve">Like many of our previous examples, reusability is key. Let's take this code and add a few enhancements so it can be run via a PowerShell script. Add the following code to a file called </w:t>
      </w:r>
      <w:r w:rsidR="0082696F">
        <w:rPr>
          <w:rStyle w:val="CodeInTextPACKT"/>
        </w:rPr>
        <w:t>AttachmentExport.ps1</w:t>
      </w:r>
      <w:r w:rsidR="0082696F">
        <w:t>:</w:t>
      </w:r>
    </w:p>
    <w:p w:rsidR="0082696F" w:rsidRDefault="0082696F" w:rsidP="0082696F">
      <w:pPr>
        <w:pStyle w:val="CodePACKT"/>
      </w:pPr>
      <w:r>
        <w:t>Param($folder, $query, $path, $mailbox)</w:t>
      </w:r>
    </w:p>
    <w:p w:rsidR="0082696F" w:rsidRDefault="0082696F" w:rsidP="0082696F">
      <w:pPr>
        <w:pStyle w:val="CodePACKT"/>
      </w:pPr>
    </w:p>
    <w:p w:rsidR="0082696F" w:rsidRDefault="0082696F" w:rsidP="0082696F">
      <w:pPr>
        <w:pStyle w:val="CodePACKT"/>
      </w:pPr>
      <w:r>
        <w:t>Add-Type -Path C:\EWS\Microsoft.Exchange.WebServices.dll</w:t>
      </w:r>
    </w:p>
    <w:p w:rsidR="0082696F" w:rsidRDefault="0082696F" w:rsidP="0082696F">
      <w:pPr>
        <w:pStyle w:val="CodePACKT"/>
      </w:pPr>
      <w:r>
        <w:t xml:space="preserve">$svc = New-Object </w:t>
      </w:r>
      <w:proofErr w:type="spellStart"/>
      <w:r>
        <w:t>Microsoft.Exchange.WebServices.Data.ExchangeService</w:t>
      </w:r>
      <w:proofErr w:type="spellEnd"/>
    </w:p>
    <w:p w:rsidR="0082696F" w:rsidRDefault="0082696F" w:rsidP="0082696F">
      <w:pPr>
        <w:pStyle w:val="CodePACKT"/>
      </w:pPr>
    </w:p>
    <w:p w:rsidR="0082696F" w:rsidRDefault="0082696F" w:rsidP="0082696F">
      <w:pPr>
        <w:pStyle w:val="CodePACKT"/>
      </w:pPr>
      <w:r>
        <w:t>$id = New-Object -</w:t>
      </w:r>
      <w:proofErr w:type="spellStart"/>
      <w:r>
        <w:t>TypeName</w:t>
      </w:r>
      <w:proofErr w:type="spellEnd"/>
      <w:r>
        <w:t xml:space="preserve"> `</w:t>
      </w:r>
    </w:p>
    <w:p w:rsidR="0082696F" w:rsidRDefault="0082696F" w:rsidP="0082696F">
      <w:pPr>
        <w:pStyle w:val="CodePACKT"/>
      </w:pPr>
      <w:proofErr w:type="spellStart"/>
      <w:r>
        <w:t>Microsoft.Exchange.WebServices.Data.ImpersonatedUserId</w:t>
      </w:r>
      <w:proofErr w:type="spellEnd"/>
      <w:r>
        <w:t xml:space="preserve"> `</w:t>
      </w:r>
    </w:p>
    <w:p w:rsidR="0082696F" w:rsidRDefault="0082696F" w:rsidP="0082696F">
      <w:pPr>
        <w:pStyle w:val="CodePACKT"/>
      </w:pPr>
      <w:r>
        <w:t>-</w:t>
      </w:r>
      <w:proofErr w:type="spellStart"/>
      <w:r>
        <w:t>ArgumentList</w:t>
      </w:r>
      <w:proofErr w:type="spellEnd"/>
      <w:r>
        <w:t xml:space="preserve"> "</w:t>
      </w:r>
      <w:proofErr w:type="spellStart"/>
      <w:r>
        <w:t>SmtpAddress</w:t>
      </w:r>
      <w:proofErr w:type="spellEnd"/>
      <w:r>
        <w:t>",$mailbox</w:t>
      </w:r>
    </w:p>
    <w:p w:rsidR="0082696F" w:rsidRDefault="0082696F" w:rsidP="0082696F">
      <w:pPr>
        <w:pStyle w:val="CodePACKT"/>
      </w:pPr>
    </w:p>
    <w:p w:rsidR="0082696F" w:rsidRDefault="0082696F" w:rsidP="0082696F">
      <w:pPr>
        <w:pStyle w:val="CodePACKT"/>
      </w:pPr>
      <w:r>
        <w:t>$</w:t>
      </w:r>
      <w:proofErr w:type="spellStart"/>
      <w:r>
        <w:t>svc.ImpersonatedUserId</w:t>
      </w:r>
      <w:proofErr w:type="spellEnd"/>
      <w:r>
        <w:t xml:space="preserve"> = $id</w:t>
      </w:r>
    </w:p>
    <w:p w:rsidR="0082696F" w:rsidRDefault="0082696F" w:rsidP="0082696F">
      <w:pPr>
        <w:pStyle w:val="CodePACKT"/>
      </w:pPr>
      <w:r>
        <w:t>$</w:t>
      </w:r>
      <w:proofErr w:type="spellStart"/>
      <w:r>
        <w:t>svc.AutoDiscoverUrl</w:t>
      </w:r>
      <w:proofErr w:type="spellEnd"/>
      <w:r>
        <w:t>($mailbox)</w:t>
      </w:r>
    </w:p>
    <w:p w:rsidR="0082696F" w:rsidRDefault="0082696F" w:rsidP="0082696F">
      <w:pPr>
        <w:pStyle w:val="CodePACKT"/>
      </w:pPr>
    </w:p>
    <w:p w:rsidR="0082696F" w:rsidRDefault="0082696F" w:rsidP="0082696F">
      <w:pPr>
        <w:pStyle w:val="CodePACKT"/>
      </w:pPr>
      <w:r>
        <w:t>$view = New-Object -</w:t>
      </w:r>
      <w:proofErr w:type="spellStart"/>
      <w:r>
        <w:t>TypeName</w:t>
      </w:r>
      <w:proofErr w:type="spellEnd"/>
      <w:r>
        <w:t xml:space="preserve"> `</w:t>
      </w:r>
    </w:p>
    <w:p w:rsidR="0082696F" w:rsidRDefault="0082696F" w:rsidP="0082696F">
      <w:pPr>
        <w:pStyle w:val="CodePACKT"/>
      </w:pPr>
      <w:proofErr w:type="spellStart"/>
      <w:r>
        <w:t>Microsoft.Exchange.WebServices.Data.ItemView</w:t>
      </w:r>
      <w:proofErr w:type="spellEnd"/>
      <w:r>
        <w:t xml:space="preserve"> `</w:t>
      </w:r>
    </w:p>
    <w:p w:rsidR="0082696F" w:rsidRDefault="0082696F" w:rsidP="0082696F">
      <w:pPr>
        <w:pStyle w:val="CodePACKT"/>
      </w:pPr>
      <w:r>
        <w:t>-</w:t>
      </w:r>
      <w:proofErr w:type="spellStart"/>
      <w:r>
        <w:t>ArgumentList</w:t>
      </w:r>
      <w:proofErr w:type="spellEnd"/>
      <w:r>
        <w:t xml:space="preserve"> 100</w:t>
      </w:r>
    </w:p>
    <w:p w:rsidR="0082696F" w:rsidRDefault="0082696F" w:rsidP="0082696F">
      <w:pPr>
        <w:pStyle w:val="CodePACKT"/>
      </w:pPr>
    </w:p>
    <w:p w:rsidR="0082696F" w:rsidRDefault="0082696F" w:rsidP="0082696F">
      <w:pPr>
        <w:pStyle w:val="CodePACKT"/>
      </w:pPr>
      <w:r>
        <w:t>$base = [</w:t>
      </w:r>
      <w:proofErr w:type="spellStart"/>
      <w:r>
        <w:t>Microsoft.Exchange.WebServices.Data.BasePropertySet</w:t>
      </w:r>
      <w:proofErr w:type="spellEnd"/>
      <w:r>
        <w:t>]</w:t>
      </w:r>
    </w:p>
    <w:p w:rsidR="0082696F" w:rsidRDefault="0082696F" w:rsidP="0082696F">
      <w:pPr>
        <w:pStyle w:val="CodePACKT"/>
      </w:pPr>
    </w:p>
    <w:p w:rsidR="0082696F" w:rsidRDefault="0082696F" w:rsidP="0082696F">
      <w:pPr>
        <w:pStyle w:val="CodePACKT"/>
      </w:pPr>
      <w:r>
        <w:t>$</w:t>
      </w:r>
      <w:proofErr w:type="spellStart"/>
      <w:r>
        <w:t>propertyset</w:t>
      </w:r>
      <w:proofErr w:type="spellEnd"/>
      <w:r>
        <w:t xml:space="preserve"> = New-Object –</w:t>
      </w:r>
      <w:proofErr w:type="spellStart"/>
      <w:r>
        <w:t>TypeName</w:t>
      </w:r>
      <w:proofErr w:type="spellEnd"/>
      <w:r>
        <w:t xml:space="preserve"> `</w:t>
      </w:r>
    </w:p>
    <w:p w:rsidR="0082696F" w:rsidRDefault="0082696F" w:rsidP="0082696F">
      <w:pPr>
        <w:pStyle w:val="CodePACKT"/>
      </w:pPr>
      <w:proofErr w:type="spellStart"/>
      <w:r>
        <w:t>Microsoft.Exchange.WebServices.Data.PropertySet</w:t>
      </w:r>
      <w:proofErr w:type="spellEnd"/>
      <w:r>
        <w:t xml:space="preserve"> (</w:t>
      </w:r>
    </w:p>
    <w:p w:rsidR="0082696F" w:rsidRDefault="0082696F" w:rsidP="0082696F">
      <w:pPr>
        <w:pStyle w:val="CodePACKT"/>
      </w:pPr>
      <w:r>
        <w:t xml:space="preserve">  $base::</w:t>
      </w:r>
      <w:proofErr w:type="spellStart"/>
      <w:r>
        <w:t>FirstClassProperties</w:t>
      </w:r>
      <w:proofErr w:type="spellEnd"/>
    </w:p>
    <w:p w:rsidR="0082696F" w:rsidRDefault="0082696F" w:rsidP="0082696F">
      <w:pPr>
        <w:pStyle w:val="CodePACKT"/>
      </w:pPr>
      <w:r>
        <w:t>)</w:t>
      </w:r>
    </w:p>
    <w:p w:rsidR="0082696F" w:rsidRDefault="0082696F" w:rsidP="0082696F">
      <w:pPr>
        <w:pStyle w:val="CodePACKT"/>
      </w:pPr>
    </w:p>
    <w:p w:rsidR="0082696F" w:rsidRDefault="0082696F" w:rsidP="0082696F">
      <w:pPr>
        <w:pStyle w:val="CodePACKT"/>
      </w:pPr>
      <w:r>
        <w:t>$</w:t>
      </w:r>
      <w:proofErr w:type="spellStart"/>
      <w:r>
        <w:t>view.PropertySet</w:t>
      </w:r>
      <w:proofErr w:type="spellEnd"/>
      <w:r>
        <w:t xml:space="preserve"> = $</w:t>
      </w:r>
      <w:proofErr w:type="spellStart"/>
      <w:r>
        <w:t>propertyset</w:t>
      </w:r>
      <w:proofErr w:type="spellEnd"/>
    </w:p>
    <w:p w:rsidR="0082696F" w:rsidRDefault="0082696F" w:rsidP="0082696F">
      <w:pPr>
        <w:pStyle w:val="CodePACKT"/>
      </w:pPr>
    </w:p>
    <w:p w:rsidR="0082696F" w:rsidRDefault="0082696F" w:rsidP="0082696F">
      <w:pPr>
        <w:pStyle w:val="CodePACKT"/>
      </w:pPr>
      <w:r>
        <w:t>$items = $</w:t>
      </w:r>
      <w:proofErr w:type="spellStart"/>
      <w:r>
        <w:t>svc.FindItems</w:t>
      </w:r>
      <w:proofErr w:type="spellEnd"/>
      <w:r>
        <w:t>($</w:t>
      </w:r>
      <w:proofErr w:type="spellStart"/>
      <w:r>
        <w:t>folder,$query,$view</w:t>
      </w:r>
      <w:proofErr w:type="spellEnd"/>
      <w:r>
        <w:t>)</w:t>
      </w:r>
    </w:p>
    <w:p w:rsidR="0082696F" w:rsidRDefault="0082696F" w:rsidP="0082696F">
      <w:pPr>
        <w:pStyle w:val="CodePACKT"/>
      </w:pPr>
    </w:p>
    <w:p w:rsidR="0082696F" w:rsidRDefault="0082696F" w:rsidP="0082696F">
      <w:pPr>
        <w:pStyle w:val="CodePACKT"/>
      </w:pPr>
      <w:r>
        <w:t>$items | Foreach-Object{</w:t>
      </w:r>
    </w:p>
    <w:p w:rsidR="0082696F" w:rsidRDefault="0082696F" w:rsidP="0082696F">
      <w:pPr>
        <w:pStyle w:val="CodePACKT"/>
      </w:pPr>
      <w:r>
        <w:t xml:space="preserve">  if($_.</w:t>
      </w:r>
      <w:proofErr w:type="spellStart"/>
      <w:r>
        <w:t>HasAttachments</w:t>
      </w:r>
      <w:proofErr w:type="spellEnd"/>
      <w:r>
        <w:t>) {</w:t>
      </w:r>
    </w:p>
    <w:p w:rsidR="0082696F" w:rsidRDefault="0082696F" w:rsidP="0082696F">
      <w:pPr>
        <w:pStyle w:val="CodePACKT"/>
      </w:pPr>
      <w:r>
        <w:t xml:space="preserve">    $_.Load()</w:t>
      </w:r>
    </w:p>
    <w:p w:rsidR="0082696F" w:rsidRDefault="0082696F" w:rsidP="0082696F">
      <w:pPr>
        <w:pStyle w:val="CodePACKT"/>
      </w:pPr>
      <w:r>
        <w:t xml:space="preserve">    $_.Attachments | ForEach-Object {</w:t>
      </w:r>
    </w:p>
    <w:p w:rsidR="0082696F" w:rsidRDefault="0082696F" w:rsidP="0082696F">
      <w:pPr>
        <w:pStyle w:val="CodePACKT"/>
      </w:pPr>
      <w:r>
        <w:t xml:space="preserve">      $_.Load()</w:t>
      </w:r>
    </w:p>
    <w:p w:rsidR="0082696F" w:rsidRDefault="0082696F" w:rsidP="0082696F">
      <w:pPr>
        <w:pStyle w:val="CodePACKT"/>
      </w:pPr>
      <w:r>
        <w:t xml:space="preserve">      $filename = $_.Name</w:t>
      </w:r>
    </w:p>
    <w:p w:rsidR="0082696F" w:rsidRDefault="0082696F" w:rsidP="0082696F">
      <w:pPr>
        <w:pStyle w:val="CodePACKT"/>
      </w:pPr>
    </w:p>
    <w:p w:rsidR="0082696F" w:rsidRDefault="0082696F" w:rsidP="0082696F">
      <w:pPr>
        <w:pStyle w:val="CodePACKT"/>
      </w:pPr>
      <w:r>
        <w:t xml:space="preserve">      Set-Content -Path $path\$filename `</w:t>
      </w:r>
    </w:p>
    <w:p w:rsidR="0082696F" w:rsidRDefault="0082696F" w:rsidP="0082696F">
      <w:pPr>
        <w:pStyle w:val="CodePACKT"/>
      </w:pPr>
      <w:r>
        <w:t xml:space="preserve">      -Value $_.Content `</w:t>
      </w:r>
    </w:p>
    <w:p w:rsidR="0082696F" w:rsidRDefault="0082696F" w:rsidP="0082696F">
      <w:pPr>
        <w:pStyle w:val="CodePACKT"/>
      </w:pPr>
      <w:r>
        <w:t xml:space="preserve">      -Encoding Byte `</w:t>
      </w:r>
    </w:p>
    <w:p w:rsidR="0082696F" w:rsidRDefault="0082696F" w:rsidP="0082696F">
      <w:pPr>
        <w:pStyle w:val="CodePACKT"/>
      </w:pPr>
      <w:r>
        <w:t xml:space="preserve">      -Force</w:t>
      </w:r>
    </w:p>
    <w:p w:rsidR="0082696F" w:rsidRDefault="0082696F" w:rsidP="0082696F">
      <w:pPr>
        <w:pStyle w:val="CodePACKT"/>
      </w:pPr>
      <w:r>
        <w:t xml:space="preserve">    }</w:t>
      </w:r>
    </w:p>
    <w:p w:rsidR="0082696F" w:rsidRDefault="0082696F" w:rsidP="0082696F">
      <w:pPr>
        <w:pStyle w:val="CodePACKT"/>
      </w:pPr>
      <w:r>
        <w:t xml:space="preserve">  }</w:t>
      </w:r>
    </w:p>
    <w:p w:rsidR="0082696F" w:rsidRDefault="0082696F" w:rsidP="0082696F">
      <w:pPr>
        <w:pStyle w:val="CodeEndPACKT"/>
      </w:pPr>
      <w:r>
        <w:t>}</w:t>
      </w:r>
    </w:p>
    <w:p w:rsidR="0082696F" w:rsidRDefault="0082696F" w:rsidP="0082696F">
      <w:pPr>
        <w:pStyle w:val="NormalPACKT"/>
      </w:pPr>
      <w:r>
        <w:t xml:space="preserve">Using this script, we can export the attachments from one or more mailboxes since we've included the code to support impersonation. Just make sure your account has been assigned the </w:t>
      </w:r>
      <w:proofErr w:type="spellStart"/>
      <w:r>
        <w:rPr>
          <w:rStyle w:val="CodeInTextPACKT"/>
        </w:rPr>
        <w:t>ApplicationImpersonation</w:t>
      </w:r>
      <w:proofErr w:type="spellEnd"/>
      <w:r>
        <w:t xml:space="preserve"> RBAC role when running this script against another mailbox. Let's say we wanted to export all of the Excel files that are attached to </w:t>
      </w:r>
      <w:r w:rsidR="004D3C2E">
        <w:fldChar w:fldCharType="begin"/>
      </w:r>
      <w:r>
        <w:instrText>xe "attachments:from mailbox, exporting"</w:instrText>
      </w:r>
      <w:r w:rsidR="004D3C2E">
        <w:fldChar w:fldCharType="end"/>
      </w:r>
      <w:r w:rsidR="004D3C2E">
        <w:fldChar w:fldCharType="begin"/>
      </w:r>
      <w:r>
        <w:instrText>xe "mailbox:attachments, exporting"</w:instrText>
      </w:r>
      <w:r w:rsidR="004D3C2E">
        <w:fldChar w:fldCharType="end"/>
      </w:r>
      <w:r>
        <w:t xml:space="preserve">messages in the </w:t>
      </w:r>
      <w:r>
        <w:rPr>
          <w:rStyle w:val="CodeInTextPACKT"/>
        </w:rPr>
        <w:t>sysadmin</w:t>
      </w:r>
      <w:r>
        <w:t xml:space="preserve"> mailbox. Run this script with the following syntax:</w:t>
      </w:r>
    </w:p>
    <w:p w:rsidR="0082696F" w:rsidRDefault="0082696F" w:rsidP="0082696F">
      <w:pPr>
        <w:pStyle w:val="CodePACKT"/>
      </w:pPr>
      <w:r>
        <w:t xml:space="preserve">c:\AttachmentExport.ps1 -folder </w:t>
      </w:r>
      <w:r w:rsidR="00865459">
        <w:t xml:space="preserve">Inbox </w:t>
      </w:r>
      <w:r>
        <w:t>`</w:t>
      </w:r>
    </w:p>
    <w:p w:rsidR="0082696F" w:rsidRDefault="0082696F" w:rsidP="0082696F">
      <w:pPr>
        <w:pStyle w:val="CodePACKT"/>
      </w:pPr>
      <w:r>
        <w:t xml:space="preserve">-mailbox </w:t>
      </w:r>
      <w:r w:rsidR="009522AB">
        <w:t>emoss</w:t>
      </w:r>
      <w:r w:rsidR="00865459">
        <w:t>@testlabs.se</w:t>
      </w:r>
      <w:r>
        <w:t xml:space="preserve"> `</w:t>
      </w:r>
    </w:p>
    <w:p w:rsidR="0082696F" w:rsidRDefault="0082696F" w:rsidP="0082696F">
      <w:pPr>
        <w:pStyle w:val="CodePACKT"/>
      </w:pPr>
      <w:r>
        <w:t>-query "</w:t>
      </w:r>
      <w:proofErr w:type="spellStart"/>
      <w:r>
        <w:t>attachment:</w:t>
      </w:r>
      <w:r w:rsidR="00865459">
        <w:t>docx</w:t>
      </w:r>
      <w:proofErr w:type="spellEnd"/>
      <w:r>
        <w:t>" `</w:t>
      </w:r>
    </w:p>
    <w:p w:rsidR="0082696F" w:rsidRDefault="0082696F" w:rsidP="0082696F">
      <w:pPr>
        <w:pStyle w:val="CodeEndPACKT"/>
      </w:pPr>
      <w:r>
        <w:t>-path c:\</w:t>
      </w:r>
      <w:r w:rsidR="00865459">
        <w:t>Export</w:t>
      </w:r>
    </w:p>
    <w:p w:rsidR="0082696F" w:rsidRDefault="0082696F" w:rsidP="0082696F">
      <w:pPr>
        <w:pStyle w:val="NormalPACKT"/>
      </w:pPr>
      <w:r>
        <w:t>You can also export all attachments simply by using a wildcard in the search query:</w:t>
      </w:r>
    </w:p>
    <w:p w:rsidR="0082696F" w:rsidRDefault="0082696F" w:rsidP="0082696F">
      <w:pPr>
        <w:pStyle w:val="CodePACKT"/>
      </w:pPr>
      <w:r>
        <w:t xml:space="preserve">c:\AttachmentExport.ps1 -folder </w:t>
      </w:r>
      <w:r w:rsidR="00865459">
        <w:t xml:space="preserve">Inbox </w:t>
      </w:r>
      <w:r>
        <w:t>`</w:t>
      </w:r>
    </w:p>
    <w:p w:rsidR="0082696F" w:rsidRDefault="0082696F" w:rsidP="0082696F">
      <w:pPr>
        <w:pStyle w:val="CodePACKT"/>
      </w:pPr>
      <w:r>
        <w:t xml:space="preserve">-mailbox </w:t>
      </w:r>
      <w:r w:rsidR="009522AB">
        <w:t>emoss</w:t>
      </w:r>
      <w:r w:rsidR="00865459">
        <w:t>@testlabs.se</w:t>
      </w:r>
      <w:r>
        <w:t xml:space="preserve"> `</w:t>
      </w:r>
    </w:p>
    <w:p w:rsidR="0082696F" w:rsidRDefault="0082696F" w:rsidP="0082696F">
      <w:pPr>
        <w:pStyle w:val="CodePACKT"/>
      </w:pPr>
      <w:r>
        <w:t>-query "</w:t>
      </w:r>
      <w:proofErr w:type="spellStart"/>
      <w:r>
        <w:t>attachment</w:t>
      </w:r>
      <w:r w:rsidR="00865459">
        <w:t>:</w:t>
      </w:r>
      <w:r w:rsidR="009522AB">
        <w:t>xlsx</w:t>
      </w:r>
      <w:proofErr w:type="spellEnd"/>
      <w:r w:rsidR="00865459">
        <w:t xml:space="preserve">" </w:t>
      </w:r>
      <w:r>
        <w:t>`</w:t>
      </w:r>
    </w:p>
    <w:p w:rsidR="0082696F" w:rsidRDefault="0082696F" w:rsidP="0082696F">
      <w:pPr>
        <w:pStyle w:val="CodeEndPACKT"/>
      </w:pPr>
      <w:r>
        <w:t>-path c:\</w:t>
      </w:r>
      <w:r w:rsidR="00865459">
        <w:t>Export</w:t>
      </w:r>
    </w:p>
    <w:p w:rsidR="0082696F" w:rsidRDefault="0082696F" w:rsidP="0082696F">
      <w:pPr>
        <w:pStyle w:val="NormalPACKT"/>
        <w:spacing w:after="0"/>
      </w:pPr>
      <w:r>
        <w:t>Keep in mind that, since our item view is set to 100, we may need to increase the number if we want to search through mailbox folders with a higher item count.</w:t>
      </w:r>
      <w:r w:rsidR="00827679">
        <w:t xml:space="preserve"> See screenshot </w:t>
      </w:r>
      <w:r w:rsidR="00827679" w:rsidRPr="00DC758D">
        <w:t>below for example usage</w:t>
      </w:r>
      <w:r w:rsidR="00DC758D">
        <w:t xml:space="preserve"> of the script and the result</w:t>
      </w:r>
      <w:r w:rsidR="00827679" w:rsidRPr="00DC758D">
        <w:t>:</w:t>
      </w:r>
    </w:p>
    <w:p w:rsidR="00827679" w:rsidRDefault="003850FA" w:rsidP="0082696F">
      <w:pPr>
        <w:pStyle w:val="NormalPACKT"/>
        <w:spacing w:after="0"/>
      </w:pPr>
      <w:r>
        <w:rPr>
          <w:noProof/>
        </w:rPr>
        <w:drawing>
          <wp:inline distT="0" distB="0" distL="0" distR="0">
            <wp:extent cx="5026660" cy="2773045"/>
            <wp:effectExtent l="0" t="0" r="0" b="0"/>
            <wp:docPr id="12" name="Picture 12" descr="7081EN_1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081EN_14_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6660" cy="2773045"/>
                    </a:xfrm>
                    <a:prstGeom prst="rect">
                      <a:avLst/>
                    </a:prstGeom>
                    <a:noFill/>
                    <a:ln>
                      <a:noFill/>
                    </a:ln>
                  </pic:spPr>
                </pic:pic>
              </a:graphicData>
            </a:graphic>
          </wp:inline>
        </w:drawing>
      </w:r>
    </w:p>
    <w:p w:rsidR="00DC758D" w:rsidRDefault="00013E0C" w:rsidP="009522AB">
      <w:pPr>
        <w:pStyle w:val="LayoutInformationPACKT"/>
        <w:jc w:val="center"/>
      </w:pPr>
      <w:r>
        <w:t>7081</w:t>
      </w:r>
      <w:r w:rsidR="00865459">
        <w:t>EN</w:t>
      </w:r>
      <w:r w:rsidR="00DC758D">
        <w:t>_</w:t>
      </w:r>
      <w:r w:rsidR="00865459">
        <w:t>1</w:t>
      </w:r>
      <w:r w:rsidR="009105DA">
        <w:t>4</w:t>
      </w:r>
      <w:r w:rsidR="009522AB">
        <w:t>_12</w:t>
      </w:r>
    </w:p>
    <w:p w:rsidR="0082696F" w:rsidRDefault="0082696F" w:rsidP="0082696F">
      <w:pPr>
        <w:pStyle w:val="Heading2"/>
      </w:pPr>
      <w:r>
        <w:t>See also</w:t>
      </w:r>
    </w:p>
    <w:p w:rsidR="0084380E" w:rsidRPr="0082696F" w:rsidRDefault="0082696F" w:rsidP="0082696F">
      <w:pPr>
        <w:pStyle w:val="BulletEndPACKT"/>
      </w:pPr>
      <w:r>
        <w:rPr>
          <w:rStyle w:val="ItalicsPACKT"/>
        </w:rPr>
        <w:t>Searching mailboxes</w:t>
      </w:r>
    </w:p>
    <w:sectPr w:rsidR="0084380E" w:rsidRPr="0082696F" w:rsidSect="00EE68A3">
      <w:footerReference w:type="even" r:id="rId23"/>
      <w:footerReference w:type="default" r:id="rId24"/>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144" w:rsidRDefault="00D36144" w:rsidP="004D7B8D">
      <w:r>
        <w:separator/>
      </w:r>
    </w:p>
    <w:p w:rsidR="00D36144" w:rsidRDefault="00D36144" w:rsidP="004D7B8D"/>
    <w:p w:rsidR="00D36144" w:rsidRDefault="00D36144"/>
    <w:p w:rsidR="00D36144" w:rsidRDefault="00D36144"/>
    <w:p w:rsidR="00D36144" w:rsidRDefault="00D36144" w:rsidP="00F37CED"/>
    <w:p w:rsidR="00D36144" w:rsidRDefault="00D36144"/>
  </w:endnote>
  <w:endnote w:type="continuationSeparator" w:id="0">
    <w:p w:rsidR="00D36144" w:rsidRDefault="00D36144" w:rsidP="004D7B8D">
      <w:r>
        <w:continuationSeparator/>
      </w:r>
    </w:p>
    <w:p w:rsidR="00D36144" w:rsidRDefault="00D36144" w:rsidP="004D7B8D"/>
    <w:p w:rsidR="00D36144" w:rsidRDefault="00D36144"/>
    <w:p w:rsidR="00D36144" w:rsidRDefault="00D36144"/>
    <w:p w:rsidR="00D36144" w:rsidRDefault="00D36144" w:rsidP="00F37CED"/>
    <w:p w:rsidR="00D36144" w:rsidRDefault="00D361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B67" w:rsidRDefault="004D3C2E" w:rsidP="006A69A1">
    <w:pPr>
      <w:pStyle w:val="Footer"/>
    </w:pPr>
    <w:r>
      <w:fldChar w:fldCharType="begin"/>
    </w:r>
    <w:r w:rsidR="00DD0B67">
      <w:instrText xml:space="preserve">PAGE  </w:instrText>
    </w:r>
    <w:r>
      <w:fldChar w:fldCharType="separate"/>
    </w:r>
    <w:r w:rsidR="00054D96">
      <w:rPr>
        <w:noProof/>
      </w:rPr>
      <w:t>2</w:t>
    </w:r>
    <w:r>
      <w:rPr>
        <w:noProof/>
      </w:rPr>
      <w:fldChar w:fldCharType="end"/>
    </w:r>
  </w:p>
  <w:p w:rsidR="00DD0B67" w:rsidRDefault="00DD0B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B67" w:rsidRDefault="004D3C2E" w:rsidP="006A69A1">
    <w:pPr>
      <w:pStyle w:val="Footer"/>
    </w:pPr>
    <w:r>
      <w:fldChar w:fldCharType="begin"/>
    </w:r>
    <w:r w:rsidR="00DD0B67">
      <w:instrText xml:space="preserve">PAGE  </w:instrText>
    </w:r>
    <w:r>
      <w:fldChar w:fldCharType="separate"/>
    </w:r>
    <w:r w:rsidR="00054D96">
      <w:rPr>
        <w:noProof/>
      </w:rPr>
      <w:t>3</w:t>
    </w:r>
    <w:r>
      <w:rPr>
        <w:noProof/>
      </w:rPr>
      <w:fldChar w:fldCharType="end"/>
    </w:r>
  </w:p>
  <w:p w:rsidR="00DD0B67" w:rsidRDefault="00DD0B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144" w:rsidRDefault="00D36144" w:rsidP="004D7B8D">
      <w:r>
        <w:separator/>
      </w:r>
    </w:p>
    <w:p w:rsidR="00D36144" w:rsidRDefault="00D36144" w:rsidP="004D7B8D"/>
    <w:p w:rsidR="00D36144" w:rsidRDefault="00D36144"/>
    <w:p w:rsidR="00D36144" w:rsidRDefault="00D36144"/>
    <w:p w:rsidR="00D36144" w:rsidRDefault="00D36144" w:rsidP="00F37CED"/>
    <w:p w:rsidR="00D36144" w:rsidRDefault="00D36144"/>
  </w:footnote>
  <w:footnote w:type="continuationSeparator" w:id="0">
    <w:p w:rsidR="00D36144" w:rsidRDefault="00D36144" w:rsidP="004D7B8D">
      <w:r>
        <w:continuationSeparator/>
      </w:r>
    </w:p>
    <w:p w:rsidR="00D36144" w:rsidRDefault="00D36144" w:rsidP="004D7B8D"/>
    <w:p w:rsidR="00D36144" w:rsidRDefault="00D36144"/>
    <w:p w:rsidR="00D36144" w:rsidRDefault="00D36144"/>
    <w:p w:rsidR="00D36144" w:rsidRDefault="00D36144" w:rsidP="00F37CED"/>
    <w:p w:rsidR="00D36144" w:rsidRDefault="00D361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9432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AEA7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509A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6E7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483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849E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503B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EC30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0B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58A3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6AF1"/>
    <w:multiLevelType w:val="hybridMultilevel"/>
    <w:tmpl w:val="F15AAF98"/>
    <w:lvl w:ilvl="0" w:tplc="CAE65E02">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77134A8"/>
    <w:multiLevelType w:val="hybridMultilevel"/>
    <w:tmpl w:val="884EA01C"/>
    <w:lvl w:ilvl="0" w:tplc="6CD45E5A">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25B4FA5"/>
    <w:multiLevelType w:val="hybridMultilevel"/>
    <w:tmpl w:val="0D5A90B0"/>
    <w:lvl w:ilvl="0" w:tplc="ACE67A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2F441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B7A44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E1D7DB8"/>
    <w:multiLevelType w:val="hybridMultilevel"/>
    <w:tmpl w:val="B688F990"/>
    <w:lvl w:ilvl="0" w:tplc="918E77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521055"/>
    <w:multiLevelType w:val="hybridMultilevel"/>
    <w:tmpl w:val="508EA7C2"/>
    <w:lvl w:ilvl="0" w:tplc="0BFAD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F0972"/>
    <w:multiLevelType w:val="hybridMultilevel"/>
    <w:tmpl w:val="2EEC9D40"/>
    <w:lvl w:ilvl="0" w:tplc="AA88CD4A">
      <w:start w:val="1"/>
      <w:numFmt w:val="decimal"/>
      <w:pStyle w:val="NumberedBulletPACK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2B5691"/>
    <w:multiLevelType w:val="hybridMultilevel"/>
    <w:tmpl w:val="5F1ABBA6"/>
    <w:lvl w:ilvl="0" w:tplc="FA02D2B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1639CD"/>
    <w:multiLevelType w:val="hybridMultilevel"/>
    <w:tmpl w:val="78665E2C"/>
    <w:lvl w:ilvl="0" w:tplc="0E146A0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F044DE"/>
    <w:multiLevelType w:val="hybridMultilevel"/>
    <w:tmpl w:val="5DA4E1FA"/>
    <w:lvl w:ilvl="0" w:tplc="452044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56895"/>
    <w:multiLevelType w:val="hybridMultilevel"/>
    <w:tmpl w:val="1D640B56"/>
    <w:lvl w:ilvl="0" w:tplc="0E146A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675EAA"/>
    <w:multiLevelType w:val="hybridMultilevel"/>
    <w:tmpl w:val="09EAB7DA"/>
    <w:lvl w:ilvl="0" w:tplc="BCA45862">
      <w:start w:val="1"/>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22"/>
  </w:num>
  <w:num w:numId="8">
    <w:abstractNumId w:val="23"/>
  </w:num>
  <w:num w:numId="9">
    <w:abstractNumId w:val="20"/>
  </w:num>
  <w:num w:numId="10">
    <w:abstractNumId w:val="16"/>
  </w:num>
  <w:num w:numId="11">
    <w:abstractNumId w:val="12"/>
  </w:num>
  <w:num w:numId="12">
    <w:abstractNumId w:val="19"/>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5"/>
  </w:num>
  <w:num w:numId="21">
    <w:abstractNumId w:val="21"/>
  </w:num>
  <w:num w:numId="22">
    <w:abstractNumId w:val="17"/>
  </w:num>
  <w:num w:numId="23">
    <w:abstractNumId w:val="17"/>
    <w:lvlOverride w:ilvl="0">
      <w:startOverride w:val="1"/>
    </w:lvlOverride>
  </w:num>
  <w:num w:numId="24">
    <w:abstractNumId w:val="11"/>
  </w:num>
  <w:num w:numId="25">
    <w:abstractNumId w:val="1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lvlOverride w:ilvl="2"/>
    <w:lvlOverride w:ilvl="3"/>
    <w:lvlOverride w:ilvl="4"/>
    <w:lvlOverride w:ilvl="5"/>
    <w:lvlOverride w:ilvl="6"/>
    <w:lvlOverride w:ilvl="7"/>
    <w:lvlOverride w:ilvl="8"/>
  </w:num>
  <w:num w:numId="28">
    <w:abstractNumId w:val="20"/>
    <w:lvlOverride w:ilvl="0">
      <w:startOverride w:val="1"/>
    </w:lvlOverride>
    <w:lvlOverride w:ilvl="1"/>
    <w:lvlOverride w:ilvl="2"/>
    <w:lvlOverride w:ilvl="3"/>
    <w:lvlOverride w:ilvl="4"/>
    <w:lvlOverride w:ilvl="5"/>
    <w:lvlOverride w:ilvl="6"/>
    <w:lvlOverride w:ilvl="7"/>
    <w:lvlOverride w:ilvl="8"/>
  </w:num>
  <w:num w:numId="29">
    <w:abstractNumId w:val="17"/>
    <w:lvlOverride w:ilvl="0">
      <w:startOverride w:val="1"/>
    </w:lvlOverride>
  </w:num>
  <w:num w:numId="30">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6F"/>
    <w:rsid w:val="00003EC0"/>
    <w:rsid w:val="00012946"/>
    <w:rsid w:val="00013E0C"/>
    <w:rsid w:val="00016185"/>
    <w:rsid w:val="00016601"/>
    <w:rsid w:val="00016AEE"/>
    <w:rsid w:val="000218AD"/>
    <w:rsid w:val="00024246"/>
    <w:rsid w:val="00054D96"/>
    <w:rsid w:val="000564C4"/>
    <w:rsid w:val="00063004"/>
    <w:rsid w:val="000640EC"/>
    <w:rsid w:val="00064D33"/>
    <w:rsid w:val="0007161A"/>
    <w:rsid w:val="00097D1F"/>
    <w:rsid w:val="000B1953"/>
    <w:rsid w:val="000E0611"/>
    <w:rsid w:val="000E5BA2"/>
    <w:rsid w:val="000E65F9"/>
    <w:rsid w:val="000F5401"/>
    <w:rsid w:val="0010087F"/>
    <w:rsid w:val="00107ACA"/>
    <w:rsid w:val="00113342"/>
    <w:rsid w:val="00115E81"/>
    <w:rsid w:val="001208EC"/>
    <w:rsid w:val="001308CE"/>
    <w:rsid w:val="00140C5A"/>
    <w:rsid w:val="00140FC2"/>
    <w:rsid w:val="00142D70"/>
    <w:rsid w:val="00154A2A"/>
    <w:rsid w:val="00155E18"/>
    <w:rsid w:val="00170543"/>
    <w:rsid w:val="00173FF7"/>
    <w:rsid w:val="00174938"/>
    <w:rsid w:val="00174C50"/>
    <w:rsid w:val="001D1992"/>
    <w:rsid w:val="001D7041"/>
    <w:rsid w:val="001E1125"/>
    <w:rsid w:val="001E666D"/>
    <w:rsid w:val="001F36DF"/>
    <w:rsid w:val="001F41AC"/>
    <w:rsid w:val="002300C2"/>
    <w:rsid w:val="00242093"/>
    <w:rsid w:val="00254EAB"/>
    <w:rsid w:val="0025600C"/>
    <w:rsid w:val="002713D5"/>
    <w:rsid w:val="00273E37"/>
    <w:rsid w:val="00282FB2"/>
    <w:rsid w:val="00297F39"/>
    <w:rsid w:val="002A00D3"/>
    <w:rsid w:val="002A3FCE"/>
    <w:rsid w:val="002C0D4A"/>
    <w:rsid w:val="002C455B"/>
    <w:rsid w:val="002C6D04"/>
    <w:rsid w:val="002E2E3C"/>
    <w:rsid w:val="002E679D"/>
    <w:rsid w:val="003048CD"/>
    <w:rsid w:val="003160EA"/>
    <w:rsid w:val="003331E1"/>
    <w:rsid w:val="00341BF2"/>
    <w:rsid w:val="00365221"/>
    <w:rsid w:val="00366D87"/>
    <w:rsid w:val="003713C1"/>
    <w:rsid w:val="00373890"/>
    <w:rsid w:val="003850FA"/>
    <w:rsid w:val="003C3D71"/>
    <w:rsid w:val="003C6341"/>
    <w:rsid w:val="003D6D53"/>
    <w:rsid w:val="003E79EB"/>
    <w:rsid w:val="003F5CE2"/>
    <w:rsid w:val="0040541D"/>
    <w:rsid w:val="00422582"/>
    <w:rsid w:val="00424F8B"/>
    <w:rsid w:val="004327EA"/>
    <w:rsid w:val="0043407B"/>
    <w:rsid w:val="0043495B"/>
    <w:rsid w:val="00440EA2"/>
    <w:rsid w:val="00442D28"/>
    <w:rsid w:val="00443165"/>
    <w:rsid w:val="004545E4"/>
    <w:rsid w:val="004548A0"/>
    <w:rsid w:val="00454C5E"/>
    <w:rsid w:val="00455EF9"/>
    <w:rsid w:val="004579E4"/>
    <w:rsid w:val="004716DA"/>
    <w:rsid w:val="004739EC"/>
    <w:rsid w:val="00474849"/>
    <w:rsid w:val="00486BC5"/>
    <w:rsid w:val="0049367E"/>
    <w:rsid w:val="004C029D"/>
    <w:rsid w:val="004C554E"/>
    <w:rsid w:val="004D1895"/>
    <w:rsid w:val="004D3C2E"/>
    <w:rsid w:val="004D7B8D"/>
    <w:rsid w:val="004E21BD"/>
    <w:rsid w:val="004E6F72"/>
    <w:rsid w:val="004E7CE7"/>
    <w:rsid w:val="004F651F"/>
    <w:rsid w:val="0051085C"/>
    <w:rsid w:val="00511E25"/>
    <w:rsid w:val="005202EF"/>
    <w:rsid w:val="00520A79"/>
    <w:rsid w:val="00521574"/>
    <w:rsid w:val="00525F74"/>
    <w:rsid w:val="00530E21"/>
    <w:rsid w:val="005320CE"/>
    <w:rsid w:val="005408CA"/>
    <w:rsid w:val="005552AE"/>
    <w:rsid w:val="005561E9"/>
    <w:rsid w:val="0056095D"/>
    <w:rsid w:val="00564443"/>
    <w:rsid w:val="00570F34"/>
    <w:rsid w:val="0057393C"/>
    <w:rsid w:val="00577141"/>
    <w:rsid w:val="005879A9"/>
    <w:rsid w:val="00596A31"/>
    <w:rsid w:val="005A3385"/>
    <w:rsid w:val="005A4F76"/>
    <w:rsid w:val="005A5690"/>
    <w:rsid w:val="005A6356"/>
    <w:rsid w:val="005B357E"/>
    <w:rsid w:val="005B42A6"/>
    <w:rsid w:val="005C6559"/>
    <w:rsid w:val="005D3C01"/>
    <w:rsid w:val="005D7043"/>
    <w:rsid w:val="005E30E6"/>
    <w:rsid w:val="00601BB7"/>
    <w:rsid w:val="0060204F"/>
    <w:rsid w:val="00607762"/>
    <w:rsid w:val="006261E9"/>
    <w:rsid w:val="006309B5"/>
    <w:rsid w:val="006314AF"/>
    <w:rsid w:val="00634B3B"/>
    <w:rsid w:val="00644139"/>
    <w:rsid w:val="00645EF1"/>
    <w:rsid w:val="00656263"/>
    <w:rsid w:val="00657F16"/>
    <w:rsid w:val="00664CAA"/>
    <w:rsid w:val="0067475F"/>
    <w:rsid w:val="006809CF"/>
    <w:rsid w:val="0068455C"/>
    <w:rsid w:val="00693756"/>
    <w:rsid w:val="00693A59"/>
    <w:rsid w:val="006954C6"/>
    <w:rsid w:val="006A69A1"/>
    <w:rsid w:val="006A6B67"/>
    <w:rsid w:val="006B7010"/>
    <w:rsid w:val="006C7D0E"/>
    <w:rsid w:val="006C7F86"/>
    <w:rsid w:val="006D2770"/>
    <w:rsid w:val="00700108"/>
    <w:rsid w:val="00704743"/>
    <w:rsid w:val="00711140"/>
    <w:rsid w:val="00712931"/>
    <w:rsid w:val="00716819"/>
    <w:rsid w:val="00724E11"/>
    <w:rsid w:val="00725CB6"/>
    <w:rsid w:val="0073223D"/>
    <w:rsid w:val="00734F1F"/>
    <w:rsid w:val="00745250"/>
    <w:rsid w:val="007457DC"/>
    <w:rsid w:val="007567C1"/>
    <w:rsid w:val="00757455"/>
    <w:rsid w:val="0077070C"/>
    <w:rsid w:val="0079004A"/>
    <w:rsid w:val="007C3738"/>
    <w:rsid w:val="007C616A"/>
    <w:rsid w:val="007D0FA4"/>
    <w:rsid w:val="007D5026"/>
    <w:rsid w:val="007E3C18"/>
    <w:rsid w:val="007E4140"/>
    <w:rsid w:val="008107F5"/>
    <w:rsid w:val="00814F82"/>
    <w:rsid w:val="0082696F"/>
    <w:rsid w:val="0082756B"/>
    <w:rsid w:val="00827679"/>
    <w:rsid w:val="008304D1"/>
    <w:rsid w:val="0083129C"/>
    <w:rsid w:val="008334FE"/>
    <w:rsid w:val="00835123"/>
    <w:rsid w:val="008408F2"/>
    <w:rsid w:val="00842D7E"/>
    <w:rsid w:val="0084380E"/>
    <w:rsid w:val="008449B2"/>
    <w:rsid w:val="00865459"/>
    <w:rsid w:val="00870CF5"/>
    <w:rsid w:val="0087580C"/>
    <w:rsid w:val="00875AB2"/>
    <w:rsid w:val="00884E14"/>
    <w:rsid w:val="0089774C"/>
    <w:rsid w:val="008A7AAE"/>
    <w:rsid w:val="008B44A9"/>
    <w:rsid w:val="008D5780"/>
    <w:rsid w:val="008E5F13"/>
    <w:rsid w:val="008F6D17"/>
    <w:rsid w:val="009105DA"/>
    <w:rsid w:val="00916060"/>
    <w:rsid w:val="00920EDD"/>
    <w:rsid w:val="0092674D"/>
    <w:rsid w:val="009438E0"/>
    <w:rsid w:val="00951082"/>
    <w:rsid w:val="009522AB"/>
    <w:rsid w:val="00954495"/>
    <w:rsid w:val="00961989"/>
    <w:rsid w:val="009738BB"/>
    <w:rsid w:val="00984120"/>
    <w:rsid w:val="00997F94"/>
    <w:rsid w:val="009A7870"/>
    <w:rsid w:val="009B3A81"/>
    <w:rsid w:val="009B3DC1"/>
    <w:rsid w:val="009C0516"/>
    <w:rsid w:val="009C1C90"/>
    <w:rsid w:val="009D4624"/>
    <w:rsid w:val="009D5FF0"/>
    <w:rsid w:val="009E2548"/>
    <w:rsid w:val="009E4DC7"/>
    <w:rsid w:val="009F1D80"/>
    <w:rsid w:val="00A112C9"/>
    <w:rsid w:val="00A20E23"/>
    <w:rsid w:val="00A2162F"/>
    <w:rsid w:val="00A25687"/>
    <w:rsid w:val="00A3411F"/>
    <w:rsid w:val="00A351B6"/>
    <w:rsid w:val="00A3653E"/>
    <w:rsid w:val="00A4079D"/>
    <w:rsid w:val="00A50DE4"/>
    <w:rsid w:val="00A60BF4"/>
    <w:rsid w:val="00A61C32"/>
    <w:rsid w:val="00A7004E"/>
    <w:rsid w:val="00A741FC"/>
    <w:rsid w:val="00A76116"/>
    <w:rsid w:val="00A84F46"/>
    <w:rsid w:val="00A86B94"/>
    <w:rsid w:val="00A94A62"/>
    <w:rsid w:val="00AA480B"/>
    <w:rsid w:val="00AB0F18"/>
    <w:rsid w:val="00AB44B7"/>
    <w:rsid w:val="00AB5540"/>
    <w:rsid w:val="00AC170D"/>
    <w:rsid w:val="00AD0EF6"/>
    <w:rsid w:val="00AD7D4F"/>
    <w:rsid w:val="00AE3E7C"/>
    <w:rsid w:val="00AF1E75"/>
    <w:rsid w:val="00B16A5A"/>
    <w:rsid w:val="00B17668"/>
    <w:rsid w:val="00B21B31"/>
    <w:rsid w:val="00B5211F"/>
    <w:rsid w:val="00B5363D"/>
    <w:rsid w:val="00B53974"/>
    <w:rsid w:val="00B60F6B"/>
    <w:rsid w:val="00B634B0"/>
    <w:rsid w:val="00B652D1"/>
    <w:rsid w:val="00B86818"/>
    <w:rsid w:val="00B9637F"/>
    <w:rsid w:val="00BA2BD7"/>
    <w:rsid w:val="00BA52AD"/>
    <w:rsid w:val="00BB6EE9"/>
    <w:rsid w:val="00BB7FC9"/>
    <w:rsid w:val="00BC1833"/>
    <w:rsid w:val="00BC23CB"/>
    <w:rsid w:val="00BD3419"/>
    <w:rsid w:val="00BD7491"/>
    <w:rsid w:val="00BE15A6"/>
    <w:rsid w:val="00BE5FD6"/>
    <w:rsid w:val="00BF678E"/>
    <w:rsid w:val="00C0288A"/>
    <w:rsid w:val="00C03283"/>
    <w:rsid w:val="00C036EA"/>
    <w:rsid w:val="00C042F7"/>
    <w:rsid w:val="00C04F41"/>
    <w:rsid w:val="00C05D17"/>
    <w:rsid w:val="00C07205"/>
    <w:rsid w:val="00C126FF"/>
    <w:rsid w:val="00C2541D"/>
    <w:rsid w:val="00C34D2E"/>
    <w:rsid w:val="00C40705"/>
    <w:rsid w:val="00C52973"/>
    <w:rsid w:val="00C533CC"/>
    <w:rsid w:val="00C54D04"/>
    <w:rsid w:val="00C908C3"/>
    <w:rsid w:val="00C9130A"/>
    <w:rsid w:val="00C95098"/>
    <w:rsid w:val="00C95C4F"/>
    <w:rsid w:val="00CA0D98"/>
    <w:rsid w:val="00CA3FF0"/>
    <w:rsid w:val="00CA6E6E"/>
    <w:rsid w:val="00CB570C"/>
    <w:rsid w:val="00CC620B"/>
    <w:rsid w:val="00CD17D8"/>
    <w:rsid w:val="00CF2784"/>
    <w:rsid w:val="00D07964"/>
    <w:rsid w:val="00D13DDB"/>
    <w:rsid w:val="00D245FC"/>
    <w:rsid w:val="00D247C0"/>
    <w:rsid w:val="00D34792"/>
    <w:rsid w:val="00D36144"/>
    <w:rsid w:val="00D37845"/>
    <w:rsid w:val="00D442D7"/>
    <w:rsid w:val="00D71108"/>
    <w:rsid w:val="00DA1AF9"/>
    <w:rsid w:val="00DA68DA"/>
    <w:rsid w:val="00DA70E8"/>
    <w:rsid w:val="00DB1629"/>
    <w:rsid w:val="00DB44D9"/>
    <w:rsid w:val="00DB5501"/>
    <w:rsid w:val="00DC4FA0"/>
    <w:rsid w:val="00DC758D"/>
    <w:rsid w:val="00DD0B67"/>
    <w:rsid w:val="00DF24ED"/>
    <w:rsid w:val="00E0083A"/>
    <w:rsid w:val="00E027AD"/>
    <w:rsid w:val="00E1134B"/>
    <w:rsid w:val="00E1459A"/>
    <w:rsid w:val="00E229A7"/>
    <w:rsid w:val="00E41BDF"/>
    <w:rsid w:val="00E5071A"/>
    <w:rsid w:val="00E567E1"/>
    <w:rsid w:val="00E61D0C"/>
    <w:rsid w:val="00E71DAF"/>
    <w:rsid w:val="00E746CE"/>
    <w:rsid w:val="00E94C9D"/>
    <w:rsid w:val="00EA45CF"/>
    <w:rsid w:val="00EA78DB"/>
    <w:rsid w:val="00EB337C"/>
    <w:rsid w:val="00EC5450"/>
    <w:rsid w:val="00EC61DB"/>
    <w:rsid w:val="00EC6C21"/>
    <w:rsid w:val="00ED16E7"/>
    <w:rsid w:val="00ED6710"/>
    <w:rsid w:val="00ED7C7E"/>
    <w:rsid w:val="00EE68A3"/>
    <w:rsid w:val="00F00ADD"/>
    <w:rsid w:val="00F04291"/>
    <w:rsid w:val="00F04B94"/>
    <w:rsid w:val="00F107CE"/>
    <w:rsid w:val="00F316D0"/>
    <w:rsid w:val="00F33E84"/>
    <w:rsid w:val="00F37826"/>
    <w:rsid w:val="00F37CED"/>
    <w:rsid w:val="00F52E6A"/>
    <w:rsid w:val="00F60F15"/>
    <w:rsid w:val="00F71F7C"/>
    <w:rsid w:val="00F738E8"/>
    <w:rsid w:val="00F774B3"/>
    <w:rsid w:val="00F95B75"/>
    <w:rsid w:val="00FA428A"/>
    <w:rsid w:val="00FB30F0"/>
    <w:rsid w:val="00FC4727"/>
    <w:rsid w:val="00FF17C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F7E8866-C24B-492A-BC63-40566570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82696F"/>
    <w:pPr>
      <w:spacing w:after="200" w:line="276" w:lineRule="auto"/>
    </w:pPr>
    <w:rPr>
      <w:rFonts w:ascii="Calibri" w:hAnsi="Calibri"/>
      <w:sz w:val="22"/>
      <w:szCs w:val="22"/>
      <w:lang w:val="en-GB" w:eastAsia="en-GB"/>
    </w:rPr>
  </w:style>
  <w:style w:type="paragraph" w:styleId="Heading1">
    <w:name w:val="heading 1"/>
    <w:aliases w:val="Heading 1 [PACKT]"/>
    <w:next w:val="NormalPACKT"/>
    <w:link w:val="Heading1Char"/>
    <w:uiPriority w:val="9"/>
    <w:qFormat/>
    <w:rsid w:val="005552AE"/>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hAnsi="Arial"/>
      <w:b/>
      <w:iCs/>
      <w:color w:val="FFFFFF"/>
      <w:kern w:val="32"/>
      <w:sz w:val="32"/>
      <w:szCs w:val="32"/>
      <w:lang w:val="en-GB" w:eastAsia="sv-SE"/>
    </w:rPr>
  </w:style>
  <w:style w:type="paragraph" w:styleId="Heading2">
    <w:name w:val="heading 2"/>
    <w:aliases w:val="Heading 2 [PACKT]"/>
    <w:next w:val="NormalPACKT"/>
    <w:link w:val="Heading2Char"/>
    <w:uiPriority w:val="9"/>
    <w:qFormat/>
    <w:rsid w:val="005552AE"/>
    <w:pPr>
      <w:keepNext/>
      <w:spacing w:before="320" w:after="60"/>
      <w:outlineLvl w:val="1"/>
    </w:pPr>
    <w:rPr>
      <w:rFonts w:ascii="Arial" w:hAnsi="Arial"/>
      <w:b/>
      <w:bCs/>
      <w:iCs/>
      <w:color w:val="365F91"/>
      <w:sz w:val="28"/>
      <w:szCs w:val="28"/>
      <w:lang w:val="en-GB" w:eastAsia="sv-SE"/>
    </w:rPr>
  </w:style>
  <w:style w:type="paragraph" w:styleId="Heading3">
    <w:name w:val="heading 3"/>
    <w:aliases w:val="Heading 3 [PACKT]"/>
    <w:next w:val="NormalPACKT"/>
    <w:qFormat/>
    <w:rsid w:val="00ED16E7"/>
    <w:pPr>
      <w:keepNext/>
      <w:spacing w:before="240" w:after="60"/>
      <w:outlineLvl w:val="2"/>
    </w:pPr>
    <w:rPr>
      <w:rFonts w:ascii="Arial" w:hAnsi="Arial" w:cs="Arial"/>
      <w:b/>
      <w:iCs/>
      <w:color w:val="000000"/>
      <w:sz w:val="26"/>
      <w:szCs w:val="26"/>
      <w:lang w:val="en-GB" w:eastAsia="en-US"/>
    </w:rPr>
  </w:style>
  <w:style w:type="paragraph" w:styleId="Heading4">
    <w:name w:val="heading 4"/>
    <w:aliases w:val="Heading 4 [PACKT]"/>
    <w:next w:val="NormalPACKT"/>
    <w:qFormat/>
    <w:rsid w:val="009B3DC1"/>
    <w:pPr>
      <w:spacing w:before="160" w:after="60"/>
      <w:outlineLvl w:val="3"/>
    </w:pPr>
    <w:rPr>
      <w:rFonts w:ascii="Arial" w:hAnsi="Arial" w:cs="Arial"/>
      <w:b/>
      <w:iCs/>
      <w:color w:val="000000"/>
      <w:sz w:val="24"/>
      <w:szCs w:val="28"/>
      <w:lang w:val="en-GB" w:eastAsia="en-US"/>
    </w:rPr>
  </w:style>
  <w:style w:type="paragraph" w:styleId="Heading5">
    <w:name w:val="heading 5"/>
    <w:aliases w:val="Heading 5 [PACKT]"/>
    <w:next w:val="NormalPACKT"/>
    <w:qFormat/>
    <w:rsid w:val="009B3DC1"/>
    <w:pPr>
      <w:spacing w:before="80" w:after="60"/>
      <w:outlineLvl w:val="4"/>
    </w:pPr>
    <w:rPr>
      <w:rFonts w:ascii="Arial" w:hAnsi="Arial" w:cs="Arial"/>
      <w:b/>
      <w:color w:val="000000"/>
      <w:sz w:val="22"/>
      <w:szCs w:val="26"/>
      <w:lang w:val="en-GB" w:eastAsia="en-US"/>
    </w:rPr>
  </w:style>
  <w:style w:type="paragraph" w:styleId="Heading6">
    <w:name w:val="heading 6"/>
    <w:aliases w:val="Heading 6 [PACKT]"/>
    <w:basedOn w:val="Heading2"/>
    <w:next w:val="NormalPACKT"/>
    <w:link w:val="Heading6Char"/>
    <w:qFormat/>
    <w:rsid w:val="00E1134B"/>
    <w:pPr>
      <w:spacing w:before="120"/>
      <w:outlineLvl w:val="5"/>
    </w:pPr>
    <w:rPr>
      <w:b w:val="0"/>
      <w:bCs w:val="0"/>
      <w:color w:val="000000"/>
      <w:sz w:val="20"/>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CKT">
    <w:name w:val="Normal [PACKT]"/>
    <w:uiPriority w:val="99"/>
    <w:locked/>
    <w:rsid w:val="00ED16E7"/>
    <w:pPr>
      <w:spacing w:after="120"/>
    </w:pPr>
    <w:rPr>
      <w:sz w:val="22"/>
      <w:szCs w:val="24"/>
      <w:lang w:eastAsia="en-US"/>
    </w:rPr>
  </w:style>
  <w:style w:type="character" w:customStyle="1" w:styleId="Heading1Char">
    <w:name w:val="Heading 1 Char"/>
    <w:aliases w:val="Heading 1 [PACKT] Char"/>
    <w:link w:val="Heading1"/>
    <w:uiPriority w:val="9"/>
    <w:rsid w:val="005552AE"/>
    <w:rPr>
      <w:rFonts w:ascii="Arial" w:hAnsi="Arial"/>
      <w:b/>
      <w:iCs/>
      <w:color w:val="FFFFFF"/>
      <w:kern w:val="32"/>
      <w:sz w:val="32"/>
      <w:szCs w:val="32"/>
      <w:shd w:val="clear" w:color="auto" w:fill="365F91"/>
      <w:lang w:val="en-GB" w:bidi="ar-SA"/>
    </w:rPr>
  </w:style>
  <w:style w:type="character" w:customStyle="1" w:styleId="Heading2Char">
    <w:name w:val="Heading 2 Char"/>
    <w:aliases w:val="Heading 2 [PACKT] Char"/>
    <w:link w:val="Heading2"/>
    <w:uiPriority w:val="9"/>
    <w:rsid w:val="005552AE"/>
    <w:rPr>
      <w:rFonts w:ascii="Arial" w:hAnsi="Arial"/>
      <w:b/>
      <w:bCs/>
      <w:iCs/>
      <w:color w:val="365F91"/>
      <w:sz w:val="28"/>
      <w:szCs w:val="28"/>
      <w:lang w:val="en-GB" w:bidi="ar-SA"/>
    </w:rPr>
  </w:style>
  <w:style w:type="character" w:customStyle="1" w:styleId="Heading6Char">
    <w:name w:val="Heading 6 Char"/>
    <w:aliases w:val="Heading 6 [PACKT] Char"/>
    <w:link w:val="Heading6"/>
    <w:rsid w:val="00E1134B"/>
    <w:rPr>
      <w:rFonts w:ascii="Arial" w:hAnsi="Arial" w:cs="Arial"/>
      <w:iCs/>
      <w:color w:val="000000"/>
      <w:szCs w:val="22"/>
      <w:lang w:val="en-GB"/>
    </w:rPr>
  </w:style>
  <w:style w:type="paragraph" w:styleId="Footer">
    <w:name w:val="footer"/>
    <w:basedOn w:val="Normal"/>
    <w:semiHidden/>
    <w:rsid w:val="0083129C"/>
    <w:pPr>
      <w:tabs>
        <w:tab w:val="center" w:pos="4320"/>
        <w:tab w:val="right" w:pos="8640"/>
      </w:tabs>
    </w:pPr>
  </w:style>
  <w:style w:type="character" w:customStyle="1" w:styleId="EmailPACKT">
    <w:name w:val="Email [PACKT]"/>
    <w:uiPriority w:val="99"/>
    <w:qFormat/>
    <w:locked/>
    <w:rsid w:val="005A5690"/>
    <w:rPr>
      <w:rFonts w:ascii="Lucida Console" w:hAnsi="Lucida Console"/>
      <w:color w:val="FF6600"/>
      <w:sz w:val="19"/>
      <w:szCs w:val="18"/>
    </w:rPr>
  </w:style>
  <w:style w:type="character" w:customStyle="1" w:styleId="URLPACKT">
    <w:name w:val="URL [PACKT]"/>
    <w:uiPriority w:val="99"/>
    <w:rsid w:val="005A5690"/>
    <w:rPr>
      <w:rFonts w:ascii="Lucida Console" w:hAnsi="Lucida Console"/>
      <w:color w:val="0000FF"/>
      <w:sz w:val="19"/>
      <w:szCs w:val="18"/>
    </w:rPr>
  </w:style>
  <w:style w:type="character" w:customStyle="1" w:styleId="CodeInTextPACKT">
    <w:name w:val="Code In Text [PACKT]"/>
    <w:uiPriority w:val="99"/>
    <w:locked/>
    <w:rsid w:val="005A5690"/>
    <w:rPr>
      <w:rFonts w:ascii="Lucida Console" w:hAnsi="Lucida Console"/>
      <w:color w:val="747959"/>
      <w:sz w:val="19"/>
      <w:szCs w:val="18"/>
    </w:rPr>
  </w:style>
  <w:style w:type="paragraph" w:customStyle="1" w:styleId="ChapterTitlePACKT">
    <w:name w:val="Chapter Title [PACKT]"/>
    <w:next w:val="NormalPACKT"/>
    <w:uiPriority w:val="99"/>
    <w:locked/>
    <w:rsid w:val="00ED16E7"/>
    <w:pPr>
      <w:spacing w:after="840"/>
      <w:jc w:val="right"/>
    </w:pPr>
    <w:rPr>
      <w:rFonts w:ascii="Arial" w:hAnsi="Arial" w:cs="Arial"/>
      <w:bCs/>
      <w:color w:val="000000"/>
      <w:kern w:val="32"/>
      <w:sz w:val="56"/>
      <w:szCs w:val="32"/>
      <w:lang w:val="en-GB" w:eastAsia="en-US"/>
    </w:rPr>
  </w:style>
  <w:style w:type="character" w:customStyle="1" w:styleId="ScreenTextPACKT">
    <w:name w:val="Screen Text [PACKT]"/>
    <w:uiPriority w:val="99"/>
    <w:locked/>
    <w:rsid w:val="00ED16E7"/>
    <w:rPr>
      <w:rFonts w:ascii="Times New Roman" w:hAnsi="Times New Roman"/>
      <w:b/>
      <w:color w:val="008000"/>
      <w:sz w:val="22"/>
    </w:rPr>
  </w:style>
  <w:style w:type="character" w:customStyle="1" w:styleId="KeyWordPACKT">
    <w:name w:val="Key Word [PACKT]"/>
    <w:uiPriority w:val="99"/>
    <w:locked/>
    <w:rsid w:val="00ED16E7"/>
    <w:rPr>
      <w:b/>
    </w:rPr>
  </w:style>
  <w:style w:type="character" w:customStyle="1" w:styleId="KeyPACKT">
    <w:name w:val="Key [PACKT]"/>
    <w:uiPriority w:val="99"/>
    <w:locked/>
    <w:rsid w:val="00BF678E"/>
    <w:rPr>
      <w:i/>
      <w:color w:val="00CCFF"/>
    </w:rPr>
  </w:style>
  <w:style w:type="character" w:customStyle="1" w:styleId="ChapterrefPACKT">
    <w:name w:val="Chapterref [PACKT]"/>
    <w:uiPriority w:val="99"/>
    <w:locked/>
    <w:rsid w:val="00BF678E"/>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607762"/>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EC6C21"/>
    <w:pPr>
      <w:numPr>
        <w:numId w:val="19"/>
      </w:numPr>
      <w:tabs>
        <w:tab w:val="left" w:pos="360"/>
      </w:tabs>
      <w:suppressAutoHyphens/>
      <w:spacing w:after="60"/>
      <w:ind w:right="360"/>
    </w:pPr>
  </w:style>
  <w:style w:type="paragraph" w:customStyle="1" w:styleId="InformationBoxPACKT">
    <w:name w:val="Information Box [PACKT]"/>
    <w:basedOn w:val="NormalPACKT"/>
    <w:next w:val="NormalPACKT"/>
    <w:uiPriority w:val="99"/>
    <w:qFormat/>
    <w:locked/>
    <w:rsid w:val="006A69A1"/>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870CF5"/>
    <w:pPr>
      <w:numPr>
        <w:numId w:val="22"/>
      </w:numPr>
      <w:ind w:left="1080"/>
    </w:pPr>
  </w:style>
  <w:style w:type="paragraph" w:customStyle="1" w:styleId="TableColumnHeadingPACKT">
    <w:name w:val="Table Column Heading [PACKT]"/>
    <w:basedOn w:val="NormalPACKT"/>
    <w:uiPriority w:val="99"/>
    <w:rsid w:val="00D34792"/>
    <w:pPr>
      <w:spacing w:before="60" w:after="60"/>
    </w:pPr>
    <w:rPr>
      <w:rFonts w:cs="Arial"/>
      <w:b/>
      <w:bCs/>
      <w:sz w:val="20"/>
    </w:rPr>
  </w:style>
  <w:style w:type="paragraph" w:customStyle="1" w:styleId="CodeEndPACKT">
    <w:name w:val="Code End [PACKT]"/>
    <w:basedOn w:val="CodePACKT"/>
    <w:next w:val="NormalPACKT"/>
    <w:uiPriority w:val="99"/>
    <w:locked/>
    <w:rsid w:val="00ED16E7"/>
    <w:pPr>
      <w:spacing w:after="120"/>
    </w:pPr>
  </w:style>
  <w:style w:type="paragraph" w:customStyle="1" w:styleId="TableColumnContentPACKT">
    <w:name w:val="Table Column Content [PACKT]"/>
    <w:basedOn w:val="TableColumnHeadingPACKT"/>
    <w:uiPriority w:val="99"/>
    <w:rsid w:val="00ED16E7"/>
    <w:rPr>
      <w:b w:val="0"/>
    </w:rPr>
  </w:style>
  <w:style w:type="paragraph" w:customStyle="1" w:styleId="CommandLinePACKT">
    <w:name w:val="Command Line [PACKT]"/>
    <w:basedOn w:val="CodePACKT"/>
    <w:uiPriority w:val="99"/>
    <w:qFormat/>
    <w:locked/>
    <w:rsid w:val="00BD7491"/>
    <w:pPr>
      <w:spacing w:after="60"/>
      <w:ind w:left="0"/>
    </w:pPr>
  </w:style>
  <w:style w:type="paragraph" w:customStyle="1" w:styleId="CodeWithinTipPACKT">
    <w:name w:val="Code Within Tip [PACKT]"/>
    <w:uiPriority w:val="99"/>
    <w:qFormat/>
    <w:rsid w:val="00F37CED"/>
    <w:pPr>
      <w:pBdr>
        <w:top w:val="double" w:sz="4" w:space="6" w:color="auto"/>
        <w:bottom w:val="double" w:sz="4" w:space="9" w:color="auto"/>
      </w:pBdr>
      <w:spacing w:after="50"/>
      <w:ind w:left="720" w:right="720"/>
    </w:pPr>
    <w:rPr>
      <w:rFonts w:ascii="Lucida Console" w:hAnsi="Lucida Console"/>
      <w:sz w:val="19"/>
      <w:lang w:eastAsia="en-US"/>
    </w:rPr>
  </w:style>
  <w:style w:type="paragraph" w:customStyle="1" w:styleId="ChapterNumberPACKT">
    <w:name w:val="Chapter Number [PACKT]"/>
    <w:next w:val="ChapterTitlePACKT"/>
    <w:locked/>
    <w:rsid w:val="00DB44D9"/>
    <w:pPr>
      <w:jc w:val="right"/>
    </w:pPr>
    <w:rPr>
      <w:rFonts w:ascii="Arial" w:hAnsi="Arial" w:cs="Arial"/>
      <w:bCs/>
      <w:color w:val="000000"/>
      <w:kern w:val="32"/>
      <w:sz w:val="120"/>
      <w:szCs w:val="32"/>
      <w:lang w:val="en-GB" w:eastAsia="en-US"/>
    </w:rPr>
  </w:style>
  <w:style w:type="paragraph" w:customStyle="1" w:styleId="BulletEndPACKT">
    <w:name w:val="Bullet End [PACKT]"/>
    <w:basedOn w:val="BulletPACKT"/>
    <w:next w:val="NormalPACKT"/>
    <w:uiPriority w:val="99"/>
    <w:locked/>
    <w:rsid w:val="00DB44D9"/>
    <w:pPr>
      <w:spacing w:after="120"/>
    </w:pPr>
  </w:style>
  <w:style w:type="paragraph" w:customStyle="1" w:styleId="FigurePACKT">
    <w:name w:val="Figure [PACKT]"/>
    <w:uiPriority w:val="99"/>
    <w:locked/>
    <w:rsid w:val="00ED16E7"/>
    <w:pPr>
      <w:spacing w:before="240" w:after="240"/>
      <w:jc w:val="center"/>
    </w:pPr>
    <w:rPr>
      <w:rFonts w:ascii="Tahoma" w:hAnsi="Tahoma" w:cs="Tahoma"/>
      <w:sz w:val="16"/>
      <w:szCs w:val="16"/>
      <w:lang w:val="en-GB" w:eastAsia="en-US"/>
    </w:rPr>
  </w:style>
  <w:style w:type="paragraph" w:customStyle="1" w:styleId="NumberedBulletEndPACKT">
    <w:name w:val="Numbered Bullet End [PACKT]"/>
    <w:basedOn w:val="NumberedBulletPACKT"/>
    <w:next w:val="NormalPACKT"/>
    <w:uiPriority w:val="99"/>
    <w:locked/>
    <w:rsid w:val="00ED16E7"/>
    <w:pPr>
      <w:spacing w:after="120"/>
    </w:pPr>
  </w:style>
  <w:style w:type="paragraph" w:customStyle="1" w:styleId="BulletWithinBulletPACKT">
    <w:name w:val="Bullet Within Bullet [PACKT]"/>
    <w:basedOn w:val="BulletPACKT"/>
    <w:uiPriority w:val="99"/>
    <w:locked/>
    <w:rsid w:val="008E5F13"/>
    <w:pPr>
      <w:tabs>
        <w:tab w:val="clear" w:pos="360"/>
      </w:tabs>
      <w:ind w:left="1440" w:right="720"/>
    </w:pPr>
  </w:style>
  <w:style w:type="paragraph" w:customStyle="1" w:styleId="BulletWithinBulletEndPACKT">
    <w:name w:val="Bullet Within Bullet End [PACKT]"/>
    <w:basedOn w:val="BulletWithinBulletPACKT"/>
    <w:uiPriority w:val="99"/>
    <w:locked/>
    <w:rsid w:val="008E5F13"/>
    <w:pPr>
      <w:spacing w:after="120"/>
    </w:pPr>
  </w:style>
  <w:style w:type="paragraph" w:customStyle="1" w:styleId="TipPACKT">
    <w:name w:val="Tip [PACKT]"/>
    <w:basedOn w:val="InformationBoxPACKT"/>
    <w:next w:val="NormalPACKT"/>
    <w:uiPriority w:val="99"/>
    <w:qFormat/>
    <w:rsid w:val="00AB44B7"/>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242093"/>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4C029D"/>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4D7B8D"/>
  </w:style>
  <w:style w:type="paragraph" w:customStyle="1" w:styleId="PartTitlePACKT">
    <w:name w:val="Part Title [PACKT]"/>
    <w:basedOn w:val="PartPACKT"/>
    <w:uiPriority w:val="99"/>
    <w:qFormat/>
    <w:rsid w:val="00242093"/>
    <w:rPr>
      <w:i/>
      <w:sz w:val="26"/>
      <w:u w:val="none"/>
    </w:rPr>
  </w:style>
  <w:style w:type="paragraph" w:customStyle="1" w:styleId="CommandLineEndPACKT">
    <w:name w:val="Command Line End [PACKT]"/>
    <w:basedOn w:val="CommandLinePACKT"/>
    <w:uiPriority w:val="99"/>
    <w:locked/>
    <w:rsid w:val="00ED16E7"/>
    <w:pPr>
      <w:spacing w:after="120"/>
    </w:pPr>
    <w:rPr>
      <w:bCs/>
      <w:noProof/>
      <w:szCs w:val="20"/>
      <w:lang w:eastAsia="en-US"/>
    </w:rPr>
  </w:style>
  <w:style w:type="paragraph" w:customStyle="1" w:styleId="CodeWithinBulletsPACKT">
    <w:name w:val="Code Within Bullets [PACKT]"/>
    <w:basedOn w:val="CodePACKT"/>
    <w:uiPriority w:val="99"/>
    <w:locked/>
    <w:rsid w:val="004548A0"/>
    <w:pPr>
      <w:ind w:left="1368"/>
    </w:pPr>
    <w:rPr>
      <w:szCs w:val="20"/>
    </w:rPr>
  </w:style>
  <w:style w:type="paragraph" w:customStyle="1" w:styleId="CodeWithinBulletsEndPACKT">
    <w:name w:val="Code Within Bullets End [PACKT]"/>
    <w:basedOn w:val="CodeWithinBulletsPACKT"/>
    <w:uiPriority w:val="99"/>
    <w:locked/>
    <w:rsid w:val="004548A0"/>
    <w:pPr>
      <w:spacing w:after="120"/>
    </w:pPr>
  </w:style>
  <w:style w:type="paragraph" w:customStyle="1" w:styleId="NumberedBulletWithinBulletPACKT">
    <w:name w:val="Numbered Bullet Within Bullet [PACKT]"/>
    <w:basedOn w:val="BulletWithinBulletPACKT"/>
    <w:uiPriority w:val="99"/>
    <w:locked/>
    <w:rsid w:val="00870CF5"/>
    <w:pPr>
      <w:numPr>
        <w:numId w:val="0"/>
      </w:numPr>
      <w:ind w:left="1800" w:hanging="360"/>
    </w:pPr>
  </w:style>
  <w:style w:type="paragraph" w:customStyle="1" w:styleId="NumberedBulletWithinBulletEndPACKT">
    <w:name w:val="Numbered Bullet Within Bullet End [PACKT]"/>
    <w:basedOn w:val="NumberedBulletWithinBulletPACKT"/>
    <w:uiPriority w:val="99"/>
    <w:locked/>
    <w:rsid w:val="00ED16E7"/>
    <w:pPr>
      <w:spacing w:after="120"/>
    </w:pPr>
  </w:style>
  <w:style w:type="paragraph" w:customStyle="1" w:styleId="BulletWithinInformationBoxPACKT">
    <w:name w:val="Bullet Within Information Box [PACKT]"/>
    <w:basedOn w:val="InformationBoxPACKT"/>
    <w:uiPriority w:val="99"/>
    <w:qFormat/>
    <w:locked/>
    <w:rsid w:val="004548A0"/>
    <w:pPr>
      <w:spacing w:before="0" w:after="20"/>
      <w:ind w:left="1080" w:hanging="360"/>
    </w:pPr>
  </w:style>
  <w:style w:type="paragraph" w:customStyle="1" w:styleId="CodeWithinTipEndPACKT">
    <w:name w:val="Code Within Tip End [PACKT]"/>
    <w:basedOn w:val="CodeWithinTipPACKT"/>
    <w:uiPriority w:val="99"/>
    <w:qFormat/>
    <w:rsid w:val="002C6D04"/>
    <w:pPr>
      <w:spacing w:after="120"/>
    </w:pPr>
  </w:style>
  <w:style w:type="paragraph" w:customStyle="1" w:styleId="CodeWithinInformationBoxPACKT">
    <w:name w:val="Code Within Information Box [PACKT]"/>
    <w:basedOn w:val="CodeWithinTipPACKT"/>
    <w:uiPriority w:val="99"/>
    <w:qFormat/>
    <w:rsid w:val="00F37CED"/>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BF678E"/>
    <w:rPr>
      <w:i/>
      <w:color w:val="FF99CC"/>
    </w:rPr>
  </w:style>
  <w:style w:type="paragraph" w:customStyle="1" w:styleId="QuotePACKT">
    <w:name w:val="Quote [PACKT]"/>
    <w:basedOn w:val="NormalPACKT"/>
    <w:uiPriority w:val="99"/>
    <w:rsid w:val="00ED7C7E"/>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5320CE"/>
    <w:rPr>
      <w:rFonts w:ascii="Arial" w:hAnsi="Arial"/>
      <w:b/>
      <w:color w:val="FF0000"/>
      <w:sz w:val="28"/>
      <w:szCs w:val="28"/>
    </w:rPr>
  </w:style>
  <w:style w:type="paragraph" w:customStyle="1" w:styleId="IgnorePACKT">
    <w:name w:val="Ignore [PACKT]"/>
    <w:basedOn w:val="FigureWithinTipPACKT"/>
    <w:uiPriority w:val="99"/>
    <w:qFormat/>
    <w:rsid w:val="005C6559"/>
  </w:style>
  <w:style w:type="paragraph" w:customStyle="1" w:styleId="FigureWithinTipPACKT">
    <w:name w:val="Figure Within Tip [PACKT]"/>
    <w:basedOn w:val="FigureWithinTableContentPACKT"/>
    <w:uiPriority w:val="99"/>
    <w:qFormat/>
    <w:rsid w:val="00875AB2"/>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0E5BA2"/>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875AB2"/>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D247C0"/>
  </w:style>
  <w:style w:type="paragraph" w:customStyle="1" w:styleId="InformationBoxWithinBulletPACKT">
    <w:name w:val="Information Box Within Bullet [PACKT]"/>
    <w:basedOn w:val="InformationBoxPACKT"/>
    <w:uiPriority w:val="99"/>
    <w:qFormat/>
    <w:rsid w:val="00E71DAF"/>
    <w:pPr>
      <w:ind w:left="1080"/>
    </w:pPr>
  </w:style>
  <w:style w:type="paragraph" w:customStyle="1" w:styleId="BulletWithinInformationBoxEndPACKT">
    <w:name w:val="Bullet Within Information Box End [PACKT]"/>
    <w:basedOn w:val="BulletWithinInformationBoxPACKT"/>
    <w:uiPriority w:val="99"/>
    <w:qFormat/>
    <w:rsid w:val="008E5F13"/>
    <w:pPr>
      <w:spacing w:after="60"/>
    </w:pPr>
  </w:style>
  <w:style w:type="paragraph" w:customStyle="1" w:styleId="BulletWithinTipPACKT">
    <w:name w:val="Bullet Within Tip [PACKT]"/>
    <w:basedOn w:val="BulletWithinInformationBoxPACKT"/>
    <w:uiPriority w:val="99"/>
    <w:qFormat/>
    <w:rsid w:val="004327EA"/>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8E5F13"/>
    <w:pPr>
      <w:spacing w:after="60"/>
    </w:pPr>
  </w:style>
  <w:style w:type="paragraph" w:customStyle="1" w:styleId="CodeWithinInformationBoxEndPACKT">
    <w:name w:val="Code Within Information Box End [PACKT]"/>
    <w:basedOn w:val="CodeWithinInformationBoxPACKT"/>
    <w:qFormat/>
    <w:rsid w:val="00CA3FF0"/>
    <w:pPr>
      <w:spacing w:after="120"/>
    </w:pPr>
  </w:style>
  <w:style w:type="paragraph" w:customStyle="1" w:styleId="CodeWithinTableColumnContentPACKT">
    <w:name w:val="Code Within Table Column Content [PACKT]"/>
    <w:basedOn w:val="CodeWithinTipEndPACKT"/>
    <w:uiPriority w:val="99"/>
    <w:qFormat/>
    <w:rsid w:val="00140FC2"/>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D34792"/>
    <w:pPr>
      <w:spacing w:after="120"/>
    </w:pPr>
  </w:style>
  <w:style w:type="paragraph" w:customStyle="1" w:styleId="CommandLineWithinTipPACKT">
    <w:name w:val="Command Line Within Tip [PACKT]"/>
    <w:basedOn w:val="CommandLinePACKT"/>
    <w:uiPriority w:val="99"/>
    <w:qFormat/>
    <w:rsid w:val="00BD7491"/>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525F74"/>
    <w:pPr>
      <w:spacing w:after="120"/>
    </w:pPr>
  </w:style>
  <w:style w:type="paragraph" w:customStyle="1" w:styleId="CommandLineWithinInformationBoxPACKT">
    <w:name w:val="Command Line Within Information Box [PACKT]"/>
    <w:basedOn w:val="CommandLineWithinTipPACKT"/>
    <w:uiPriority w:val="99"/>
    <w:qFormat/>
    <w:rsid w:val="006A69A1"/>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140FC2"/>
    <w:pPr>
      <w:spacing w:after="120"/>
    </w:pPr>
  </w:style>
  <w:style w:type="paragraph" w:customStyle="1" w:styleId="CommandLineWithinTableColumnContentPACKT">
    <w:name w:val="Command Line Within Table Column Content [PACKT]"/>
    <w:basedOn w:val="CommandLineWithinInformationBoxEndPACKT"/>
    <w:uiPriority w:val="99"/>
    <w:qFormat/>
    <w:rsid w:val="00140FC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140FC2"/>
    <w:pPr>
      <w:spacing w:after="120"/>
    </w:pPr>
  </w:style>
  <w:style w:type="paragraph" w:customStyle="1" w:styleId="CommandLineWithinBulletPACKT">
    <w:name w:val="Command Line Within Bullet [PACKT]"/>
    <w:basedOn w:val="CommandLineWithinTableColumnContentEndPACKT"/>
    <w:uiPriority w:val="99"/>
    <w:qFormat/>
    <w:rsid w:val="0077070C"/>
    <w:pPr>
      <w:ind w:left="1080"/>
    </w:pPr>
  </w:style>
  <w:style w:type="paragraph" w:customStyle="1" w:styleId="CommandLineWithinBulletEndPACKT">
    <w:name w:val="Command Line Within Bullet End [PACKT]"/>
    <w:basedOn w:val="CommandLineWithinBulletPACKT"/>
    <w:uiPriority w:val="99"/>
    <w:qFormat/>
    <w:rsid w:val="0077070C"/>
  </w:style>
  <w:style w:type="paragraph" w:customStyle="1" w:styleId="QuoteWithinBulletPACKT">
    <w:name w:val="Quote Within Bullet [PACKT]"/>
    <w:basedOn w:val="QuotePACKT"/>
    <w:uiPriority w:val="99"/>
    <w:qFormat/>
    <w:rsid w:val="0056095D"/>
    <w:pPr>
      <w:ind w:left="864" w:right="864"/>
    </w:pPr>
  </w:style>
  <w:style w:type="paragraph" w:customStyle="1" w:styleId="RomanNumberedBulletPACKT">
    <w:name w:val="Roman Numbered Bullet [PACKT]"/>
    <w:basedOn w:val="NumberedBulletPACKT"/>
    <w:uiPriority w:val="99"/>
    <w:qFormat/>
    <w:rsid w:val="006954C6"/>
    <w:pPr>
      <w:numPr>
        <w:numId w:val="0"/>
      </w:numPr>
      <w:ind w:left="1800" w:hanging="360"/>
    </w:pPr>
  </w:style>
  <w:style w:type="paragraph" w:customStyle="1" w:styleId="RomanNumberedBulletEndPACKT">
    <w:name w:val="Roman Numbered Bullet End [PACKT]"/>
    <w:basedOn w:val="RomanNumberedBulletPACKT"/>
    <w:uiPriority w:val="99"/>
    <w:qFormat/>
    <w:rsid w:val="006954C6"/>
    <w:pPr>
      <w:spacing w:after="120"/>
    </w:pPr>
  </w:style>
  <w:style w:type="character" w:customStyle="1" w:styleId="CodeHighlightedPACKT">
    <w:name w:val="Code Highlighted [PACKT]"/>
    <w:uiPriority w:val="99"/>
    <w:qFormat/>
    <w:rsid w:val="00DB5501"/>
    <w:rPr>
      <w:rFonts w:ascii="Lucida Console" w:hAnsi="Lucida Console"/>
      <w:b/>
      <w:color w:val="747959"/>
      <w:sz w:val="18"/>
      <w:szCs w:val="18"/>
    </w:rPr>
  </w:style>
  <w:style w:type="character" w:customStyle="1" w:styleId="IconPACKT">
    <w:name w:val="Icon [PACKT]"/>
    <w:uiPriority w:val="99"/>
    <w:qFormat/>
    <w:rsid w:val="005A5690"/>
    <w:rPr>
      <w:rFonts w:ascii="Times New Roman" w:hAnsi="Times New Roman"/>
      <w:noProof/>
      <w:sz w:val="22"/>
    </w:rPr>
  </w:style>
  <w:style w:type="table" w:styleId="TableGrid">
    <w:name w:val="Table Grid"/>
    <w:basedOn w:val="TableNormal"/>
    <w:rsid w:val="00F10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F52E6A"/>
    <w:pPr>
      <w:spacing w:before="0" w:after="120"/>
    </w:pPr>
    <w:rPr>
      <w:rFonts w:ascii="Times New Roman" w:hAnsi="Times New Roman"/>
    </w:rPr>
  </w:style>
  <w:style w:type="paragraph" w:customStyle="1" w:styleId="AlphabeticalBulletPACKT">
    <w:name w:val="Alphabetical Bullet [PACKT]"/>
    <w:basedOn w:val="Normal"/>
    <w:uiPriority w:val="99"/>
    <w:qFormat/>
    <w:rsid w:val="00140C5A"/>
    <w:pPr>
      <w:tabs>
        <w:tab w:val="left" w:pos="360"/>
      </w:tabs>
      <w:suppressAutoHyphens/>
      <w:spacing w:after="20"/>
      <w:ind w:left="1440" w:right="720" w:hanging="360"/>
    </w:pPr>
    <w:rPr>
      <w:rFonts w:ascii="Times New Roman" w:hAnsi="Times New Roman"/>
      <w:bCs/>
    </w:rPr>
  </w:style>
  <w:style w:type="paragraph" w:customStyle="1" w:styleId="AlphabeticalBulletEndPACKT">
    <w:name w:val="Alphabetical Bullet End [PACKT]"/>
    <w:basedOn w:val="Normal"/>
    <w:uiPriority w:val="99"/>
    <w:qFormat/>
    <w:rsid w:val="00140C5A"/>
    <w:pPr>
      <w:suppressAutoHyphens/>
      <w:ind w:left="1440" w:right="720" w:hanging="360"/>
    </w:pPr>
    <w:rPr>
      <w:rFonts w:ascii="Times New Roman" w:hAnsi="Times New Roman"/>
      <w:bCs/>
    </w:rPr>
  </w:style>
  <w:style w:type="paragraph" w:customStyle="1" w:styleId="PartSectionPACKT">
    <w:name w:val="Part Section [PACKT]"/>
    <w:basedOn w:val="PartTitlePACKT"/>
    <w:uiPriority w:val="99"/>
    <w:qFormat/>
    <w:rsid w:val="00242093"/>
    <w:rPr>
      <w:sz w:val="46"/>
    </w:rPr>
  </w:style>
  <w:style w:type="paragraph" w:customStyle="1" w:styleId="BulletWithinTableColumnContentPACKT">
    <w:name w:val="Bullet Within Table Column Content [PACKT]"/>
    <w:basedOn w:val="BulletPACKT"/>
    <w:uiPriority w:val="99"/>
    <w:qFormat/>
    <w:rsid w:val="00520A79"/>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D1895"/>
    <w:pPr>
      <w:spacing w:after="120"/>
    </w:pPr>
  </w:style>
  <w:style w:type="paragraph" w:customStyle="1" w:styleId="PartHeadingPACKT">
    <w:name w:val="Part Heading [PACKT]"/>
    <w:basedOn w:val="ChapterTitlePACKT"/>
    <w:uiPriority w:val="99"/>
    <w:qFormat/>
    <w:rsid w:val="00FF17C6"/>
  </w:style>
  <w:style w:type="paragraph" w:customStyle="1" w:styleId="BulletWithoutBulletWithinBulletPACKT">
    <w:name w:val="Bullet Without Bullet Within Bullet [PACKT]"/>
    <w:basedOn w:val="BulletPACKT"/>
    <w:uiPriority w:val="99"/>
    <w:rsid w:val="00F33E84"/>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F33E84"/>
    <w:pPr>
      <w:spacing w:after="120"/>
    </w:pPr>
  </w:style>
  <w:style w:type="paragraph" w:customStyle="1" w:styleId="BulletWithoutBulletWithinNestedBulletPACKT">
    <w:name w:val="Bullet Without Bullet Within Nested Bullet [PACKT]"/>
    <w:basedOn w:val="BulletWithoutBulletWithinBulletPACKT"/>
    <w:uiPriority w:val="99"/>
    <w:rsid w:val="00711140"/>
    <w:pPr>
      <w:ind w:left="1440"/>
    </w:pPr>
  </w:style>
  <w:style w:type="paragraph" w:customStyle="1" w:styleId="BulletWithoutBulletWithinNestedBulletEndPACKT">
    <w:name w:val="Bullet Without Bullet Within Nested Bullet End [PACKT]"/>
    <w:basedOn w:val="BulletWithoutBulletWithinNestedBulletPACKT"/>
    <w:uiPriority w:val="99"/>
    <w:rsid w:val="00711140"/>
    <w:pPr>
      <w:spacing w:after="173"/>
    </w:pPr>
  </w:style>
  <w:style w:type="paragraph" w:customStyle="1" w:styleId="AppendixTitlePACKT">
    <w:name w:val="Appendix Title [PACKT]"/>
    <w:basedOn w:val="NormalPACKT"/>
    <w:uiPriority w:val="99"/>
    <w:rsid w:val="0071114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customStyle="1" w:styleId="NoParagraphStyle">
    <w:name w:val="[No Paragraph Style]"/>
    <w:rsid w:val="0082696F"/>
    <w:pPr>
      <w:widowControl w:val="0"/>
      <w:autoSpaceDE w:val="0"/>
      <w:autoSpaceDN w:val="0"/>
      <w:adjustRightInd w:val="0"/>
      <w:spacing w:line="288" w:lineRule="auto"/>
      <w:textAlignment w:val="center"/>
    </w:pPr>
    <w:rPr>
      <w:rFonts w:ascii="Times" w:hAnsi="Times" w:cs="Times"/>
      <w:color w:val="000000"/>
      <w:sz w:val="24"/>
      <w:szCs w:val="24"/>
      <w:lang w:val="en-GB" w:eastAsia="en-GB"/>
    </w:rPr>
  </w:style>
  <w:style w:type="paragraph" w:customStyle="1" w:styleId="BasicParagraph">
    <w:name w:val="[Basic Paragraph]"/>
    <w:basedOn w:val="NoParagraphStyle"/>
    <w:uiPriority w:val="99"/>
    <w:rsid w:val="0082696F"/>
  </w:style>
  <w:style w:type="character" w:customStyle="1" w:styleId="BulletsandNumbers3BulletsandNumbers">
    <w:name w:val="Bullets and Numbers3 (Bullets and Numbers)"/>
    <w:uiPriority w:val="99"/>
    <w:rsid w:val="0082696F"/>
    <w:rPr>
      <w:sz w:val="14"/>
      <w:szCs w:val="14"/>
    </w:rPr>
  </w:style>
  <w:style w:type="character" w:customStyle="1" w:styleId="BulletsandNumbers1BulletsandNumbers">
    <w:name w:val="Bullets and Numbers1 (Bullets and Numbers)"/>
    <w:uiPriority w:val="99"/>
    <w:rsid w:val="0082696F"/>
    <w:rPr>
      <w:sz w:val="20"/>
      <w:szCs w:val="20"/>
    </w:rPr>
  </w:style>
  <w:style w:type="character" w:customStyle="1" w:styleId="BulletsandNumbers2BulletsandNumbers">
    <w:name w:val="Bullets and Numbers2 (Bullets and Numbers)"/>
    <w:uiPriority w:val="99"/>
    <w:rsid w:val="0082696F"/>
    <w:rPr>
      <w:rFonts w:ascii="Calibri" w:hAnsi="Calibri" w:cs="Calibri"/>
      <w:b/>
      <w:bCs/>
      <w:sz w:val="20"/>
      <w:szCs w:val="20"/>
    </w:rPr>
  </w:style>
  <w:style w:type="character" w:styleId="CommentReference">
    <w:name w:val="annotation reference"/>
    <w:semiHidden/>
    <w:unhideWhenUsed/>
    <w:rsid w:val="00C042F7"/>
    <w:rPr>
      <w:sz w:val="16"/>
      <w:szCs w:val="16"/>
    </w:rPr>
  </w:style>
  <w:style w:type="paragraph" w:styleId="CommentText">
    <w:name w:val="annotation text"/>
    <w:basedOn w:val="Normal"/>
    <w:link w:val="CommentTextChar"/>
    <w:semiHidden/>
    <w:unhideWhenUsed/>
    <w:rsid w:val="00C042F7"/>
    <w:rPr>
      <w:sz w:val="20"/>
      <w:szCs w:val="20"/>
      <w:lang w:val="x-none" w:eastAsia="x-none"/>
    </w:rPr>
  </w:style>
  <w:style w:type="character" w:customStyle="1" w:styleId="CommentTextChar">
    <w:name w:val="Comment Text Char"/>
    <w:link w:val="CommentText"/>
    <w:semiHidden/>
    <w:rsid w:val="00C042F7"/>
    <w:rPr>
      <w:rFonts w:ascii="Calibri" w:hAnsi="Calibri"/>
    </w:rPr>
  </w:style>
  <w:style w:type="paragraph" w:styleId="CommentSubject">
    <w:name w:val="annotation subject"/>
    <w:basedOn w:val="CommentText"/>
    <w:next w:val="CommentText"/>
    <w:link w:val="CommentSubjectChar"/>
    <w:semiHidden/>
    <w:unhideWhenUsed/>
    <w:rsid w:val="00C042F7"/>
    <w:rPr>
      <w:b/>
      <w:bCs/>
    </w:rPr>
  </w:style>
  <w:style w:type="character" w:customStyle="1" w:styleId="CommentSubjectChar">
    <w:name w:val="Comment Subject Char"/>
    <w:link w:val="CommentSubject"/>
    <w:semiHidden/>
    <w:rsid w:val="00C042F7"/>
    <w:rPr>
      <w:rFonts w:ascii="Calibri" w:hAnsi="Calibri"/>
      <w:b/>
      <w:bCs/>
    </w:rPr>
  </w:style>
  <w:style w:type="paragraph" w:styleId="BalloonText">
    <w:name w:val="Balloon Text"/>
    <w:basedOn w:val="Normal"/>
    <w:link w:val="BalloonTextChar"/>
    <w:semiHidden/>
    <w:unhideWhenUsed/>
    <w:rsid w:val="00C042F7"/>
    <w:pPr>
      <w:spacing w:after="0" w:line="240" w:lineRule="auto"/>
    </w:pPr>
    <w:rPr>
      <w:rFonts w:ascii="Segoe UI" w:hAnsi="Segoe UI"/>
      <w:sz w:val="18"/>
      <w:szCs w:val="18"/>
      <w:lang w:val="x-none" w:eastAsia="x-none"/>
    </w:rPr>
  </w:style>
  <w:style w:type="character" w:customStyle="1" w:styleId="BalloonTextChar">
    <w:name w:val="Balloon Text Char"/>
    <w:link w:val="BalloonText"/>
    <w:semiHidden/>
    <w:rsid w:val="00C042F7"/>
    <w:rPr>
      <w:rFonts w:ascii="Segoe UI" w:hAnsi="Segoe UI" w:cs="Segoe UI"/>
      <w:sz w:val="18"/>
      <w:szCs w:val="18"/>
    </w:rPr>
  </w:style>
  <w:style w:type="character" w:styleId="Hyperlink">
    <w:name w:val="Hyperlink"/>
    <w:unhideWhenUsed/>
    <w:rsid w:val="00A94A62"/>
    <w:rPr>
      <w:color w:val="0000FF"/>
      <w:u w:val="single"/>
    </w:rPr>
  </w:style>
  <w:style w:type="paragraph" w:styleId="DocumentMap">
    <w:name w:val="Document Map"/>
    <w:basedOn w:val="Normal"/>
    <w:link w:val="DocumentMapChar"/>
    <w:semiHidden/>
    <w:unhideWhenUsed/>
    <w:rsid w:val="00E41BDF"/>
    <w:rPr>
      <w:rFonts w:ascii="Tahoma" w:hAnsi="Tahoma"/>
      <w:sz w:val="16"/>
      <w:szCs w:val="16"/>
    </w:rPr>
  </w:style>
  <w:style w:type="character" w:customStyle="1" w:styleId="DocumentMapChar">
    <w:name w:val="Document Map Char"/>
    <w:link w:val="DocumentMap"/>
    <w:semiHidden/>
    <w:rsid w:val="00E41BDF"/>
    <w:rPr>
      <w:rFonts w:ascii="Tahoma" w:hAnsi="Tahoma" w:cs="Tahoma"/>
      <w:sz w:val="16"/>
      <w:szCs w:val="16"/>
      <w:lang w:val="en-GB" w:eastAsia="en-GB"/>
    </w:rPr>
  </w:style>
  <w:style w:type="character" w:styleId="FollowedHyperlink">
    <w:name w:val="FollowedHyperlink"/>
    <w:semiHidden/>
    <w:unhideWhenUsed/>
    <w:rsid w:val="009544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esktop\Dropbox\Author%20Bundles\To%20Work%20on\Cookbook%20Writing%20Bundle\Cookbook%20Chap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251F1-13C3-F74E-9826-29FA09552A2C}">
  <ds:schemaRefs>
    <ds:schemaRef ds:uri="http://schemas.openxmlformats.org/officeDocument/2006/bibliography"/>
  </ds:schemaRefs>
</ds:datastoreItem>
</file>

<file path=customXml/itemProps2.xml><?xml version="1.0" encoding="utf-8"?>
<ds:datastoreItem xmlns:ds="http://schemas.openxmlformats.org/officeDocument/2006/customXml" ds:itemID="{94E101F4-0F01-D240-B684-092F7E01D44F}">
  <ds:schemaRefs>
    <ds:schemaRef ds:uri="http://schemas.openxmlformats.org/officeDocument/2006/bibliography"/>
  </ds:schemaRefs>
</ds:datastoreItem>
</file>

<file path=customXml/itemProps3.xml><?xml version="1.0" encoding="utf-8"?>
<ds:datastoreItem xmlns:ds="http://schemas.openxmlformats.org/officeDocument/2006/customXml" ds:itemID="{8CB38972-FF3A-445B-A8CF-B74CD72B481B}">
  <ds:schemaRefs>
    <ds:schemaRef ds:uri="http://schemas.openxmlformats.org/officeDocument/2006/bibliography"/>
  </ds:schemaRefs>
</ds:datastoreItem>
</file>

<file path=customXml/itemProps4.xml><?xml version="1.0" encoding="utf-8"?>
<ds:datastoreItem xmlns:ds="http://schemas.openxmlformats.org/officeDocument/2006/customXml" ds:itemID="{2DD069AE-D9A6-41BA-9B65-8CE03DF0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Cookbook Chapter Template.dot</Template>
  <TotalTime>365</TotalTime>
  <Pages>1</Pages>
  <Words>8744</Words>
  <Characters>49847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2</vt:lpstr>
    </vt:vector>
  </TitlesOfParts>
  <Company>Hewlett-Packard Company</Company>
  <LinksUpToDate>false</LinksUpToDate>
  <CharactersWithSpaces>58475</CharactersWithSpaces>
  <SharedDoc>false</SharedDoc>
  <HLinks>
    <vt:vector size="72" baseType="variant">
      <vt:variant>
        <vt:i4>3145777</vt:i4>
      </vt:variant>
      <vt:variant>
        <vt:i4>6827</vt:i4>
      </vt:variant>
      <vt:variant>
        <vt:i4>1025</vt:i4>
      </vt:variant>
      <vt:variant>
        <vt:i4>1</vt:i4>
      </vt:variant>
      <vt:variant>
        <vt:lpwstr>7081EN_14_01</vt:lpwstr>
      </vt:variant>
      <vt:variant>
        <vt:lpwstr/>
      </vt:variant>
      <vt:variant>
        <vt:i4>3342385</vt:i4>
      </vt:variant>
      <vt:variant>
        <vt:i4>7804</vt:i4>
      </vt:variant>
      <vt:variant>
        <vt:i4>1026</vt:i4>
      </vt:variant>
      <vt:variant>
        <vt:i4>1</vt:i4>
      </vt:variant>
      <vt:variant>
        <vt:lpwstr>7081EN_14_02</vt:lpwstr>
      </vt:variant>
      <vt:variant>
        <vt:lpwstr/>
      </vt:variant>
      <vt:variant>
        <vt:i4>3276849</vt:i4>
      </vt:variant>
      <vt:variant>
        <vt:i4>10028</vt:i4>
      </vt:variant>
      <vt:variant>
        <vt:i4>1027</vt:i4>
      </vt:variant>
      <vt:variant>
        <vt:i4>1</vt:i4>
      </vt:variant>
      <vt:variant>
        <vt:lpwstr>7081EN_14_03</vt:lpwstr>
      </vt:variant>
      <vt:variant>
        <vt:lpwstr/>
      </vt:variant>
      <vt:variant>
        <vt:i4>3473457</vt:i4>
      </vt:variant>
      <vt:variant>
        <vt:i4>11841</vt:i4>
      </vt:variant>
      <vt:variant>
        <vt:i4>1028</vt:i4>
      </vt:variant>
      <vt:variant>
        <vt:i4>1</vt:i4>
      </vt:variant>
      <vt:variant>
        <vt:lpwstr>7081EN_14_04</vt:lpwstr>
      </vt:variant>
      <vt:variant>
        <vt:lpwstr/>
      </vt:variant>
      <vt:variant>
        <vt:i4>3407921</vt:i4>
      </vt:variant>
      <vt:variant>
        <vt:i4>14892</vt:i4>
      </vt:variant>
      <vt:variant>
        <vt:i4>1029</vt:i4>
      </vt:variant>
      <vt:variant>
        <vt:i4>1</vt:i4>
      </vt:variant>
      <vt:variant>
        <vt:lpwstr>7081EN_14_05</vt:lpwstr>
      </vt:variant>
      <vt:variant>
        <vt:lpwstr/>
      </vt:variant>
      <vt:variant>
        <vt:i4>3604529</vt:i4>
      </vt:variant>
      <vt:variant>
        <vt:i4>19405</vt:i4>
      </vt:variant>
      <vt:variant>
        <vt:i4>1030</vt:i4>
      </vt:variant>
      <vt:variant>
        <vt:i4>1</vt:i4>
      </vt:variant>
      <vt:variant>
        <vt:lpwstr>7081EN_14_06</vt:lpwstr>
      </vt:variant>
      <vt:variant>
        <vt:lpwstr/>
      </vt:variant>
      <vt:variant>
        <vt:i4>3538993</vt:i4>
      </vt:variant>
      <vt:variant>
        <vt:i4>25030</vt:i4>
      </vt:variant>
      <vt:variant>
        <vt:i4>1031</vt:i4>
      </vt:variant>
      <vt:variant>
        <vt:i4>1</vt:i4>
      </vt:variant>
      <vt:variant>
        <vt:lpwstr>7081EN_14_07</vt:lpwstr>
      </vt:variant>
      <vt:variant>
        <vt:lpwstr/>
      </vt:variant>
      <vt:variant>
        <vt:i4>3735601</vt:i4>
      </vt:variant>
      <vt:variant>
        <vt:i4>34637</vt:i4>
      </vt:variant>
      <vt:variant>
        <vt:i4>1032</vt:i4>
      </vt:variant>
      <vt:variant>
        <vt:i4>1</vt:i4>
      </vt:variant>
      <vt:variant>
        <vt:lpwstr>7081EN_14_08</vt:lpwstr>
      </vt:variant>
      <vt:variant>
        <vt:lpwstr/>
      </vt:variant>
      <vt:variant>
        <vt:i4>3670065</vt:i4>
      </vt:variant>
      <vt:variant>
        <vt:i4>40192</vt:i4>
      </vt:variant>
      <vt:variant>
        <vt:i4>1033</vt:i4>
      </vt:variant>
      <vt:variant>
        <vt:i4>1</vt:i4>
      </vt:variant>
      <vt:variant>
        <vt:lpwstr>7081EN_14_09</vt:lpwstr>
      </vt:variant>
      <vt:variant>
        <vt:lpwstr/>
      </vt:variant>
      <vt:variant>
        <vt:i4>3211312</vt:i4>
      </vt:variant>
      <vt:variant>
        <vt:i4>48076</vt:i4>
      </vt:variant>
      <vt:variant>
        <vt:i4>1034</vt:i4>
      </vt:variant>
      <vt:variant>
        <vt:i4>1</vt:i4>
      </vt:variant>
      <vt:variant>
        <vt:lpwstr>7081EN_14_10</vt:lpwstr>
      </vt:variant>
      <vt:variant>
        <vt:lpwstr/>
      </vt:variant>
      <vt:variant>
        <vt:i4>3145776</vt:i4>
      </vt:variant>
      <vt:variant>
        <vt:i4>54165</vt:i4>
      </vt:variant>
      <vt:variant>
        <vt:i4>1035</vt:i4>
      </vt:variant>
      <vt:variant>
        <vt:i4>1</vt:i4>
      </vt:variant>
      <vt:variant>
        <vt:lpwstr>7081EN_14_11</vt:lpwstr>
      </vt:variant>
      <vt:variant>
        <vt:lpwstr/>
      </vt:variant>
      <vt:variant>
        <vt:i4>3342384</vt:i4>
      </vt:variant>
      <vt:variant>
        <vt:i4>60595</vt:i4>
      </vt:variant>
      <vt:variant>
        <vt:i4>1036</vt:i4>
      </vt:variant>
      <vt:variant>
        <vt:i4>1</vt:i4>
      </vt:variant>
      <vt:variant>
        <vt:lpwstr>7081EN_14_12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Andrew</dc:creator>
  <cp:keywords/>
  <cp:lastModifiedBy>Microsoft Office User</cp:lastModifiedBy>
  <cp:revision>16</cp:revision>
  <dcterms:created xsi:type="dcterms:W3CDTF">2017-05-07T07:51:00Z</dcterms:created>
  <dcterms:modified xsi:type="dcterms:W3CDTF">2017-05-07T07:51:00Z</dcterms:modified>
</cp:coreProperties>
</file>